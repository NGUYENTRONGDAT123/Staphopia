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141E5" w14:textId="77777777" w:rsidR="00D077E9" w:rsidRDefault="00D077E9" w:rsidP="0067528D">
      <w:pPr>
        <w:jc w:val="both"/>
      </w:pPr>
      <w:r>
        <w:rPr>
          <w:noProof/>
        </w:rPr>
        <w:drawing>
          <wp:anchor distT="0" distB="0" distL="114300" distR="114300" simplePos="0" relativeHeight="251658240" behindDoc="1" locked="0" layoutInCell="1" allowOverlap="1" wp14:anchorId="484E1AD5" wp14:editId="776839EA">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32048C54" w14:textId="77777777" w:rsidTr="00D077E9">
        <w:trPr>
          <w:trHeight w:val="1894"/>
        </w:trPr>
        <w:tc>
          <w:tcPr>
            <w:tcW w:w="5580" w:type="dxa"/>
            <w:tcBorders>
              <w:top w:val="nil"/>
              <w:left w:val="nil"/>
              <w:bottom w:val="nil"/>
              <w:right w:val="nil"/>
            </w:tcBorders>
          </w:tcPr>
          <w:p w14:paraId="36B9A02B" w14:textId="77777777" w:rsidR="00D077E9" w:rsidRDefault="00D077E9" w:rsidP="0067528D">
            <w:pPr>
              <w:jc w:val="both"/>
            </w:pPr>
            <w:r>
              <w:rPr>
                <w:noProof/>
              </w:rPr>
              <mc:AlternateContent>
                <mc:Choice Requires="wps">
                  <w:drawing>
                    <wp:inline distT="0" distB="0" distL="0" distR="0" wp14:anchorId="7482AC5B" wp14:editId="541B240E">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6F60BA57" w14:textId="77777777" w:rsidR="001800A6" w:rsidRDefault="001800A6" w:rsidP="00D077E9">
                                  <w:pPr>
                                    <w:pStyle w:val="Title"/>
                                  </w:pPr>
                                  <w:r>
                                    <w:t xml:space="preserve">Final </w:t>
                                  </w:r>
                                </w:p>
                                <w:p w14:paraId="6CD98002" w14:textId="77777777" w:rsidR="001800A6" w:rsidRPr="00D86945" w:rsidRDefault="001800A6" w:rsidP="00D077E9">
                                  <w:pPr>
                                    <w:pStyle w:val="Title"/>
                                  </w:pPr>
                                  <w:r>
                                    <w:t>Report</w:t>
                                  </w:r>
                                </w:p>
                                <w:p w14:paraId="6F10B5D9" w14:textId="77777777" w:rsidR="001800A6" w:rsidRPr="00D86945" w:rsidRDefault="001800A6" w:rsidP="00D077E9">
                                  <w:pPr>
                                    <w:pStyle w:val="Title"/>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482AC5B"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6F60BA57" w14:textId="77777777" w:rsidR="001800A6" w:rsidRDefault="001800A6" w:rsidP="00D077E9">
                            <w:pPr>
                              <w:pStyle w:val="Title"/>
                            </w:pPr>
                            <w:r>
                              <w:t xml:space="preserve">Final </w:t>
                            </w:r>
                          </w:p>
                          <w:p w14:paraId="6CD98002" w14:textId="77777777" w:rsidR="001800A6" w:rsidRPr="00D86945" w:rsidRDefault="001800A6" w:rsidP="00D077E9">
                            <w:pPr>
                              <w:pStyle w:val="Title"/>
                            </w:pPr>
                            <w:r>
                              <w:t>Report</w:t>
                            </w:r>
                          </w:p>
                          <w:p w14:paraId="6F10B5D9" w14:textId="77777777" w:rsidR="001800A6" w:rsidRPr="00D86945" w:rsidRDefault="001800A6" w:rsidP="00D077E9">
                            <w:pPr>
                              <w:pStyle w:val="Title"/>
                              <w:spacing w:after="0"/>
                            </w:pPr>
                          </w:p>
                        </w:txbxContent>
                      </v:textbox>
                      <w10:anchorlock/>
                    </v:shape>
                  </w:pict>
                </mc:Fallback>
              </mc:AlternateContent>
            </w:r>
          </w:p>
          <w:p w14:paraId="0A427163" w14:textId="77777777" w:rsidR="00D077E9" w:rsidRDefault="00D077E9" w:rsidP="0067528D">
            <w:pPr>
              <w:jc w:val="both"/>
            </w:pPr>
            <w:r>
              <w:rPr>
                <w:noProof/>
              </w:rPr>
              <mc:AlternateContent>
                <mc:Choice Requires="wps">
                  <w:drawing>
                    <wp:inline distT="0" distB="0" distL="0" distR="0" wp14:anchorId="304316D0" wp14:editId="18CEE85B">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C09A736"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4AAD415B" w14:textId="77777777" w:rsidTr="00D077E9">
        <w:trPr>
          <w:trHeight w:val="7636"/>
        </w:trPr>
        <w:tc>
          <w:tcPr>
            <w:tcW w:w="5580" w:type="dxa"/>
            <w:tcBorders>
              <w:top w:val="nil"/>
              <w:left w:val="nil"/>
              <w:bottom w:val="nil"/>
              <w:right w:val="nil"/>
            </w:tcBorders>
          </w:tcPr>
          <w:p w14:paraId="7388302E" w14:textId="77777777" w:rsidR="00D077E9" w:rsidRDefault="00D077E9" w:rsidP="0067528D">
            <w:pPr>
              <w:jc w:val="both"/>
              <w:rPr>
                <w:noProof/>
              </w:rPr>
            </w:pPr>
          </w:p>
        </w:tc>
      </w:tr>
      <w:tr w:rsidR="00D077E9" w14:paraId="56E30962" w14:textId="77777777" w:rsidTr="00D077E9">
        <w:trPr>
          <w:trHeight w:val="2171"/>
        </w:trPr>
        <w:tc>
          <w:tcPr>
            <w:tcW w:w="5580" w:type="dxa"/>
            <w:tcBorders>
              <w:top w:val="nil"/>
              <w:left w:val="nil"/>
              <w:bottom w:val="nil"/>
              <w:right w:val="nil"/>
            </w:tcBorders>
          </w:tcPr>
          <w:sdt>
            <w:sdtPr>
              <w:id w:val="1080870105"/>
              <w:placeholder>
                <w:docPart w:val="785529950F9841BDA6CB4870D54A2DF0"/>
              </w:placeholder>
              <w15:appearance w15:val="hidden"/>
            </w:sdtPr>
            <w:sdtEndPr/>
            <w:sdtContent>
              <w:p w14:paraId="73B12895" w14:textId="0A4BFE85" w:rsidR="00D077E9" w:rsidRDefault="00D077E9" w:rsidP="0067528D">
                <w:pPr>
                  <w:jc w:val="both"/>
                </w:pPr>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9807AC">
                  <w:rPr>
                    <w:rStyle w:val="SubtitleChar"/>
                    <w:b w:val="0"/>
                    <w:noProof/>
                  </w:rPr>
                  <w:t>November 2</w:t>
                </w:r>
                <w:r w:rsidRPr="00D86945">
                  <w:rPr>
                    <w:rStyle w:val="SubtitleChar"/>
                    <w:b w:val="0"/>
                  </w:rPr>
                  <w:fldChar w:fldCharType="end"/>
                </w:r>
              </w:p>
            </w:sdtContent>
          </w:sdt>
          <w:p w14:paraId="6E6EC4E0" w14:textId="77777777" w:rsidR="00D077E9" w:rsidRDefault="00D077E9" w:rsidP="0067528D">
            <w:pPr>
              <w:jc w:val="both"/>
              <w:rPr>
                <w:noProof/>
                <w:sz w:val="10"/>
                <w:szCs w:val="10"/>
              </w:rPr>
            </w:pPr>
            <w:r w:rsidRPr="00D86945">
              <w:rPr>
                <w:noProof/>
                <w:sz w:val="10"/>
                <w:szCs w:val="10"/>
              </w:rPr>
              <mc:AlternateContent>
                <mc:Choice Requires="wps">
                  <w:drawing>
                    <wp:inline distT="0" distB="0" distL="0" distR="0" wp14:anchorId="54B4A6C7" wp14:editId="316EF137">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D65BD65"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2A83C32E" w14:textId="77777777" w:rsidR="00D077E9" w:rsidRDefault="00D077E9" w:rsidP="0067528D">
            <w:pPr>
              <w:jc w:val="both"/>
              <w:rPr>
                <w:noProof/>
                <w:sz w:val="10"/>
                <w:szCs w:val="10"/>
              </w:rPr>
            </w:pPr>
          </w:p>
          <w:p w14:paraId="1BE394A7" w14:textId="77777777" w:rsidR="00D077E9" w:rsidRDefault="00D077E9" w:rsidP="0067528D">
            <w:pPr>
              <w:jc w:val="both"/>
              <w:rPr>
                <w:noProof/>
                <w:sz w:val="10"/>
                <w:szCs w:val="10"/>
              </w:rPr>
            </w:pPr>
          </w:p>
          <w:p w14:paraId="04CA9573" w14:textId="77777777" w:rsidR="00D077E9" w:rsidRDefault="00A81C99" w:rsidP="0067528D">
            <w:pPr>
              <w:jc w:val="both"/>
            </w:pPr>
            <w:sdt>
              <w:sdtPr>
                <w:id w:val="-1740469667"/>
                <w:placeholder>
                  <w:docPart w:val="1DF08B0DBB374FDDB2B3A9136BE8BC62"/>
                </w:placeholder>
                <w15:appearance w15:val="hidden"/>
              </w:sdtPr>
              <w:sdtEndPr/>
              <w:sdtContent>
                <w:r w:rsidR="00BA0416">
                  <w:t>Capstone Project - Phase 2</w:t>
                </w:r>
              </w:sdtContent>
            </w:sdt>
          </w:p>
          <w:p w14:paraId="6AD41AE4" w14:textId="77777777" w:rsidR="00D077E9" w:rsidRDefault="00D077E9" w:rsidP="0067528D">
            <w:pPr>
              <w:jc w:val="both"/>
            </w:pPr>
            <w:r w:rsidRPr="00B231E5">
              <w:t>Authored by:</w:t>
            </w:r>
            <w:r>
              <w:t xml:space="preserve"> </w:t>
            </w:r>
            <w:sdt>
              <w:sdtPr>
                <w:alias w:val="Your Name"/>
                <w:tag w:val="Your Name"/>
                <w:id w:val="-180584491"/>
                <w:placeholder>
                  <w:docPart w:val="E7DCA1DEEB364968A6611DC2D00AC728"/>
                </w:placeholder>
                <w:dataBinding w:prefixMappings="xmlns:ns0='http://schemas.microsoft.com/office/2006/coverPageProps' " w:xpath="/ns0:CoverPageProperties[1]/ns0:CompanyFax[1]" w:storeItemID="{55AF091B-3C7A-41E3-B477-F2FDAA23CFDA}"/>
                <w15:appearance w15:val="hidden"/>
                <w:text w:multiLine="1"/>
              </w:sdtPr>
              <w:sdtEndPr/>
              <w:sdtContent>
                <w:r w:rsidR="00BA0416">
                  <w:t>WebScape Team</w:t>
                </w:r>
              </w:sdtContent>
            </w:sdt>
          </w:p>
          <w:p w14:paraId="66188CEB" w14:textId="77777777" w:rsidR="00D077E9" w:rsidRPr="00D86945" w:rsidRDefault="00D077E9" w:rsidP="0067528D">
            <w:pPr>
              <w:jc w:val="both"/>
              <w:rPr>
                <w:noProof/>
                <w:sz w:val="10"/>
                <w:szCs w:val="10"/>
              </w:rPr>
            </w:pPr>
          </w:p>
        </w:tc>
      </w:tr>
    </w:tbl>
    <w:p w14:paraId="1764BBFF" w14:textId="4F5D5D95" w:rsidR="009807AC" w:rsidRDefault="00D077E9" w:rsidP="009807AC">
      <w:pPr>
        <w:spacing w:after="200"/>
        <w:jc w:val="both"/>
      </w:pPr>
      <w:r>
        <w:rPr>
          <w:noProof/>
        </w:rPr>
        <mc:AlternateContent>
          <mc:Choice Requires="wps">
            <w:drawing>
              <wp:anchor distT="0" distB="0" distL="114300" distR="114300" simplePos="0" relativeHeight="251659264" behindDoc="1" locked="0" layoutInCell="1" allowOverlap="1" wp14:anchorId="0828AB6B" wp14:editId="1B44D295">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854C6"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3A4F6623" wp14:editId="130E158C">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160B63"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sdt>
      <w:sdtPr>
        <w:id w:val="1848205907"/>
        <w:docPartObj>
          <w:docPartGallery w:val="Table of Contents"/>
          <w:docPartUnique/>
        </w:docPartObj>
      </w:sdtPr>
      <w:sdtEndPr>
        <w:rPr>
          <w:rFonts w:asciiTheme="minorHAnsi" w:eastAsiaTheme="minorEastAsia" w:hAnsiTheme="minorHAnsi" w:cstheme="minorBidi"/>
          <w:b/>
          <w:bCs/>
          <w:noProof/>
          <w:color w:val="082A75" w:themeColor="text2"/>
          <w:sz w:val="28"/>
          <w:szCs w:val="22"/>
        </w:rPr>
      </w:sdtEndPr>
      <w:sdtContent>
        <w:p w14:paraId="44F365D5" w14:textId="771262C9" w:rsidR="009807AC" w:rsidRPr="009807AC" w:rsidRDefault="009807AC" w:rsidP="009807AC">
          <w:pPr>
            <w:pStyle w:val="TOCHeading"/>
            <w:rPr>
              <w:rFonts w:asciiTheme="minorHAnsi" w:eastAsiaTheme="minorEastAsia" w:hAnsiTheme="minorHAnsi" w:cstheme="minorBidi"/>
              <w:color w:val="082A75" w:themeColor="text2"/>
              <w:sz w:val="28"/>
              <w:szCs w:val="22"/>
            </w:rPr>
          </w:pPr>
          <w:r>
            <w:t>Contents</w:t>
          </w:r>
        </w:p>
        <w:p w14:paraId="0C89866B" w14:textId="56886445" w:rsidR="009807AC" w:rsidRDefault="009807AC">
          <w:pPr>
            <w:pStyle w:val="TOC1"/>
            <w:tabs>
              <w:tab w:val="right" w:leader="dot" w:pos="9926"/>
            </w:tabs>
            <w:rPr>
              <w:b w:val="0"/>
              <w:noProof/>
              <w:color w:val="auto"/>
              <w:sz w:val="22"/>
              <w:lang w:val="en-AU" w:eastAsia="zh-CN"/>
            </w:rPr>
          </w:pPr>
          <w:r>
            <w:fldChar w:fldCharType="begin"/>
          </w:r>
          <w:r>
            <w:instrText xml:space="preserve"> TOC \o "1-3" \h \z \u </w:instrText>
          </w:r>
          <w:r>
            <w:fldChar w:fldCharType="separate"/>
          </w:r>
          <w:hyperlink w:anchor="_Toc86762953" w:history="1">
            <w:r w:rsidRPr="00677FF7">
              <w:rPr>
                <w:rStyle w:val="Hyperlink"/>
                <w:noProof/>
              </w:rPr>
              <w:t>Introduction</w:t>
            </w:r>
            <w:r>
              <w:rPr>
                <w:noProof/>
                <w:webHidden/>
              </w:rPr>
              <w:tab/>
            </w:r>
            <w:r>
              <w:rPr>
                <w:noProof/>
                <w:webHidden/>
              </w:rPr>
              <w:fldChar w:fldCharType="begin"/>
            </w:r>
            <w:r>
              <w:rPr>
                <w:noProof/>
                <w:webHidden/>
              </w:rPr>
              <w:instrText xml:space="preserve"> PAGEREF _Toc86762953 \h </w:instrText>
            </w:r>
            <w:r>
              <w:rPr>
                <w:noProof/>
                <w:webHidden/>
              </w:rPr>
            </w:r>
            <w:r>
              <w:rPr>
                <w:noProof/>
                <w:webHidden/>
              </w:rPr>
              <w:fldChar w:fldCharType="separate"/>
            </w:r>
            <w:r>
              <w:rPr>
                <w:noProof/>
                <w:webHidden/>
              </w:rPr>
              <w:t>5</w:t>
            </w:r>
            <w:r>
              <w:rPr>
                <w:noProof/>
                <w:webHidden/>
              </w:rPr>
              <w:fldChar w:fldCharType="end"/>
            </w:r>
          </w:hyperlink>
        </w:p>
        <w:p w14:paraId="12F673A4" w14:textId="250DAE48" w:rsidR="009807AC" w:rsidRDefault="009807AC">
          <w:pPr>
            <w:pStyle w:val="TOC2"/>
            <w:tabs>
              <w:tab w:val="right" w:leader="dot" w:pos="9926"/>
            </w:tabs>
            <w:rPr>
              <w:b w:val="0"/>
              <w:noProof/>
              <w:color w:val="auto"/>
              <w:sz w:val="22"/>
              <w:lang w:val="en-AU" w:eastAsia="zh-CN"/>
            </w:rPr>
          </w:pPr>
          <w:hyperlink w:anchor="_Toc86762954" w:history="1">
            <w:r w:rsidRPr="00677FF7">
              <w:rPr>
                <w:rStyle w:val="Hyperlink"/>
                <w:noProof/>
              </w:rPr>
              <w:t>Project, Context and Goals</w:t>
            </w:r>
            <w:r>
              <w:rPr>
                <w:noProof/>
                <w:webHidden/>
              </w:rPr>
              <w:tab/>
            </w:r>
            <w:r>
              <w:rPr>
                <w:noProof/>
                <w:webHidden/>
              </w:rPr>
              <w:fldChar w:fldCharType="begin"/>
            </w:r>
            <w:r>
              <w:rPr>
                <w:noProof/>
                <w:webHidden/>
              </w:rPr>
              <w:instrText xml:space="preserve"> PAGEREF _Toc86762954 \h </w:instrText>
            </w:r>
            <w:r>
              <w:rPr>
                <w:noProof/>
                <w:webHidden/>
              </w:rPr>
            </w:r>
            <w:r>
              <w:rPr>
                <w:noProof/>
                <w:webHidden/>
              </w:rPr>
              <w:fldChar w:fldCharType="separate"/>
            </w:r>
            <w:r>
              <w:rPr>
                <w:noProof/>
                <w:webHidden/>
              </w:rPr>
              <w:t>5</w:t>
            </w:r>
            <w:r>
              <w:rPr>
                <w:noProof/>
                <w:webHidden/>
              </w:rPr>
              <w:fldChar w:fldCharType="end"/>
            </w:r>
          </w:hyperlink>
        </w:p>
        <w:p w14:paraId="13BF19F8" w14:textId="726F1F85" w:rsidR="009807AC" w:rsidRDefault="009807AC">
          <w:pPr>
            <w:pStyle w:val="TOC2"/>
            <w:tabs>
              <w:tab w:val="right" w:leader="dot" w:pos="9926"/>
            </w:tabs>
            <w:rPr>
              <w:b w:val="0"/>
              <w:noProof/>
              <w:color w:val="auto"/>
              <w:sz w:val="22"/>
              <w:lang w:val="en-AU" w:eastAsia="zh-CN"/>
            </w:rPr>
          </w:pPr>
          <w:hyperlink w:anchor="_Toc86762955" w:history="1">
            <w:r w:rsidRPr="00677FF7">
              <w:rPr>
                <w:rStyle w:val="Hyperlink"/>
                <w:noProof/>
              </w:rPr>
              <w:t>Project Outcomes</w:t>
            </w:r>
            <w:r>
              <w:rPr>
                <w:noProof/>
                <w:webHidden/>
              </w:rPr>
              <w:tab/>
            </w:r>
            <w:r>
              <w:rPr>
                <w:noProof/>
                <w:webHidden/>
              </w:rPr>
              <w:fldChar w:fldCharType="begin"/>
            </w:r>
            <w:r>
              <w:rPr>
                <w:noProof/>
                <w:webHidden/>
              </w:rPr>
              <w:instrText xml:space="preserve"> PAGEREF _Toc86762955 \h </w:instrText>
            </w:r>
            <w:r>
              <w:rPr>
                <w:noProof/>
                <w:webHidden/>
              </w:rPr>
            </w:r>
            <w:r>
              <w:rPr>
                <w:noProof/>
                <w:webHidden/>
              </w:rPr>
              <w:fldChar w:fldCharType="separate"/>
            </w:r>
            <w:r>
              <w:rPr>
                <w:noProof/>
                <w:webHidden/>
              </w:rPr>
              <w:t>6</w:t>
            </w:r>
            <w:r>
              <w:rPr>
                <w:noProof/>
                <w:webHidden/>
              </w:rPr>
              <w:fldChar w:fldCharType="end"/>
            </w:r>
          </w:hyperlink>
        </w:p>
        <w:p w14:paraId="25540C32" w14:textId="5D7C4DD6" w:rsidR="009807AC" w:rsidRDefault="009807AC">
          <w:pPr>
            <w:pStyle w:val="TOC1"/>
            <w:tabs>
              <w:tab w:val="right" w:leader="dot" w:pos="9926"/>
            </w:tabs>
            <w:rPr>
              <w:b w:val="0"/>
              <w:noProof/>
              <w:color w:val="auto"/>
              <w:sz w:val="22"/>
              <w:lang w:val="en-AU" w:eastAsia="zh-CN"/>
            </w:rPr>
          </w:pPr>
          <w:hyperlink w:anchor="_Toc86762956" w:history="1">
            <w:r w:rsidRPr="00677FF7">
              <w:rPr>
                <w:rStyle w:val="Hyperlink"/>
                <w:noProof/>
              </w:rPr>
              <w:t>Project Setup</w:t>
            </w:r>
            <w:r>
              <w:rPr>
                <w:noProof/>
                <w:webHidden/>
              </w:rPr>
              <w:tab/>
            </w:r>
            <w:r>
              <w:rPr>
                <w:noProof/>
                <w:webHidden/>
              </w:rPr>
              <w:fldChar w:fldCharType="begin"/>
            </w:r>
            <w:r>
              <w:rPr>
                <w:noProof/>
                <w:webHidden/>
              </w:rPr>
              <w:instrText xml:space="preserve"> PAGEREF _Toc86762956 \h </w:instrText>
            </w:r>
            <w:r>
              <w:rPr>
                <w:noProof/>
                <w:webHidden/>
              </w:rPr>
            </w:r>
            <w:r>
              <w:rPr>
                <w:noProof/>
                <w:webHidden/>
              </w:rPr>
              <w:fldChar w:fldCharType="separate"/>
            </w:r>
            <w:r>
              <w:rPr>
                <w:noProof/>
                <w:webHidden/>
              </w:rPr>
              <w:t>7</w:t>
            </w:r>
            <w:r>
              <w:rPr>
                <w:noProof/>
                <w:webHidden/>
              </w:rPr>
              <w:fldChar w:fldCharType="end"/>
            </w:r>
          </w:hyperlink>
        </w:p>
        <w:p w14:paraId="2464B07C" w14:textId="4876A3DF" w:rsidR="009807AC" w:rsidRDefault="009807AC">
          <w:pPr>
            <w:pStyle w:val="TOC2"/>
            <w:tabs>
              <w:tab w:val="right" w:leader="dot" w:pos="9926"/>
            </w:tabs>
            <w:rPr>
              <w:b w:val="0"/>
              <w:noProof/>
              <w:color w:val="auto"/>
              <w:sz w:val="22"/>
              <w:lang w:val="en-AU" w:eastAsia="zh-CN"/>
            </w:rPr>
          </w:pPr>
          <w:hyperlink w:anchor="_Toc86762957" w:history="1">
            <w:r w:rsidRPr="00677FF7">
              <w:rPr>
                <w:rStyle w:val="Hyperlink"/>
                <w:noProof/>
              </w:rPr>
              <w:t>Project Management Approach</w:t>
            </w:r>
            <w:r>
              <w:rPr>
                <w:noProof/>
                <w:webHidden/>
              </w:rPr>
              <w:tab/>
            </w:r>
            <w:r>
              <w:rPr>
                <w:noProof/>
                <w:webHidden/>
              </w:rPr>
              <w:fldChar w:fldCharType="begin"/>
            </w:r>
            <w:r>
              <w:rPr>
                <w:noProof/>
                <w:webHidden/>
              </w:rPr>
              <w:instrText xml:space="preserve"> PAGEREF _Toc86762957 \h </w:instrText>
            </w:r>
            <w:r>
              <w:rPr>
                <w:noProof/>
                <w:webHidden/>
              </w:rPr>
            </w:r>
            <w:r>
              <w:rPr>
                <w:noProof/>
                <w:webHidden/>
              </w:rPr>
              <w:fldChar w:fldCharType="separate"/>
            </w:r>
            <w:r>
              <w:rPr>
                <w:noProof/>
                <w:webHidden/>
              </w:rPr>
              <w:t>7</w:t>
            </w:r>
            <w:r>
              <w:rPr>
                <w:noProof/>
                <w:webHidden/>
              </w:rPr>
              <w:fldChar w:fldCharType="end"/>
            </w:r>
          </w:hyperlink>
        </w:p>
        <w:p w14:paraId="45D3421D" w14:textId="72ADBF10" w:rsidR="009807AC" w:rsidRDefault="009807AC">
          <w:pPr>
            <w:pStyle w:val="TOC2"/>
            <w:tabs>
              <w:tab w:val="right" w:leader="dot" w:pos="9926"/>
            </w:tabs>
            <w:rPr>
              <w:b w:val="0"/>
              <w:noProof/>
              <w:color w:val="auto"/>
              <w:sz w:val="22"/>
              <w:lang w:val="en-AU" w:eastAsia="zh-CN"/>
            </w:rPr>
          </w:pPr>
          <w:hyperlink w:anchor="_Toc86762958" w:history="1">
            <w:r w:rsidRPr="00677FF7">
              <w:rPr>
                <w:rStyle w:val="Hyperlink"/>
                <w:noProof/>
              </w:rPr>
              <w:t>Client Expectations</w:t>
            </w:r>
            <w:r>
              <w:rPr>
                <w:noProof/>
                <w:webHidden/>
              </w:rPr>
              <w:tab/>
            </w:r>
            <w:r>
              <w:rPr>
                <w:noProof/>
                <w:webHidden/>
              </w:rPr>
              <w:fldChar w:fldCharType="begin"/>
            </w:r>
            <w:r>
              <w:rPr>
                <w:noProof/>
                <w:webHidden/>
              </w:rPr>
              <w:instrText xml:space="preserve"> PAGEREF _Toc86762958 \h </w:instrText>
            </w:r>
            <w:r>
              <w:rPr>
                <w:noProof/>
                <w:webHidden/>
              </w:rPr>
            </w:r>
            <w:r>
              <w:rPr>
                <w:noProof/>
                <w:webHidden/>
              </w:rPr>
              <w:fldChar w:fldCharType="separate"/>
            </w:r>
            <w:r>
              <w:rPr>
                <w:noProof/>
                <w:webHidden/>
              </w:rPr>
              <w:t>8</w:t>
            </w:r>
            <w:r>
              <w:rPr>
                <w:noProof/>
                <w:webHidden/>
              </w:rPr>
              <w:fldChar w:fldCharType="end"/>
            </w:r>
          </w:hyperlink>
          <w:bookmarkStart w:id="0" w:name="_GoBack"/>
          <w:bookmarkEnd w:id="0"/>
        </w:p>
        <w:p w14:paraId="549C2DCC" w14:textId="067FFAF0" w:rsidR="009807AC" w:rsidRDefault="009807AC">
          <w:pPr>
            <w:pStyle w:val="TOC2"/>
            <w:tabs>
              <w:tab w:val="right" w:leader="dot" w:pos="9926"/>
            </w:tabs>
            <w:rPr>
              <w:b w:val="0"/>
              <w:noProof/>
              <w:color w:val="auto"/>
              <w:sz w:val="22"/>
              <w:lang w:val="en-AU" w:eastAsia="zh-CN"/>
            </w:rPr>
          </w:pPr>
          <w:hyperlink w:anchor="_Toc86762959" w:history="1">
            <w:r w:rsidRPr="00677FF7">
              <w:rPr>
                <w:rStyle w:val="Hyperlink"/>
                <w:noProof/>
              </w:rPr>
              <w:t>Team Collaboration</w:t>
            </w:r>
            <w:r>
              <w:rPr>
                <w:noProof/>
                <w:webHidden/>
              </w:rPr>
              <w:tab/>
            </w:r>
            <w:r>
              <w:rPr>
                <w:noProof/>
                <w:webHidden/>
              </w:rPr>
              <w:fldChar w:fldCharType="begin"/>
            </w:r>
            <w:r>
              <w:rPr>
                <w:noProof/>
                <w:webHidden/>
              </w:rPr>
              <w:instrText xml:space="preserve"> PAGEREF _Toc86762959 \h </w:instrText>
            </w:r>
            <w:r>
              <w:rPr>
                <w:noProof/>
                <w:webHidden/>
              </w:rPr>
            </w:r>
            <w:r>
              <w:rPr>
                <w:noProof/>
                <w:webHidden/>
              </w:rPr>
              <w:fldChar w:fldCharType="separate"/>
            </w:r>
            <w:r>
              <w:rPr>
                <w:noProof/>
                <w:webHidden/>
              </w:rPr>
              <w:t>9</w:t>
            </w:r>
            <w:r>
              <w:rPr>
                <w:noProof/>
                <w:webHidden/>
              </w:rPr>
              <w:fldChar w:fldCharType="end"/>
            </w:r>
          </w:hyperlink>
        </w:p>
        <w:p w14:paraId="0695CE18" w14:textId="4E7F9590" w:rsidR="009807AC" w:rsidRDefault="009807AC">
          <w:pPr>
            <w:pStyle w:val="TOC2"/>
            <w:tabs>
              <w:tab w:val="right" w:leader="dot" w:pos="9926"/>
            </w:tabs>
            <w:rPr>
              <w:b w:val="0"/>
              <w:noProof/>
              <w:color w:val="auto"/>
              <w:sz w:val="22"/>
              <w:lang w:val="en-AU" w:eastAsia="zh-CN"/>
            </w:rPr>
          </w:pPr>
          <w:hyperlink w:anchor="_Toc86762960" w:history="1">
            <w:r w:rsidRPr="00677FF7">
              <w:rPr>
                <w:rStyle w:val="Hyperlink"/>
                <w:noProof/>
              </w:rPr>
              <w:t>Communication Plan</w:t>
            </w:r>
            <w:r>
              <w:rPr>
                <w:noProof/>
                <w:webHidden/>
              </w:rPr>
              <w:tab/>
            </w:r>
            <w:r>
              <w:rPr>
                <w:noProof/>
                <w:webHidden/>
              </w:rPr>
              <w:fldChar w:fldCharType="begin"/>
            </w:r>
            <w:r>
              <w:rPr>
                <w:noProof/>
                <w:webHidden/>
              </w:rPr>
              <w:instrText xml:space="preserve"> PAGEREF _Toc86762960 \h </w:instrText>
            </w:r>
            <w:r>
              <w:rPr>
                <w:noProof/>
                <w:webHidden/>
              </w:rPr>
            </w:r>
            <w:r>
              <w:rPr>
                <w:noProof/>
                <w:webHidden/>
              </w:rPr>
              <w:fldChar w:fldCharType="separate"/>
            </w:r>
            <w:r>
              <w:rPr>
                <w:noProof/>
                <w:webHidden/>
              </w:rPr>
              <w:t>9</w:t>
            </w:r>
            <w:r>
              <w:rPr>
                <w:noProof/>
                <w:webHidden/>
              </w:rPr>
              <w:fldChar w:fldCharType="end"/>
            </w:r>
          </w:hyperlink>
        </w:p>
        <w:p w14:paraId="3C10202C" w14:textId="11325B8D" w:rsidR="009807AC" w:rsidRDefault="009807AC">
          <w:pPr>
            <w:pStyle w:val="TOC1"/>
            <w:tabs>
              <w:tab w:val="right" w:leader="dot" w:pos="9926"/>
            </w:tabs>
            <w:rPr>
              <w:b w:val="0"/>
              <w:noProof/>
              <w:color w:val="auto"/>
              <w:sz w:val="22"/>
              <w:lang w:val="en-AU" w:eastAsia="zh-CN"/>
            </w:rPr>
          </w:pPr>
          <w:hyperlink w:anchor="_Toc86762961" w:history="1">
            <w:r w:rsidRPr="00677FF7">
              <w:rPr>
                <w:rStyle w:val="Hyperlink"/>
                <w:noProof/>
              </w:rPr>
              <w:t>Project Plan and Risk</w:t>
            </w:r>
            <w:r>
              <w:rPr>
                <w:noProof/>
                <w:webHidden/>
              </w:rPr>
              <w:tab/>
            </w:r>
            <w:r>
              <w:rPr>
                <w:noProof/>
                <w:webHidden/>
              </w:rPr>
              <w:fldChar w:fldCharType="begin"/>
            </w:r>
            <w:r>
              <w:rPr>
                <w:noProof/>
                <w:webHidden/>
              </w:rPr>
              <w:instrText xml:space="preserve"> PAGEREF _Toc86762961 \h </w:instrText>
            </w:r>
            <w:r>
              <w:rPr>
                <w:noProof/>
                <w:webHidden/>
              </w:rPr>
            </w:r>
            <w:r>
              <w:rPr>
                <w:noProof/>
                <w:webHidden/>
              </w:rPr>
              <w:fldChar w:fldCharType="separate"/>
            </w:r>
            <w:r>
              <w:rPr>
                <w:noProof/>
                <w:webHidden/>
              </w:rPr>
              <w:t>10</w:t>
            </w:r>
            <w:r>
              <w:rPr>
                <w:noProof/>
                <w:webHidden/>
              </w:rPr>
              <w:fldChar w:fldCharType="end"/>
            </w:r>
          </w:hyperlink>
        </w:p>
        <w:p w14:paraId="51AF0D54" w14:textId="0E23A165" w:rsidR="009807AC" w:rsidRDefault="009807AC">
          <w:pPr>
            <w:pStyle w:val="TOC2"/>
            <w:tabs>
              <w:tab w:val="right" w:leader="dot" w:pos="9926"/>
            </w:tabs>
            <w:rPr>
              <w:b w:val="0"/>
              <w:noProof/>
              <w:color w:val="auto"/>
              <w:sz w:val="22"/>
              <w:lang w:val="en-AU" w:eastAsia="zh-CN"/>
            </w:rPr>
          </w:pPr>
          <w:hyperlink w:anchor="_Toc86762962" w:history="1">
            <w:r w:rsidRPr="00677FF7">
              <w:rPr>
                <w:rStyle w:val="Hyperlink"/>
                <w:noProof/>
              </w:rPr>
              <w:t>Project planning and progress</w:t>
            </w:r>
            <w:r>
              <w:rPr>
                <w:noProof/>
                <w:webHidden/>
              </w:rPr>
              <w:tab/>
            </w:r>
            <w:r>
              <w:rPr>
                <w:noProof/>
                <w:webHidden/>
              </w:rPr>
              <w:fldChar w:fldCharType="begin"/>
            </w:r>
            <w:r>
              <w:rPr>
                <w:noProof/>
                <w:webHidden/>
              </w:rPr>
              <w:instrText xml:space="preserve"> PAGEREF _Toc86762962 \h </w:instrText>
            </w:r>
            <w:r>
              <w:rPr>
                <w:noProof/>
                <w:webHidden/>
              </w:rPr>
            </w:r>
            <w:r>
              <w:rPr>
                <w:noProof/>
                <w:webHidden/>
              </w:rPr>
              <w:fldChar w:fldCharType="separate"/>
            </w:r>
            <w:r>
              <w:rPr>
                <w:noProof/>
                <w:webHidden/>
              </w:rPr>
              <w:t>10</w:t>
            </w:r>
            <w:r>
              <w:rPr>
                <w:noProof/>
                <w:webHidden/>
              </w:rPr>
              <w:fldChar w:fldCharType="end"/>
            </w:r>
          </w:hyperlink>
        </w:p>
        <w:p w14:paraId="439F2515" w14:textId="1B26BD2D" w:rsidR="009807AC" w:rsidRDefault="009807AC">
          <w:pPr>
            <w:pStyle w:val="TOC2"/>
            <w:tabs>
              <w:tab w:val="right" w:leader="dot" w:pos="9926"/>
            </w:tabs>
            <w:rPr>
              <w:b w:val="0"/>
              <w:noProof/>
              <w:color w:val="auto"/>
              <w:sz w:val="22"/>
              <w:lang w:val="en-AU" w:eastAsia="zh-CN"/>
            </w:rPr>
          </w:pPr>
          <w:hyperlink w:anchor="_Toc86762963" w:history="1">
            <w:r w:rsidRPr="00677FF7">
              <w:rPr>
                <w:rStyle w:val="Hyperlink"/>
                <w:noProof/>
              </w:rPr>
              <w:t>Risk management</w:t>
            </w:r>
            <w:r>
              <w:rPr>
                <w:noProof/>
                <w:webHidden/>
              </w:rPr>
              <w:tab/>
            </w:r>
            <w:r>
              <w:rPr>
                <w:noProof/>
                <w:webHidden/>
              </w:rPr>
              <w:fldChar w:fldCharType="begin"/>
            </w:r>
            <w:r>
              <w:rPr>
                <w:noProof/>
                <w:webHidden/>
              </w:rPr>
              <w:instrText xml:space="preserve"> PAGEREF _Toc86762963 \h </w:instrText>
            </w:r>
            <w:r>
              <w:rPr>
                <w:noProof/>
                <w:webHidden/>
              </w:rPr>
            </w:r>
            <w:r>
              <w:rPr>
                <w:noProof/>
                <w:webHidden/>
              </w:rPr>
              <w:fldChar w:fldCharType="separate"/>
            </w:r>
            <w:r>
              <w:rPr>
                <w:noProof/>
                <w:webHidden/>
              </w:rPr>
              <w:t>13</w:t>
            </w:r>
            <w:r>
              <w:rPr>
                <w:noProof/>
                <w:webHidden/>
              </w:rPr>
              <w:fldChar w:fldCharType="end"/>
            </w:r>
          </w:hyperlink>
        </w:p>
        <w:p w14:paraId="4B5E811A" w14:textId="45D2B5D6" w:rsidR="009807AC" w:rsidRDefault="009807AC">
          <w:pPr>
            <w:pStyle w:val="TOC2"/>
            <w:tabs>
              <w:tab w:val="right" w:leader="dot" w:pos="9926"/>
            </w:tabs>
            <w:rPr>
              <w:b w:val="0"/>
              <w:noProof/>
              <w:color w:val="auto"/>
              <w:sz w:val="22"/>
              <w:lang w:val="en-AU" w:eastAsia="zh-CN"/>
            </w:rPr>
          </w:pPr>
          <w:hyperlink w:anchor="_Toc86762964" w:history="1">
            <w:r w:rsidRPr="00677FF7">
              <w:rPr>
                <w:rStyle w:val="Hyperlink"/>
                <w:noProof/>
              </w:rPr>
              <w:t>Project Experience</w:t>
            </w:r>
            <w:r>
              <w:rPr>
                <w:noProof/>
                <w:webHidden/>
              </w:rPr>
              <w:tab/>
            </w:r>
            <w:r>
              <w:rPr>
                <w:noProof/>
                <w:webHidden/>
              </w:rPr>
              <w:fldChar w:fldCharType="begin"/>
            </w:r>
            <w:r>
              <w:rPr>
                <w:noProof/>
                <w:webHidden/>
              </w:rPr>
              <w:instrText xml:space="preserve"> PAGEREF _Toc86762964 \h </w:instrText>
            </w:r>
            <w:r>
              <w:rPr>
                <w:noProof/>
                <w:webHidden/>
              </w:rPr>
            </w:r>
            <w:r>
              <w:rPr>
                <w:noProof/>
                <w:webHidden/>
              </w:rPr>
              <w:fldChar w:fldCharType="separate"/>
            </w:r>
            <w:r>
              <w:rPr>
                <w:noProof/>
                <w:webHidden/>
              </w:rPr>
              <w:t>15</w:t>
            </w:r>
            <w:r>
              <w:rPr>
                <w:noProof/>
                <w:webHidden/>
              </w:rPr>
              <w:fldChar w:fldCharType="end"/>
            </w:r>
          </w:hyperlink>
        </w:p>
        <w:p w14:paraId="038BA08F" w14:textId="129B5F7A" w:rsidR="009807AC" w:rsidRDefault="009807AC">
          <w:pPr>
            <w:pStyle w:val="TOC3"/>
            <w:tabs>
              <w:tab w:val="right" w:leader="dot" w:pos="9926"/>
            </w:tabs>
            <w:rPr>
              <w:b w:val="0"/>
              <w:noProof/>
              <w:color w:val="auto"/>
              <w:sz w:val="22"/>
              <w:lang w:val="en-AU" w:eastAsia="zh-CN"/>
            </w:rPr>
          </w:pPr>
          <w:hyperlink w:anchor="_Toc86762965" w:history="1">
            <w:r w:rsidRPr="00677FF7">
              <w:rPr>
                <w:rStyle w:val="Hyperlink"/>
                <w:noProof/>
              </w:rPr>
              <w:t>Situation 1: A weekly client’s meeting on Zoom</w:t>
            </w:r>
            <w:r>
              <w:rPr>
                <w:noProof/>
                <w:webHidden/>
              </w:rPr>
              <w:tab/>
            </w:r>
            <w:r>
              <w:rPr>
                <w:noProof/>
                <w:webHidden/>
              </w:rPr>
              <w:fldChar w:fldCharType="begin"/>
            </w:r>
            <w:r>
              <w:rPr>
                <w:noProof/>
                <w:webHidden/>
              </w:rPr>
              <w:instrText xml:space="preserve"> PAGEREF _Toc86762965 \h </w:instrText>
            </w:r>
            <w:r>
              <w:rPr>
                <w:noProof/>
                <w:webHidden/>
              </w:rPr>
            </w:r>
            <w:r>
              <w:rPr>
                <w:noProof/>
                <w:webHidden/>
              </w:rPr>
              <w:fldChar w:fldCharType="separate"/>
            </w:r>
            <w:r>
              <w:rPr>
                <w:noProof/>
                <w:webHidden/>
              </w:rPr>
              <w:t>15</w:t>
            </w:r>
            <w:r>
              <w:rPr>
                <w:noProof/>
                <w:webHidden/>
              </w:rPr>
              <w:fldChar w:fldCharType="end"/>
            </w:r>
          </w:hyperlink>
        </w:p>
        <w:p w14:paraId="1E9B46D2" w14:textId="411FA629" w:rsidR="009807AC" w:rsidRDefault="009807AC">
          <w:pPr>
            <w:pStyle w:val="TOC3"/>
            <w:tabs>
              <w:tab w:val="right" w:leader="dot" w:pos="9926"/>
            </w:tabs>
            <w:rPr>
              <w:b w:val="0"/>
              <w:noProof/>
              <w:color w:val="auto"/>
              <w:sz w:val="22"/>
              <w:lang w:val="en-AU" w:eastAsia="zh-CN"/>
            </w:rPr>
          </w:pPr>
          <w:hyperlink w:anchor="_Toc86762966" w:history="1">
            <w:r w:rsidRPr="00677FF7">
              <w:rPr>
                <w:rStyle w:val="Hyperlink"/>
                <w:noProof/>
              </w:rPr>
              <w:t>Situation 2: Changing the release plan and deliverables</w:t>
            </w:r>
            <w:r>
              <w:rPr>
                <w:noProof/>
                <w:webHidden/>
              </w:rPr>
              <w:tab/>
            </w:r>
            <w:r>
              <w:rPr>
                <w:noProof/>
                <w:webHidden/>
              </w:rPr>
              <w:fldChar w:fldCharType="begin"/>
            </w:r>
            <w:r>
              <w:rPr>
                <w:noProof/>
                <w:webHidden/>
              </w:rPr>
              <w:instrText xml:space="preserve"> PAGEREF _Toc86762966 \h </w:instrText>
            </w:r>
            <w:r>
              <w:rPr>
                <w:noProof/>
                <w:webHidden/>
              </w:rPr>
            </w:r>
            <w:r>
              <w:rPr>
                <w:noProof/>
                <w:webHidden/>
              </w:rPr>
              <w:fldChar w:fldCharType="separate"/>
            </w:r>
            <w:r>
              <w:rPr>
                <w:noProof/>
                <w:webHidden/>
              </w:rPr>
              <w:t>15</w:t>
            </w:r>
            <w:r>
              <w:rPr>
                <w:noProof/>
                <w:webHidden/>
              </w:rPr>
              <w:fldChar w:fldCharType="end"/>
            </w:r>
          </w:hyperlink>
        </w:p>
        <w:p w14:paraId="45F8BAF5" w14:textId="1C139B01" w:rsidR="009807AC" w:rsidRDefault="009807AC">
          <w:pPr>
            <w:pStyle w:val="TOC1"/>
            <w:tabs>
              <w:tab w:val="right" w:leader="dot" w:pos="9926"/>
            </w:tabs>
            <w:rPr>
              <w:b w:val="0"/>
              <w:noProof/>
              <w:color w:val="auto"/>
              <w:sz w:val="22"/>
              <w:lang w:val="en-AU" w:eastAsia="zh-CN"/>
            </w:rPr>
          </w:pPr>
          <w:hyperlink w:anchor="_Toc86762967" w:history="1">
            <w:r w:rsidRPr="00677FF7">
              <w:rPr>
                <w:rStyle w:val="Hyperlink"/>
                <w:noProof/>
              </w:rPr>
              <w:t>Artefact Description</w:t>
            </w:r>
            <w:r>
              <w:rPr>
                <w:noProof/>
                <w:webHidden/>
              </w:rPr>
              <w:tab/>
            </w:r>
            <w:r>
              <w:rPr>
                <w:noProof/>
                <w:webHidden/>
              </w:rPr>
              <w:fldChar w:fldCharType="begin"/>
            </w:r>
            <w:r>
              <w:rPr>
                <w:noProof/>
                <w:webHidden/>
              </w:rPr>
              <w:instrText xml:space="preserve"> PAGEREF _Toc86762967 \h </w:instrText>
            </w:r>
            <w:r>
              <w:rPr>
                <w:noProof/>
                <w:webHidden/>
              </w:rPr>
            </w:r>
            <w:r>
              <w:rPr>
                <w:noProof/>
                <w:webHidden/>
              </w:rPr>
              <w:fldChar w:fldCharType="separate"/>
            </w:r>
            <w:r>
              <w:rPr>
                <w:noProof/>
                <w:webHidden/>
              </w:rPr>
              <w:t>16</w:t>
            </w:r>
            <w:r>
              <w:rPr>
                <w:noProof/>
                <w:webHidden/>
              </w:rPr>
              <w:fldChar w:fldCharType="end"/>
            </w:r>
          </w:hyperlink>
        </w:p>
        <w:p w14:paraId="72292C95" w14:textId="05C6D965" w:rsidR="009807AC" w:rsidRDefault="009807AC">
          <w:pPr>
            <w:pStyle w:val="TOC2"/>
            <w:tabs>
              <w:tab w:val="right" w:leader="dot" w:pos="9926"/>
            </w:tabs>
            <w:rPr>
              <w:b w:val="0"/>
              <w:noProof/>
              <w:color w:val="auto"/>
              <w:sz w:val="22"/>
              <w:lang w:val="en-AU" w:eastAsia="zh-CN"/>
            </w:rPr>
          </w:pPr>
          <w:hyperlink w:anchor="_Toc86762968" w:history="1">
            <w:r w:rsidRPr="00677FF7">
              <w:rPr>
                <w:rStyle w:val="Hyperlink"/>
                <w:noProof/>
              </w:rPr>
              <w:t>Design</w:t>
            </w:r>
            <w:r>
              <w:rPr>
                <w:noProof/>
                <w:webHidden/>
              </w:rPr>
              <w:tab/>
            </w:r>
            <w:r>
              <w:rPr>
                <w:noProof/>
                <w:webHidden/>
              </w:rPr>
              <w:fldChar w:fldCharType="begin"/>
            </w:r>
            <w:r>
              <w:rPr>
                <w:noProof/>
                <w:webHidden/>
              </w:rPr>
              <w:instrText xml:space="preserve"> PAGEREF _Toc86762968 \h </w:instrText>
            </w:r>
            <w:r>
              <w:rPr>
                <w:noProof/>
                <w:webHidden/>
              </w:rPr>
            </w:r>
            <w:r>
              <w:rPr>
                <w:noProof/>
                <w:webHidden/>
              </w:rPr>
              <w:fldChar w:fldCharType="separate"/>
            </w:r>
            <w:r>
              <w:rPr>
                <w:noProof/>
                <w:webHidden/>
              </w:rPr>
              <w:t>16</w:t>
            </w:r>
            <w:r>
              <w:rPr>
                <w:noProof/>
                <w:webHidden/>
              </w:rPr>
              <w:fldChar w:fldCharType="end"/>
            </w:r>
          </w:hyperlink>
        </w:p>
        <w:p w14:paraId="30A03954" w14:textId="55299834" w:rsidR="009807AC" w:rsidRDefault="009807AC">
          <w:pPr>
            <w:pStyle w:val="TOC2"/>
            <w:tabs>
              <w:tab w:val="right" w:leader="dot" w:pos="9926"/>
            </w:tabs>
            <w:rPr>
              <w:b w:val="0"/>
              <w:noProof/>
              <w:color w:val="auto"/>
              <w:sz w:val="22"/>
              <w:lang w:val="en-AU" w:eastAsia="zh-CN"/>
            </w:rPr>
          </w:pPr>
          <w:hyperlink w:anchor="_Toc86762969" w:history="1">
            <w:r w:rsidRPr="00677FF7">
              <w:rPr>
                <w:rStyle w:val="Hyperlink"/>
                <w:noProof/>
              </w:rPr>
              <w:t>Functionality</w:t>
            </w:r>
            <w:r>
              <w:rPr>
                <w:noProof/>
                <w:webHidden/>
              </w:rPr>
              <w:tab/>
            </w:r>
            <w:r>
              <w:rPr>
                <w:noProof/>
                <w:webHidden/>
              </w:rPr>
              <w:fldChar w:fldCharType="begin"/>
            </w:r>
            <w:r>
              <w:rPr>
                <w:noProof/>
                <w:webHidden/>
              </w:rPr>
              <w:instrText xml:space="preserve"> PAGEREF _Toc86762969 \h </w:instrText>
            </w:r>
            <w:r>
              <w:rPr>
                <w:noProof/>
                <w:webHidden/>
              </w:rPr>
            </w:r>
            <w:r>
              <w:rPr>
                <w:noProof/>
                <w:webHidden/>
              </w:rPr>
              <w:fldChar w:fldCharType="separate"/>
            </w:r>
            <w:r>
              <w:rPr>
                <w:noProof/>
                <w:webHidden/>
              </w:rPr>
              <w:t>16</w:t>
            </w:r>
            <w:r>
              <w:rPr>
                <w:noProof/>
                <w:webHidden/>
              </w:rPr>
              <w:fldChar w:fldCharType="end"/>
            </w:r>
          </w:hyperlink>
        </w:p>
        <w:p w14:paraId="0DC42642" w14:textId="00619B43" w:rsidR="009807AC" w:rsidRDefault="009807AC">
          <w:pPr>
            <w:pStyle w:val="TOC2"/>
            <w:tabs>
              <w:tab w:val="right" w:leader="dot" w:pos="9926"/>
            </w:tabs>
            <w:rPr>
              <w:b w:val="0"/>
              <w:noProof/>
              <w:color w:val="auto"/>
              <w:sz w:val="22"/>
              <w:lang w:val="en-AU" w:eastAsia="zh-CN"/>
            </w:rPr>
          </w:pPr>
          <w:hyperlink w:anchor="_Toc86762970" w:history="1">
            <w:r w:rsidRPr="00677FF7">
              <w:rPr>
                <w:rStyle w:val="Hyperlink"/>
                <w:noProof/>
              </w:rPr>
              <w:t>Architecture</w:t>
            </w:r>
            <w:r>
              <w:rPr>
                <w:noProof/>
                <w:webHidden/>
              </w:rPr>
              <w:tab/>
            </w:r>
            <w:r>
              <w:rPr>
                <w:noProof/>
                <w:webHidden/>
              </w:rPr>
              <w:fldChar w:fldCharType="begin"/>
            </w:r>
            <w:r>
              <w:rPr>
                <w:noProof/>
                <w:webHidden/>
              </w:rPr>
              <w:instrText xml:space="preserve"> PAGEREF _Toc86762970 \h </w:instrText>
            </w:r>
            <w:r>
              <w:rPr>
                <w:noProof/>
                <w:webHidden/>
              </w:rPr>
            </w:r>
            <w:r>
              <w:rPr>
                <w:noProof/>
                <w:webHidden/>
              </w:rPr>
              <w:fldChar w:fldCharType="separate"/>
            </w:r>
            <w:r>
              <w:rPr>
                <w:noProof/>
                <w:webHidden/>
              </w:rPr>
              <w:t>17</w:t>
            </w:r>
            <w:r>
              <w:rPr>
                <w:noProof/>
                <w:webHidden/>
              </w:rPr>
              <w:fldChar w:fldCharType="end"/>
            </w:r>
          </w:hyperlink>
        </w:p>
        <w:p w14:paraId="38FC642E" w14:textId="50866284" w:rsidR="009807AC" w:rsidRDefault="009807AC">
          <w:pPr>
            <w:pStyle w:val="TOC2"/>
            <w:tabs>
              <w:tab w:val="right" w:leader="dot" w:pos="9926"/>
            </w:tabs>
            <w:rPr>
              <w:b w:val="0"/>
              <w:noProof/>
              <w:color w:val="auto"/>
              <w:sz w:val="22"/>
              <w:lang w:val="en-AU" w:eastAsia="zh-CN"/>
            </w:rPr>
          </w:pPr>
          <w:hyperlink w:anchor="_Toc86762971" w:history="1">
            <w:r w:rsidRPr="00677FF7">
              <w:rPr>
                <w:rStyle w:val="Hyperlink"/>
                <w:noProof/>
              </w:rPr>
              <w:t>Technical Description</w:t>
            </w:r>
            <w:r>
              <w:rPr>
                <w:noProof/>
                <w:webHidden/>
              </w:rPr>
              <w:tab/>
            </w:r>
            <w:r>
              <w:rPr>
                <w:noProof/>
                <w:webHidden/>
              </w:rPr>
              <w:fldChar w:fldCharType="begin"/>
            </w:r>
            <w:r>
              <w:rPr>
                <w:noProof/>
                <w:webHidden/>
              </w:rPr>
              <w:instrText xml:space="preserve"> PAGEREF _Toc86762971 \h </w:instrText>
            </w:r>
            <w:r>
              <w:rPr>
                <w:noProof/>
                <w:webHidden/>
              </w:rPr>
            </w:r>
            <w:r>
              <w:rPr>
                <w:noProof/>
                <w:webHidden/>
              </w:rPr>
              <w:fldChar w:fldCharType="separate"/>
            </w:r>
            <w:r>
              <w:rPr>
                <w:noProof/>
                <w:webHidden/>
              </w:rPr>
              <w:t>18</w:t>
            </w:r>
            <w:r>
              <w:rPr>
                <w:noProof/>
                <w:webHidden/>
              </w:rPr>
              <w:fldChar w:fldCharType="end"/>
            </w:r>
          </w:hyperlink>
        </w:p>
        <w:p w14:paraId="459C0703" w14:textId="5DE5141A" w:rsidR="009807AC" w:rsidRDefault="009807AC">
          <w:pPr>
            <w:pStyle w:val="TOC3"/>
            <w:tabs>
              <w:tab w:val="right" w:leader="dot" w:pos="9926"/>
            </w:tabs>
            <w:rPr>
              <w:b w:val="0"/>
              <w:noProof/>
              <w:color w:val="auto"/>
              <w:sz w:val="22"/>
              <w:lang w:val="en-AU" w:eastAsia="zh-CN"/>
            </w:rPr>
          </w:pPr>
          <w:hyperlink w:anchor="_Toc86762972" w:history="1">
            <w:r w:rsidRPr="00677FF7">
              <w:rPr>
                <w:rStyle w:val="Hyperlink"/>
                <w:noProof/>
              </w:rPr>
              <w:t>Structure</w:t>
            </w:r>
            <w:r>
              <w:rPr>
                <w:noProof/>
                <w:webHidden/>
              </w:rPr>
              <w:tab/>
            </w:r>
            <w:r>
              <w:rPr>
                <w:noProof/>
                <w:webHidden/>
              </w:rPr>
              <w:fldChar w:fldCharType="begin"/>
            </w:r>
            <w:r>
              <w:rPr>
                <w:noProof/>
                <w:webHidden/>
              </w:rPr>
              <w:instrText xml:space="preserve"> PAGEREF _Toc86762972 \h </w:instrText>
            </w:r>
            <w:r>
              <w:rPr>
                <w:noProof/>
                <w:webHidden/>
              </w:rPr>
            </w:r>
            <w:r>
              <w:rPr>
                <w:noProof/>
                <w:webHidden/>
              </w:rPr>
              <w:fldChar w:fldCharType="separate"/>
            </w:r>
            <w:r>
              <w:rPr>
                <w:noProof/>
                <w:webHidden/>
              </w:rPr>
              <w:t>18</w:t>
            </w:r>
            <w:r>
              <w:rPr>
                <w:noProof/>
                <w:webHidden/>
              </w:rPr>
              <w:fldChar w:fldCharType="end"/>
            </w:r>
          </w:hyperlink>
        </w:p>
        <w:p w14:paraId="0DC5D0D0" w14:textId="35B6E4B0" w:rsidR="009807AC" w:rsidRDefault="009807AC">
          <w:pPr>
            <w:pStyle w:val="TOC3"/>
            <w:tabs>
              <w:tab w:val="right" w:leader="dot" w:pos="9926"/>
            </w:tabs>
            <w:rPr>
              <w:b w:val="0"/>
              <w:noProof/>
              <w:color w:val="auto"/>
              <w:sz w:val="22"/>
              <w:lang w:val="en-AU" w:eastAsia="zh-CN"/>
            </w:rPr>
          </w:pPr>
          <w:hyperlink w:anchor="_Toc86762973" w:history="1">
            <w:r w:rsidRPr="00677FF7">
              <w:rPr>
                <w:rStyle w:val="Hyperlink"/>
                <w:noProof/>
              </w:rPr>
              <w:t>Version Control and Continuous Delivery</w:t>
            </w:r>
            <w:r>
              <w:rPr>
                <w:noProof/>
                <w:webHidden/>
              </w:rPr>
              <w:tab/>
            </w:r>
            <w:r>
              <w:rPr>
                <w:noProof/>
                <w:webHidden/>
              </w:rPr>
              <w:fldChar w:fldCharType="begin"/>
            </w:r>
            <w:r>
              <w:rPr>
                <w:noProof/>
                <w:webHidden/>
              </w:rPr>
              <w:instrText xml:space="preserve"> PAGEREF _Toc86762973 \h </w:instrText>
            </w:r>
            <w:r>
              <w:rPr>
                <w:noProof/>
                <w:webHidden/>
              </w:rPr>
            </w:r>
            <w:r>
              <w:rPr>
                <w:noProof/>
                <w:webHidden/>
              </w:rPr>
              <w:fldChar w:fldCharType="separate"/>
            </w:r>
            <w:r>
              <w:rPr>
                <w:noProof/>
                <w:webHidden/>
              </w:rPr>
              <w:t>19</w:t>
            </w:r>
            <w:r>
              <w:rPr>
                <w:noProof/>
                <w:webHidden/>
              </w:rPr>
              <w:fldChar w:fldCharType="end"/>
            </w:r>
          </w:hyperlink>
        </w:p>
        <w:p w14:paraId="78E8836A" w14:textId="1635865A" w:rsidR="009807AC" w:rsidRDefault="009807AC">
          <w:pPr>
            <w:pStyle w:val="TOC2"/>
            <w:tabs>
              <w:tab w:val="right" w:leader="dot" w:pos="9926"/>
            </w:tabs>
            <w:rPr>
              <w:b w:val="0"/>
              <w:noProof/>
              <w:color w:val="auto"/>
              <w:sz w:val="22"/>
              <w:lang w:val="en-AU" w:eastAsia="zh-CN"/>
            </w:rPr>
          </w:pPr>
          <w:hyperlink w:anchor="_Toc86762974" w:history="1">
            <w:r w:rsidRPr="00677FF7">
              <w:rPr>
                <w:rStyle w:val="Hyperlink"/>
                <w:noProof/>
              </w:rPr>
              <w:t>Quality and Metrics</w:t>
            </w:r>
            <w:r>
              <w:rPr>
                <w:noProof/>
                <w:webHidden/>
              </w:rPr>
              <w:tab/>
            </w:r>
            <w:r>
              <w:rPr>
                <w:noProof/>
                <w:webHidden/>
              </w:rPr>
              <w:fldChar w:fldCharType="begin"/>
            </w:r>
            <w:r>
              <w:rPr>
                <w:noProof/>
                <w:webHidden/>
              </w:rPr>
              <w:instrText xml:space="preserve"> PAGEREF _Toc86762974 \h </w:instrText>
            </w:r>
            <w:r>
              <w:rPr>
                <w:noProof/>
                <w:webHidden/>
              </w:rPr>
            </w:r>
            <w:r>
              <w:rPr>
                <w:noProof/>
                <w:webHidden/>
              </w:rPr>
              <w:fldChar w:fldCharType="separate"/>
            </w:r>
            <w:r>
              <w:rPr>
                <w:noProof/>
                <w:webHidden/>
              </w:rPr>
              <w:t>19</w:t>
            </w:r>
            <w:r>
              <w:rPr>
                <w:noProof/>
                <w:webHidden/>
              </w:rPr>
              <w:fldChar w:fldCharType="end"/>
            </w:r>
          </w:hyperlink>
        </w:p>
        <w:p w14:paraId="0B068122" w14:textId="46C1B79A" w:rsidR="009807AC" w:rsidRDefault="009807AC">
          <w:pPr>
            <w:pStyle w:val="TOC3"/>
            <w:tabs>
              <w:tab w:val="right" w:leader="dot" w:pos="9926"/>
            </w:tabs>
            <w:rPr>
              <w:b w:val="0"/>
              <w:noProof/>
              <w:color w:val="auto"/>
              <w:sz w:val="22"/>
              <w:lang w:val="en-AU" w:eastAsia="zh-CN"/>
            </w:rPr>
          </w:pPr>
          <w:hyperlink w:anchor="_Toc86762975" w:history="1">
            <w:r w:rsidRPr="00677FF7">
              <w:rPr>
                <w:rStyle w:val="Hyperlink"/>
                <w:noProof/>
              </w:rPr>
              <w:t>Acceptance Test</w:t>
            </w:r>
            <w:r>
              <w:rPr>
                <w:noProof/>
                <w:webHidden/>
              </w:rPr>
              <w:tab/>
            </w:r>
            <w:r>
              <w:rPr>
                <w:noProof/>
                <w:webHidden/>
              </w:rPr>
              <w:fldChar w:fldCharType="begin"/>
            </w:r>
            <w:r>
              <w:rPr>
                <w:noProof/>
                <w:webHidden/>
              </w:rPr>
              <w:instrText xml:space="preserve"> PAGEREF _Toc86762975 \h </w:instrText>
            </w:r>
            <w:r>
              <w:rPr>
                <w:noProof/>
                <w:webHidden/>
              </w:rPr>
            </w:r>
            <w:r>
              <w:rPr>
                <w:noProof/>
                <w:webHidden/>
              </w:rPr>
              <w:fldChar w:fldCharType="separate"/>
            </w:r>
            <w:r>
              <w:rPr>
                <w:noProof/>
                <w:webHidden/>
              </w:rPr>
              <w:t>19</w:t>
            </w:r>
            <w:r>
              <w:rPr>
                <w:noProof/>
                <w:webHidden/>
              </w:rPr>
              <w:fldChar w:fldCharType="end"/>
            </w:r>
          </w:hyperlink>
        </w:p>
        <w:p w14:paraId="1394A023" w14:textId="67A5382C" w:rsidR="009807AC" w:rsidRDefault="009807AC">
          <w:pPr>
            <w:pStyle w:val="TOC3"/>
            <w:tabs>
              <w:tab w:val="right" w:leader="dot" w:pos="9926"/>
            </w:tabs>
            <w:rPr>
              <w:b w:val="0"/>
              <w:noProof/>
              <w:color w:val="auto"/>
              <w:sz w:val="22"/>
              <w:lang w:val="en-AU" w:eastAsia="zh-CN"/>
            </w:rPr>
          </w:pPr>
          <w:hyperlink w:anchor="_Toc86762976" w:history="1">
            <w:r w:rsidRPr="00677FF7">
              <w:rPr>
                <w:rStyle w:val="Hyperlink"/>
                <w:noProof/>
                <w:lang w:val="en-AU" w:eastAsia="zh-CN"/>
              </w:rPr>
              <w:t>Burndown Chart</w:t>
            </w:r>
            <w:r>
              <w:rPr>
                <w:noProof/>
                <w:webHidden/>
              </w:rPr>
              <w:tab/>
            </w:r>
            <w:r>
              <w:rPr>
                <w:noProof/>
                <w:webHidden/>
              </w:rPr>
              <w:fldChar w:fldCharType="begin"/>
            </w:r>
            <w:r>
              <w:rPr>
                <w:noProof/>
                <w:webHidden/>
              </w:rPr>
              <w:instrText xml:space="preserve"> PAGEREF _Toc86762976 \h </w:instrText>
            </w:r>
            <w:r>
              <w:rPr>
                <w:noProof/>
                <w:webHidden/>
              </w:rPr>
            </w:r>
            <w:r>
              <w:rPr>
                <w:noProof/>
                <w:webHidden/>
              </w:rPr>
              <w:fldChar w:fldCharType="separate"/>
            </w:r>
            <w:r>
              <w:rPr>
                <w:noProof/>
                <w:webHidden/>
              </w:rPr>
              <w:t>20</w:t>
            </w:r>
            <w:r>
              <w:rPr>
                <w:noProof/>
                <w:webHidden/>
              </w:rPr>
              <w:fldChar w:fldCharType="end"/>
            </w:r>
          </w:hyperlink>
        </w:p>
        <w:p w14:paraId="47D02DB0" w14:textId="7A499055" w:rsidR="009807AC" w:rsidRDefault="009807AC">
          <w:pPr>
            <w:pStyle w:val="TOC1"/>
            <w:tabs>
              <w:tab w:val="right" w:leader="dot" w:pos="9926"/>
            </w:tabs>
            <w:rPr>
              <w:b w:val="0"/>
              <w:noProof/>
              <w:color w:val="auto"/>
              <w:sz w:val="22"/>
              <w:lang w:val="en-AU" w:eastAsia="zh-CN"/>
            </w:rPr>
          </w:pPr>
          <w:hyperlink w:anchor="_Toc86762977" w:history="1">
            <w:r w:rsidRPr="00677FF7">
              <w:rPr>
                <w:rStyle w:val="Hyperlink"/>
                <w:noProof/>
              </w:rPr>
              <w:t>Appendix</w:t>
            </w:r>
            <w:r>
              <w:rPr>
                <w:noProof/>
                <w:webHidden/>
              </w:rPr>
              <w:tab/>
            </w:r>
            <w:r>
              <w:rPr>
                <w:noProof/>
                <w:webHidden/>
              </w:rPr>
              <w:fldChar w:fldCharType="begin"/>
            </w:r>
            <w:r>
              <w:rPr>
                <w:noProof/>
                <w:webHidden/>
              </w:rPr>
              <w:instrText xml:space="preserve"> PAGEREF _Toc86762977 \h </w:instrText>
            </w:r>
            <w:r>
              <w:rPr>
                <w:noProof/>
                <w:webHidden/>
              </w:rPr>
            </w:r>
            <w:r>
              <w:rPr>
                <w:noProof/>
                <w:webHidden/>
              </w:rPr>
              <w:fldChar w:fldCharType="separate"/>
            </w:r>
            <w:r>
              <w:rPr>
                <w:noProof/>
                <w:webHidden/>
              </w:rPr>
              <w:t>21</w:t>
            </w:r>
            <w:r>
              <w:rPr>
                <w:noProof/>
                <w:webHidden/>
              </w:rPr>
              <w:fldChar w:fldCharType="end"/>
            </w:r>
          </w:hyperlink>
        </w:p>
        <w:p w14:paraId="1875A403" w14:textId="0A109ECA" w:rsidR="009807AC" w:rsidRDefault="009807AC">
          <w:pPr>
            <w:pStyle w:val="TOC2"/>
            <w:tabs>
              <w:tab w:val="right" w:leader="dot" w:pos="9926"/>
            </w:tabs>
            <w:rPr>
              <w:b w:val="0"/>
              <w:noProof/>
              <w:color w:val="auto"/>
              <w:sz w:val="22"/>
              <w:lang w:val="en-AU" w:eastAsia="zh-CN"/>
            </w:rPr>
          </w:pPr>
          <w:hyperlink w:anchor="_Toc86762978" w:history="1">
            <w:r w:rsidRPr="00677FF7">
              <w:rPr>
                <w:rStyle w:val="Hyperlink"/>
                <w:noProof/>
              </w:rPr>
              <w:t>Figure 1: Delivery schedule</w:t>
            </w:r>
            <w:r>
              <w:rPr>
                <w:noProof/>
                <w:webHidden/>
              </w:rPr>
              <w:tab/>
            </w:r>
            <w:r>
              <w:rPr>
                <w:noProof/>
                <w:webHidden/>
              </w:rPr>
              <w:fldChar w:fldCharType="begin"/>
            </w:r>
            <w:r>
              <w:rPr>
                <w:noProof/>
                <w:webHidden/>
              </w:rPr>
              <w:instrText xml:space="preserve"> PAGEREF _Toc86762978 \h </w:instrText>
            </w:r>
            <w:r>
              <w:rPr>
                <w:noProof/>
                <w:webHidden/>
              </w:rPr>
            </w:r>
            <w:r>
              <w:rPr>
                <w:noProof/>
                <w:webHidden/>
              </w:rPr>
              <w:fldChar w:fldCharType="separate"/>
            </w:r>
            <w:r>
              <w:rPr>
                <w:noProof/>
                <w:webHidden/>
              </w:rPr>
              <w:t>21</w:t>
            </w:r>
            <w:r>
              <w:rPr>
                <w:noProof/>
                <w:webHidden/>
              </w:rPr>
              <w:fldChar w:fldCharType="end"/>
            </w:r>
          </w:hyperlink>
        </w:p>
        <w:p w14:paraId="7421D038" w14:textId="6B87CA58" w:rsidR="009807AC" w:rsidRDefault="009807AC">
          <w:pPr>
            <w:pStyle w:val="TOC2"/>
            <w:tabs>
              <w:tab w:val="right" w:leader="dot" w:pos="9926"/>
            </w:tabs>
            <w:rPr>
              <w:b w:val="0"/>
              <w:noProof/>
              <w:color w:val="auto"/>
              <w:sz w:val="22"/>
              <w:lang w:val="en-AU" w:eastAsia="zh-CN"/>
            </w:rPr>
          </w:pPr>
          <w:hyperlink w:anchor="_Toc86762979" w:history="1">
            <w:r w:rsidRPr="00677FF7">
              <w:rPr>
                <w:rStyle w:val="Hyperlink"/>
                <w:noProof/>
              </w:rPr>
              <w:t>Figure 2: Low-fidelity prototype</w:t>
            </w:r>
            <w:r>
              <w:rPr>
                <w:noProof/>
                <w:webHidden/>
              </w:rPr>
              <w:tab/>
            </w:r>
            <w:r>
              <w:rPr>
                <w:noProof/>
                <w:webHidden/>
              </w:rPr>
              <w:fldChar w:fldCharType="begin"/>
            </w:r>
            <w:r>
              <w:rPr>
                <w:noProof/>
                <w:webHidden/>
              </w:rPr>
              <w:instrText xml:space="preserve"> PAGEREF _Toc86762979 \h </w:instrText>
            </w:r>
            <w:r>
              <w:rPr>
                <w:noProof/>
                <w:webHidden/>
              </w:rPr>
            </w:r>
            <w:r>
              <w:rPr>
                <w:noProof/>
                <w:webHidden/>
              </w:rPr>
              <w:fldChar w:fldCharType="separate"/>
            </w:r>
            <w:r>
              <w:rPr>
                <w:noProof/>
                <w:webHidden/>
              </w:rPr>
              <w:t>22</w:t>
            </w:r>
            <w:r>
              <w:rPr>
                <w:noProof/>
                <w:webHidden/>
              </w:rPr>
              <w:fldChar w:fldCharType="end"/>
            </w:r>
          </w:hyperlink>
        </w:p>
        <w:p w14:paraId="503DD8F9" w14:textId="3AC1305F" w:rsidR="009807AC" w:rsidRDefault="009807AC">
          <w:pPr>
            <w:pStyle w:val="TOC2"/>
            <w:tabs>
              <w:tab w:val="right" w:leader="dot" w:pos="9926"/>
            </w:tabs>
            <w:rPr>
              <w:b w:val="0"/>
              <w:noProof/>
              <w:color w:val="auto"/>
              <w:sz w:val="22"/>
              <w:lang w:val="en-AU" w:eastAsia="zh-CN"/>
            </w:rPr>
          </w:pPr>
          <w:hyperlink w:anchor="_Toc86762980" w:history="1">
            <w:r w:rsidRPr="00677FF7">
              <w:rPr>
                <w:rStyle w:val="Hyperlink"/>
                <w:noProof/>
              </w:rPr>
              <w:t>Figure 3: Medium-fidelity prototype</w:t>
            </w:r>
            <w:r>
              <w:rPr>
                <w:noProof/>
                <w:webHidden/>
              </w:rPr>
              <w:tab/>
            </w:r>
            <w:r>
              <w:rPr>
                <w:noProof/>
                <w:webHidden/>
              </w:rPr>
              <w:fldChar w:fldCharType="begin"/>
            </w:r>
            <w:r>
              <w:rPr>
                <w:noProof/>
                <w:webHidden/>
              </w:rPr>
              <w:instrText xml:space="preserve"> PAGEREF _Toc86762980 \h </w:instrText>
            </w:r>
            <w:r>
              <w:rPr>
                <w:noProof/>
                <w:webHidden/>
              </w:rPr>
            </w:r>
            <w:r>
              <w:rPr>
                <w:noProof/>
                <w:webHidden/>
              </w:rPr>
              <w:fldChar w:fldCharType="separate"/>
            </w:r>
            <w:r>
              <w:rPr>
                <w:noProof/>
                <w:webHidden/>
              </w:rPr>
              <w:t>22</w:t>
            </w:r>
            <w:r>
              <w:rPr>
                <w:noProof/>
                <w:webHidden/>
              </w:rPr>
              <w:fldChar w:fldCharType="end"/>
            </w:r>
          </w:hyperlink>
        </w:p>
        <w:p w14:paraId="6FB9A032" w14:textId="07BF05A0" w:rsidR="009807AC" w:rsidRDefault="009807AC">
          <w:pPr>
            <w:pStyle w:val="TOC2"/>
            <w:tabs>
              <w:tab w:val="right" w:leader="dot" w:pos="9926"/>
            </w:tabs>
            <w:rPr>
              <w:b w:val="0"/>
              <w:noProof/>
              <w:color w:val="auto"/>
              <w:sz w:val="22"/>
              <w:lang w:val="en-AU" w:eastAsia="zh-CN"/>
            </w:rPr>
          </w:pPr>
          <w:hyperlink w:anchor="_Toc86762981" w:history="1">
            <w:r w:rsidRPr="00677FF7">
              <w:rPr>
                <w:rStyle w:val="Hyperlink"/>
                <w:noProof/>
              </w:rPr>
              <w:t>Figure 4: Final version of the website</w:t>
            </w:r>
            <w:r>
              <w:rPr>
                <w:noProof/>
                <w:webHidden/>
              </w:rPr>
              <w:tab/>
            </w:r>
            <w:r>
              <w:rPr>
                <w:noProof/>
                <w:webHidden/>
              </w:rPr>
              <w:fldChar w:fldCharType="begin"/>
            </w:r>
            <w:r>
              <w:rPr>
                <w:noProof/>
                <w:webHidden/>
              </w:rPr>
              <w:instrText xml:space="preserve"> PAGEREF _Toc86762981 \h </w:instrText>
            </w:r>
            <w:r>
              <w:rPr>
                <w:noProof/>
                <w:webHidden/>
              </w:rPr>
            </w:r>
            <w:r>
              <w:rPr>
                <w:noProof/>
                <w:webHidden/>
              </w:rPr>
              <w:fldChar w:fldCharType="separate"/>
            </w:r>
            <w:r>
              <w:rPr>
                <w:noProof/>
                <w:webHidden/>
              </w:rPr>
              <w:t>23</w:t>
            </w:r>
            <w:r>
              <w:rPr>
                <w:noProof/>
                <w:webHidden/>
              </w:rPr>
              <w:fldChar w:fldCharType="end"/>
            </w:r>
          </w:hyperlink>
        </w:p>
        <w:p w14:paraId="3F4392E7" w14:textId="41493AAD" w:rsidR="009807AC" w:rsidRDefault="009807AC">
          <w:pPr>
            <w:pStyle w:val="TOC2"/>
            <w:tabs>
              <w:tab w:val="right" w:leader="dot" w:pos="9926"/>
            </w:tabs>
            <w:rPr>
              <w:b w:val="0"/>
              <w:noProof/>
              <w:color w:val="auto"/>
              <w:sz w:val="22"/>
              <w:lang w:val="en-AU" w:eastAsia="zh-CN"/>
            </w:rPr>
          </w:pPr>
          <w:hyperlink w:anchor="_Toc86762982" w:history="1">
            <w:r w:rsidRPr="00677FF7">
              <w:rPr>
                <w:rStyle w:val="Hyperlink"/>
                <w:noProof/>
              </w:rPr>
              <w:t>Figure 5: The process of data handling, acquisition, and application</w:t>
            </w:r>
            <w:r>
              <w:rPr>
                <w:noProof/>
                <w:webHidden/>
              </w:rPr>
              <w:tab/>
            </w:r>
            <w:r>
              <w:rPr>
                <w:noProof/>
                <w:webHidden/>
              </w:rPr>
              <w:fldChar w:fldCharType="begin"/>
            </w:r>
            <w:r>
              <w:rPr>
                <w:noProof/>
                <w:webHidden/>
              </w:rPr>
              <w:instrText xml:space="preserve"> PAGEREF _Toc86762982 \h </w:instrText>
            </w:r>
            <w:r>
              <w:rPr>
                <w:noProof/>
                <w:webHidden/>
              </w:rPr>
            </w:r>
            <w:r>
              <w:rPr>
                <w:noProof/>
                <w:webHidden/>
              </w:rPr>
              <w:fldChar w:fldCharType="separate"/>
            </w:r>
            <w:r>
              <w:rPr>
                <w:noProof/>
                <w:webHidden/>
              </w:rPr>
              <w:t>23</w:t>
            </w:r>
            <w:r>
              <w:rPr>
                <w:noProof/>
                <w:webHidden/>
              </w:rPr>
              <w:fldChar w:fldCharType="end"/>
            </w:r>
          </w:hyperlink>
        </w:p>
        <w:p w14:paraId="1E6781C2" w14:textId="51760F2B" w:rsidR="009807AC" w:rsidRDefault="009807AC">
          <w:pPr>
            <w:pStyle w:val="TOC2"/>
            <w:tabs>
              <w:tab w:val="right" w:leader="dot" w:pos="9926"/>
            </w:tabs>
            <w:rPr>
              <w:b w:val="0"/>
              <w:noProof/>
              <w:color w:val="auto"/>
              <w:sz w:val="22"/>
              <w:lang w:val="en-AU" w:eastAsia="zh-CN"/>
            </w:rPr>
          </w:pPr>
          <w:hyperlink w:anchor="_Toc86762983" w:history="1">
            <w:r w:rsidRPr="00677FF7">
              <w:rPr>
                <w:rStyle w:val="Hyperlink"/>
                <w:noProof/>
              </w:rPr>
              <w:t>Figure 6: The architecture of the system</w:t>
            </w:r>
            <w:r>
              <w:rPr>
                <w:noProof/>
                <w:webHidden/>
              </w:rPr>
              <w:tab/>
            </w:r>
            <w:r>
              <w:rPr>
                <w:noProof/>
                <w:webHidden/>
              </w:rPr>
              <w:fldChar w:fldCharType="begin"/>
            </w:r>
            <w:r>
              <w:rPr>
                <w:noProof/>
                <w:webHidden/>
              </w:rPr>
              <w:instrText xml:space="preserve"> PAGEREF _Toc86762983 \h </w:instrText>
            </w:r>
            <w:r>
              <w:rPr>
                <w:noProof/>
                <w:webHidden/>
              </w:rPr>
            </w:r>
            <w:r>
              <w:rPr>
                <w:noProof/>
                <w:webHidden/>
              </w:rPr>
              <w:fldChar w:fldCharType="separate"/>
            </w:r>
            <w:r>
              <w:rPr>
                <w:noProof/>
                <w:webHidden/>
              </w:rPr>
              <w:t>24</w:t>
            </w:r>
            <w:r>
              <w:rPr>
                <w:noProof/>
                <w:webHidden/>
              </w:rPr>
              <w:fldChar w:fldCharType="end"/>
            </w:r>
          </w:hyperlink>
        </w:p>
        <w:p w14:paraId="03E9C127" w14:textId="21857E52" w:rsidR="009807AC" w:rsidRDefault="009807AC">
          <w:pPr>
            <w:pStyle w:val="TOC2"/>
            <w:tabs>
              <w:tab w:val="right" w:leader="dot" w:pos="9926"/>
            </w:tabs>
            <w:rPr>
              <w:b w:val="0"/>
              <w:noProof/>
              <w:color w:val="auto"/>
              <w:sz w:val="22"/>
              <w:lang w:val="en-AU" w:eastAsia="zh-CN"/>
            </w:rPr>
          </w:pPr>
          <w:hyperlink w:anchor="_Toc86762984" w:history="1">
            <w:r w:rsidRPr="00677FF7">
              <w:rPr>
                <w:rStyle w:val="Hyperlink"/>
                <w:noProof/>
              </w:rPr>
              <w:t>Figure 7: Server folder</w:t>
            </w:r>
            <w:r>
              <w:rPr>
                <w:noProof/>
                <w:webHidden/>
              </w:rPr>
              <w:tab/>
            </w:r>
            <w:r>
              <w:rPr>
                <w:noProof/>
                <w:webHidden/>
              </w:rPr>
              <w:fldChar w:fldCharType="begin"/>
            </w:r>
            <w:r>
              <w:rPr>
                <w:noProof/>
                <w:webHidden/>
              </w:rPr>
              <w:instrText xml:space="preserve"> PAGEREF _Toc86762984 \h </w:instrText>
            </w:r>
            <w:r>
              <w:rPr>
                <w:noProof/>
                <w:webHidden/>
              </w:rPr>
            </w:r>
            <w:r>
              <w:rPr>
                <w:noProof/>
                <w:webHidden/>
              </w:rPr>
              <w:fldChar w:fldCharType="separate"/>
            </w:r>
            <w:r>
              <w:rPr>
                <w:noProof/>
                <w:webHidden/>
              </w:rPr>
              <w:t>25</w:t>
            </w:r>
            <w:r>
              <w:rPr>
                <w:noProof/>
                <w:webHidden/>
              </w:rPr>
              <w:fldChar w:fldCharType="end"/>
            </w:r>
          </w:hyperlink>
        </w:p>
        <w:p w14:paraId="39A3A832" w14:textId="0DE492F8" w:rsidR="009807AC" w:rsidRDefault="009807AC">
          <w:pPr>
            <w:pStyle w:val="TOC2"/>
            <w:tabs>
              <w:tab w:val="right" w:leader="dot" w:pos="9926"/>
            </w:tabs>
            <w:rPr>
              <w:b w:val="0"/>
              <w:noProof/>
              <w:color w:val="auto"/>
              <w:sz w:val="22"/>
              <w:lang w:val="en-AU" w:eastAsia="zh-CN"/>
            </w:rPr>
          </w:pPr>
          <w:hyperlink w:anchor="_Toc86762985" w:history="1">
            <w:r w:rsidRPr="00677FF7">
              <w:rPr>
                <w:rStyle w:val="Hyperlink"/>
                <w:noProof/>
              </w:rPr>
              <w:t>Figure 8: Client folder</w:t>
            </w:r>
            <w:r>
              <w:rPr>
                <w:noProof/>
                <w:webHidden/>
              </w:rPr>
              <w:tab/>
            </w:r>
            <w:r>
              <w:rPr>
                <w:noProof/>
                <w:webHidden/>
              </w:rPr>
              <w:fldChar w:fldCharType="begin"/>
            </w:r>
            <w:r>
              <w:rPr>
                <w:noProof/>
                <w:webHidden/>
              </w:rPr>
              <w:instrText xml:space="preserve"> PAGEREF _Toc86762985 \h </w:instrText>
            </w:r>
            <w:r>
              <w:rPr>
                <w:noProof/>
                <w:webHidden/>
              </w:rPr>
            </w:r>
            <w:r>
              <w:rPr>
                <w:noProof/>
                <w:webHidden/>
              </w:rPr>
              <w:fldChar w:fldCharType="separate"/>
            </w:r>
            <w:r>
              <w:rPr>
                <w:noProof/>
                <w:webHidden/>
              </w:rPr>
              <w:t>25</w:t>
            </w:r>
            <w:r>
              <w:rPr>
                <w:noProof/>
                <w:webHidden/>
              </w:rPr>
              <w:fldChar w:fldCharType="end"/>
            </w:r>
          </w:hyperlink>
        </w:p>
        <w:p w14:paraId="56785463" w14:textId="79CA3826" w:rsidR="009807AC" w:rsidRDefault="009807AC">
          <w:pPr>
            <w:pStyle w:val="TOC2"/>
            <w:tabs>
              <w:tab w:val="right" w:leader="dot" w:pos="9926"/>
            </w:tabs>
            <w:rPr>
              <w:b w:val="0"/>
              <w:noProof/>
              <w:color w:val="auto"/>
              <w:sz w:val="22"/>
              <w:lang w:val="en-AU" w:eastAsia="zh-CN"/>
            </w:rPr>
          </w:pPr>
          <w:hyperlink w:anchor="_Toc86762986" w:history="1">
            <w:r w:rsidRPr="00677FF7">
              <w:rPr>
                <w:rStyle w:val="Hyperlink"/>
                <w:noProof/>
              </w:rPr>
              <w:t>Figure 9: Source code of the previous team</w:t>
            </w:r>
            <w:r>
              <w:rPr>
                <w:noProof/>
                <w:webHidden/>
              </w:rPr>
              <w:tab/>
            </w:r>
            <w:r>
              <w:rPr>
                <w:noProof/>
                <w:webHidden/>
              </w:rPr>
              <w:fldChar w:fldCharType="begin"/>
            </w:r>
            <w:r>
              <w:rPr>
                <w:noProof/>
                <w:webHidden/>
              </w:rPr>
              <w:instrText xml:space="preserve"> PAGEREF _Toc86762986 \h </w:instrText>
            </w:r>
            <w:r>
              <w:rPr>
                <w:noProof/>
                <w:webHidden/>
              </w:rPr>
            </w:r>
            <w:r>
              <w:rPr>
                <w:noProof/>
                <w:webHidden/>
              </w:rPr>
              <w:fldChar w:fldCharType="separate"/>
            </w:r>
            <w:r>
              <w:rPr>
                <w:noProof/>
                <w:webHidden/>
              </w:rPr>
              <w:t>26</w:t>
            </w:r>
            <w:r>
              <w:rPr>
                <w:noProof/>
                <w:webHidden/>
              </w:rPr>
              <w:fldChar w:fldCharType="end"/>
            </w:r>
          </w:hyperlink>
        </w:p>
        <w:p w14:paraId="614A4C14" w14:textId="66C14A2B" w:rsidR="009807AC" w:rsidRDefault="009807AC">
          <w:pPr>
            <w:pStyle w:val="TOC2"/>
            <w:tabs>
              <w:tab w:val="right" w:leader="dot" w:pos="9926"/>
            </w:tabs>
            <w:rPr>
              <w:b w:val="0"/>
              <w:noProof/>
              <w:color w:val="auto"/>
              <w:sz w:val="22"/>
              <w:lang w:val="en-AU" w:eastAsia="zh-CN"/>
            </w:rPr>
          </w:pPr>
          <w:hyperlink w:anchor="_Toc86762987" w:history="1">
            <w:r w:rsidRPr="00677FF7">
              <w:rPr>
                <w:rStyle w:val="Hyperlink"/>
                <w:noProof/>
              </w:rPr>
              <w:t>Figure 10</w:t>
            </w:r>
            <w:r>
              <w:rPr>
                <w:noProof/>
                <w:webHidden/>
              </w:rPr>
              <w:tab/>
            </w:r>
            <w:r>
              <w:rPr>
                <w:noProof/>
                <w:webHidden/>
              </w:rPr>
              <w:fldChar w:fldCharType="begin"/>
            </w:r>
            <w:r>
              <w:rPr>
                <w:noProof/>
                <w:webHidden/>
              </w:rPr>
              <w:instrText xml:space="preserve"> PAGEREF _Toc86762987 \h </w:instrText>
            </w:r>
            <w:r>
              <w:rPr>
                <w:noProof/>
                <w:webHidden/>
              </w:rPr>
            </w:r>
            <w:r>
              <w:rPr>
                <w:noProof/>
                <w:webHidden/>
              </w:rPr>
              <w:fldChar w:fldCharType="separate"/>
            </w:r>
            <w:r>
              <w:rPr>
                <w:noProof/>
                <w:webHidden/>
              </w:rPr>
              <w:t>27</w:t>
            </w:r>
            <w:r>
              <w:rPr>
                <w:noProof/>
                <w:webHidden/>
              </w:rPr>
              <w:fldChar w:fldCharType="end"/>
            </w:r>
          </w:hyperlink>
        </w:p>
        <w:p w14:paraId="7A558D9A" w14:textId="6998CC25" w:rsidR="009807AC" w:rsidRDefault="009807AC">
          <w:pPr>
            <w:pStyle w:val="TOC2"/>
            <w:tabs>
              <w:tab w:val="right" w:leader="dot" w:pos="9926"/>
            </w:tabs>
            <w:rPr>
              <w:b w:val="0"/>
              <w:noProof/>
              <w:color w:val="auto"/>
              <w:sz w:val="22"/>
              <w:lang w:val="en-AU" w:eastAsia="zh-CN"/>
            </w:rPr>
          </w:pPr>
          <w:hyperlink w:anchor="_Toc86762988" w:history="1">
            <w:r w:rsidRPr="00677FF7">
              <w:rPr>
                <w:rStyle w:val="Hyperlink"/>
                <w:noProof/>
              </w:rPr>
              <w:t>Figure 12</w:t>
            </w:r>
            <w:r>
              <w:rPr>
                <w:noProof/>
                <w:webHidden/>
              </w:rPr>
              <w:tab/>
            </w:r>
            <w:r>
              <w:rPr>
                <w:noProof/>
                <w:webHidden/>
              </w:rPr>
              <w:fldChar w:fldCharType="begin"/>
            </w:r>
            <w:r>
              <w:rPr>
                <w:noProof/>
                <w:webHidden/>
              </w:rPr>
              <w:instrText xml:space="preserve"> PAGEREF _Toc86762988 \h </w:instrText>
            </w:r>
            <w:r>
              <w:rPr>
                <w:noProof/>
                <w:webHidden/>
              </w:rPr>
            </w:r>
            <w:r>
              <w:rPr>
                <w:noProof/>
                <w:webHidden/>
              </w:rPr>
              <w:fldChar w:fldCharType="separate"/>
            </w:r>
            <w:r>
              <w:rPr>
                <w:noProof/>
                <w:webHidden/>
              </w:rPr>
              <w:t>28</w:t>
            </w:r>
            <w:r>
              <w:rPr>
                <w:noProof/>
                <w:webHidden/>
              </w:rPr>
              <w:fldChar w:fldCharType="end"/>
            </w:r>
          </w:hyperlink>
        </w:p>
        <w:p w14:paraId="3F265431" w14:textId="18F94614" w:rsidR="009807AC" w:rsidRDefault="009807AC">
          <w:pPr>
            <w:pStyle w:val="TOC2"/>
            <w:tabs>
              <w:tab w:val="right" w:leader="dot" w:pos="9926"/>
            </w:tabs>
            <w:rPr>
              <w:b w:val="0"/>
              <w:noProof/>
              <w:color w:val="auto"/>
              <w:sz w:val="22"/>
              <w:lang w:val="en-AU" w:eastAsia="zh-CN"/>
            </w:rPr>
          </w:pPr>
          <w:hyperlink w:anchor="_Toc86762989" w:history="1">
            <w:r w:rsidRPr="00677FF7">
              <w:rPr>
                <w:rStyle w:val="Hyperlink"/>
                <w:noProof/>
              </w:rPr>
              <w:t>Figure 13</w:t>
            </w:r>
            <w:r>
              <w:rPr>
                <w:noProof/>
                <w:webHidden/>
              </w:rPr>
              <w:tab/>
            </w:r>
            <w:r>
              <w:rPr>
                <w:noProof/>
                <w:webHidden/>
              </w:rPr>
              <w:fldChar w:fldCharType="begin"/>
            </w:r>
            <w:r>
              <w:rPr>
                <w:noProof/>
                <w:webHidden/>
              </w:rPr>
              <w:instrText xml:space="preserve"> PAGEREF _Toc86762989 \h </w:instrText>
            </w:r>
            <w:r>
              <w:rPr>
                <w:noProof/>
                <w:webHidden/>
              </w:rPr>
            </w:r>
            <w:r>
              <w:rPr>
                <w:noProof/>
                <w:webHidden/>
              </w:rPr>
              <w:fldChar w:fldCharType="separate"/>
            </w:r>
            <w:r>
              <w:rPr>
                <w:noProof/>
                <w:webHidden/>
              </w:rPr>
              <w:t>29</w:t>
            </w:r>
            <w:r>
              <w:rPr>
                <w:noProof/>
                <w:webHidden/>
              </w:rPr>
              <w:fldChar w:fldCharType="end"/>
            </w:r>
          </w:hyperlink>
        </w:p>
        <w:p w14:paraId="3C78B065" w14:textId="250D6F69" w:rsidR="009807AC" w:rsidRDefault="009807AC">
          <w:pPr>
            <w:pStyle w:val="TOC2"/>
            <w:tabs>
              <w:tab w:val="right" w:leader="dot" w:pos="9926"/>
            </w:tabs>
            <w:rPr>
              <w:b w:val="0"/>
              <w:noProof/>
              <w:color w:val="auto"/>
              <w:sz w:val="22"/>
              <w:lang w:val="en-AU" w:eastAsia="zh-CN"/>
            </w:rPr>
          </w:pPr>
          <w:hyperlink w:anchor="_Toc86762990" w:history="1">
            <w:r w:rsidRPr="00677FF7">
              <w:rPr>
                <w:rStyle w:val="Hyperlink"/>
                <w:noProof/>
              </w:rPr>
              <w:t>Figure 14</w:t>
            </w:r>
            <w:r>
              <w:rPr>
                <w:noProof/>
                <w:webHidden/>
              </w:rPr>
              <w:tab/>
            </w:r>
            <w:r>
              <w:rPr>
                <w:noProof/>
                <w:webHidden/>
              </w:rPr>
              <w:fldChar w:fldCharType="begin"/>
            </w:r>
            <w:r>
              <w:rPr>
                <w:noProof/>
                <w:webHidden/>
              </w:rPr>
              <w:instrText xml:space="preserve"> PAGEREF _Toc86762990 \h </w:instrText>
            </w:r>
            <w:r>
              <w:rPr>
                <w:noProof/>
                <w:webHidden/>
              </w:rPr>
            </w:r>
            <w:r>
              <w:rPr>
                <w:noProof/>
                <w:webHidden/>
              </w:rPr>
              <w:fldChar w:fldCharType="separate"/>
            </w:r>
            <w:r>
              <w:rPr>
                <w:noProof/>
                <w:webHidden/>
              </w:rPr>
              <w:t>30</w:t>
            </w:r>
            <w:r>
              <w:rPr>
                <w:noProof/>
                <w:webHidden/>
              </w:rPr>
              <w:fldChar w:fldCharType="end"/>
            </w:r>
          </w:hyperlink>
        </w:p>
        <w:p w14:paraId="7D13EF4D" w14:textId="024C6A19" w:rsidR="009807AC" w:rsidRDefault="009807AC">
          <w:pPr>
            <w:pStyle w:val="TOC2"/>
            <w:tabs>
              <w:tab w:val="right" w:leader="dot" w:pos="9926"/>
            </w:tabs>
            <w:rPr>
              <w:b w:val="0"/>
              <w:noProof/>
              <w:color w:val="auto"/>
              <w:sz w:val="22"/>
              <w:lang w:val="en-AU" w:eastAsia="zh-CN"/>
            </w:rPr>
          </w:pPr>
          <w:hyperlink w:anchor="_Toc86762991" w:history="1">
            <w:r w:rsidRPr="00677FF7">
              <w:rPr>
                <w:rStyle w:val="Hyperlink"/>
                <w:noProof/>
              </w:rPr>
              <w:t>Figure 15</w:t>
            </w:r>
            <w:r>
              <w:rPr>
                <w:noProof/>
                <w:webHidden/>
              </w:rPr>
              <w:tab/>
            </w:r>
            <w:r>
              <w:rPr>
                <w:noProof/>
                <w:webHidden/>
              </w:rPr>
              <w:fldChar w:fldCharType="begin"/>
            </w:r>
            <w:r>
              <w:rPr>
                <w:noProof/>
                <w:webHidden/>
              </w:rPr>
              <w:instrText xml:space="preserve"> PAGEREF _Toc86762991 \h </w:instrText>
            </w:r>
            <w:r>
              <w:rPr>
                <w:noProof/>
                <w:webHidden/>
              </w:rPr>
            </w:r>
            <w:r>
              <w:rPr>
                <w:noProof/>
                <w:webHidden/>
              </w:rPr>
              <w:fldChar w:fldCharType="separate"/>
            </w:r>
            <w:r>
              <w:rPr>
                <w:noProof/>
                <w:webHidden/>
              </w:rPr>
              <w:t>30</w:t>
            </w:r>
            <w:r>
              <w:rPr>
                <w:noProof/>
                <w:webHidden/>
              </w:rPr>
              <w:fldChar w:fldCharType="end"/>
            </w:r>
          </w:hyperlink>
        </w:p>
        <w:p w14:paraId="00D04A4C" w14:textId="30CCF22A" w:rsidR="009807AC" w:rsidRDefault="009807AC">
          <w:pPr>
            <w:pStyle w:val="TOC2"/>
            <w:tabs>
              <w:tab w:val="right" w:leader="dot" w:pos="9926"/>
            </w:tabs>
            <w:rPr>
              <w:b w:val="0"/>
              <w:noProof/>
              <w:color w:val="auto"/>
              <w:sz w:val="22"/>
              <w:lang w:val="en-AU" w:eastAsia="zh-CN"/>
            </w:rPr>
          </w:pPr>
          <w:hyperlink w:anchor="_Toc86762992" w:history="1">
            <w:r w:rsidRPr="00677FF7">
              <w:rPr>
                <w:rStyle w:val="Hyperlink"/>
                <w:noProof/>
              </w:rPr>
              <w:t>Figure 16</w:t>
            </w:r>
            <w:r>
              <w:rPr>
                <w:noProof/>
                <w:webHidden/>
              </w:rPr>
              <w:tab/>
            </w:r>
            <w:r>
              <w:rPr>
                <w:noProof/>
                <w:webHidden/>
              </w:rPr>
              <w:fldChar w:fldCharType="begin"/>
            </w:r>
            <w:r>
              <w:rPr>
                <w:noProof/>
                <w:webHidden/>
              </w:rPr>
              <w:instrText xml:space="preserve"> PAGEREF _Toc86762992 \h </w:instrText>
            </w:r>
            <w:r>
              <w:rPr>
                <w:noProof/>
                <w:webHidden/>
              </w:rPr>
            </w:r>
            <w:r>
              <w:rPr>
                <w:noProof/>
                <w:webHidden/>
              </w:rPr>
              <w:fldChar w:fldCharType="separate"/>
            </w:r>
            <w:r>
              <w:rPr>
                <w:noProof/>
                <w:webHidden/>
              </w:rPr>
              <w:t>31</w:t>
            </w:r>
            <w:r>
              <w:rPr>
                <w:noProof/>
                <w:webHidden/>
              </w:rPr>
              <w:fldChar w:fldCharType="end"/>
            </w:r>
          </w:hyperlink>
        </w:p>
        <w:p w14:paraId="51BEF9AF" w14:textId="76957E0F" w:rsidR="009807AC" w:rsidRDefault="009807AC">
          <w:pPr>
            <w:pStyle w:val="TOC2"/>
            <w:tabs>
              <w:tab w:val="right" w:leader="dot" w:pos="9926"/>
            </w:tabs>
            <w:rPr>
              <w:b w:val="0"/>
              <w:noProof/>
              <w:color w:val="auto"/>
              <w:sz w:val="22"/>
              <w:lang w:val="en-AU" w:eastAsia="zh-CN"/>
            </w:rPr>
          </w:pPr>
          <w:hyperlink w:anchor="_Toc86762993" w:history="1">
            <w:r w:rsidRPr="00677FF7">
              <w:rPr>
                <w:rStyle w:val="Hyperlink"/>
                <w:noProof/>
              </w:rPr>
              <w:t>Figure 17</w:t>
            </w:r>
            <w:r>
              <w:rPr>
                <w:noProof/>
                <w:webHidden/>
              </w:rPr>
              <w:tab/>
            </w:r>
            <w:r>
              <w:rPr>
                <w:noProof/>
                <w:webHidden/>
              </w:rPr>
              <w:fldChar w:fldCharType="begin"/>
            </w:r>
            <w:r>
              <w:rPr>
                <w:noProof/>
                <w:webHidden/>
              </w:rPr>
              <w:instrText xml:space="preserve"> PAGEREF _Toc86762993 \h </w:instrText>
            </w:r>
            <w:r>
              <w:rPr>
                <w:noProof/>
                <w:webHidden/>
              </w:rPr>
            </w:r>
            <w:r>
              <w:rPr>
                <w:noProof/>
                <w:webHidden/>
              </w:rPr>
              <w:fldChar w:fldCharType="separate"/>
            </w:r>
            <w:r>
              <w:rPr>
                <w:noProof/>
                <w:webHidden/>
              </w:rPr>
              <w:t>31</w:t>
            </w:r>
            <w:r>
              <w:rPr>
                <w:noProof/>
                <w:webHidden/>
              </w:rPr>
              <w:fldChar w:fldCharType="end"/>
            </w:r>
          </w:hyperlink>
        </w:p>
        <w:p w14:paraId="267D91A2" w14:textId="2FF0D816" w:rsidR="009807AC" w:rsidRDefault="009807AC">
          <w:pPr>
            <w:pStyle w:val="TOC2"/>
            <w:tabs>
              <w:tab w:val="right" w:leader="dot" w:pos="9926"/>
            </w:tabs>
            <w:rPr>
              <w:b w:val="0"/>
              <w:noProof/>
              <w:color w:val="auto"/>
              <w:sz w:val="22"/>
              <w:lang w:val="en-AU" w:eastAsia="zh-CN"/>
            </w:rPr>
          </w:pPr>
          <w:hyperlink w:anchor="_Toc86762994" w:history="1">
            <w:r w:rsidRPr="00677FF7">
              <w:rPr>
                <w:rStyle w:val="Hyperlink"/>
                <w:noProof/>
              </w:rPr>
              <w:t>Figure 18</w:t>
            </w:r>
            <w:r>
              <w:rPr>
                <w:noProof/>
                <w:webHidden/>
              </w:rPr>
              <w:tab/>
            </w:r>
            <w:r>
              <w:rPr>
                <w:noProof/>
                <w:webHidden/>
              </w:rPr>
              <w:fldChar w:fldCharType="begin"/>
            </w:r>
            <w:r>
              <w:rPr>
                <w:noProof/>
                <w:webHidden/>
              </w:rPr>
              <w:instrText xml:space="preserve"> PAGEREF _Toc86762994 \h </w:instrText>
            </w:r>
            <w:r>
              <w:rPr>
                <w:noProof/>
                <w:webHidden/>
              </w:rPr>
            </w:r>
            <w:r>
              <w:rPr>
                <w:noProof/>
                <w:webHidden/>
              </w:rPr>
              <w:fldChar w:fldCharType="separate"/>
            </w:r>
            <w:r>
              <w:rPr>
                <w:noProof/>
                <w:webHidden/>
              </w:rPr>
              <w:t>32</w:t>
            </w:r>
            <w:r>
              <w:rPr>
                <w:noProof/>
                <w:webHidden/>
              </w:rPr>
              <w:fldChar w:fldCharType="end"/>
            </w:r>
          </w:hyperlink>
        </w:p>
        <w:p w14:paraId="3A48B7BD" w14:textId="6FCF34EC" w:rsidR="009807AC" w:rsidRDefault="009807AC">
          <w:pPr>
            <w:pStyle w:val="TOC2"/>
            <w:tabs>
              <w:tab w:val="right" w:leader="dot" w:pos="9926"/>
            </w:tabs>
            <w:rPr>
              <w:b w:val="0"/>
              <w:noProof/>
              <w:color w:val="auto"/>
              <w:sz w:val="22"/>
              <w:lang w:val="en-AU" w:eastAsia="zh-CN"/>
            </w:rPr>
          </w:pPr>
          <w:hyperlink w:anchor="_Toc86762995" w:history="1">
            <w:r w:rsidRPr="00677FF7">
              <w:rPr>
                <w:rStyle w:val="Hyperlink"/>
                <w:noProof/>
              </w:rPr>
              <w:t>Figure 19</w:t>
            </w:r>
            <w:r>
              <w:rPr>
                <w:noProof/>
                <w:webHidden/>
              </w:rPr>
              <w:tab/>
            </w:r>
            <w:r>
              <w:rPr>
                <w:noProof/>
                <w:webHidden/>
              </w:rPr>
              <w:fldChar w:fldCharType="begin"/>
            </w:r>
            <w:r>
              <w:rPr>
                <w:noProof/>
                <w:webHidden/>
              </w:rPr>
              <w:instrText xml:space="preserve"> PAGEREF _Toc86762995 \h </w:instrText>
            </w:r>
            <w:r>
              <w:rPr>
                <w:noProof/>
                <w:webHidden/>
              </w:rPr>
            </w:r>
            <w:r>
              <w:rPr>
                <w:noProof/>
                <w:webHidden/>
              </w:rPr>
              <w:fldChar w:fldCharType="separate"/>
            </w:r>
            <w:r>
              <w:rPr>
                <w:noProof/>
                <w:webHidden/>
              </w:rPr>
              <w:t>32</w:t>
            </w:r>
            <w:r>
              <w:rPr>
                <w:noProof/>
                <w:webHidden/>
              </w:rPr>
              <w:fldChar w:fldCharType="end"/>
            </w:r>
          </w:hyperlink>
        </w:p>
        <w:p w14:paraId="12BD96DE" w14:textId="34DBB198" w:rsidR="009807AC" w:rsidRDefault="009807AC">
          <w:pPr>
            <w:pStyle w:val="TOC2"/>
            <w:tabs>
              <w:tab w:val="right" w:leader="dot" w:pos="9926"/>
            </w:tabs>
            <w:rPr>
              <w:b w:val="0"/>
              <w:noProof/>
              <w:color w:val="auto"/>
              <w:sz w:val="22"/>
              <w:lang w:val="en-AU" w:eastAsia="zh-CN"/>
            </w:rPr>
          </w:pPr>
          <w:hyperlink w:anchor="_Toc86762996" w:history="1">
            <w:r w:rsidRPr="00677FF7">
              <w:rPr>
                <w:rStyle w:val="Hyperlink"/>
                <w:noProof/>
              </w:rPr>
              <w:t>Figure 20</w:t>
            </w:r>
            <w:r>
              <w:rPr>
                <w:noProof/>
                <w:webHidden/>
              </w:rPr>
              <w:tab/>
            </w:r>
            <w:r>
              <w:rPr>
                <w:noProof/>
                <w:webHidden/>
              </w:rPr>
              <w:fldChar w:fldCharType="begin"/>
            </w:r>
            <w:r>
              <w:rPr>
                <w:noProof/>
                <w:webHidden/>
              </w:rPr>
              <w:instrText xml:space="preserve"> PAGEREF _Toc86762996 \h </w:instrText>
            </w:r>
            <w:r>
              <w:rPr>
                <w:noProof/>
                <w:webHidden/>
              </w:rPr>
            </w:r>
            <w:r>
              <w:rPr>
                <w:noProof/>
                <w:webHidden/>
              </w:rPr>
              <w:fldChar w:fldCharType="separate"/>
            </w:r>
            <w:r>
              <w:rPr>
                <w:noProof/>
                <w:webHidden/>
              </w:rPr>
              <w:t>33</w:t>
            </w:r>
            <w:r>
              <w:rPr>
                <w:noProof/>
                <w:webHidden/>
              </w:rPr>
              <w:fldChar w:fldCharType="end"/>
            </w:r>
          </w:hyperlink>
        </w:p>
        <w:p w14:paraId="0E5187E3" w14:textId="7F82249B" w:rsidR="009807AC" w:rsidRDefault="009807AC">
          <w:pPr>
            <w:pStyle w:val="TOC2"/>
            <w:tabs>
              <w:tab w:val="right" w:leader="dot" w:pos="9926"/>
            </w:tabs>
            <w:rPr>
              <w:b w:val="0"/>
              <w:noProof/>
              <w:color w:val="auto"/>
              <w:sz w:val="22"/>
              <w:lang w:val="en-AU" w:eastAsia="zh-CN"/>
            </w:rPr>
          </w:pPr>
          <w:hyperlink w:anchor="_Toc86762997" w:history="1">
            <w:r w:rsidRPr="00677FF7">
              <w:rPr>
                <w:rStyle w:val="Hyperlink"/>
                <w:noProof/>
              </w:rPr>
              <w:t>Figure 21</w:t>
            </w:r>
            <w:r>
              <w:rPr>
                <w:noProof/>
                <w:webHidden/>
              </w:rPr>
              <w:tab/>
            </w:r>
            <w:r>
              <w:rPr>
                <w:noProof/>
                <w:webHidden/>
              </w:rPr>
              <w:fldChar w:fldCharType="begin"/>
            </w:r>
            <w:r>
              <w:rPr>
                <w:noProof/>
                <w:webHidden/>
              </w:rPr>
              <w:instrText xml:space="preserve"> PAGEREF _Toc86762997 \h </w:instrText>
            </w:r>
            <w:r>
              <w:rPr>
                <w:noProof/>
                <w:webHidden/>
              </w:rPr>
            </w:r>
            <w:r>
              <w:rPr>
                <w:noProof/>
                <w:webHidden/>
              </w:rPr>
              <w:fldChar w:fldCharType="separate"/>
            </w:r>
            <w:r>
              <w:rPr>
                <w:noProof/>
                <w:webHidden/>
              </w:rPr>
              <w:t>33</w:t>
            </w:r>
            <w:r>
              <w:rPr>
                <w:noProof/>
                <w:webHidden/>
              </w:rPr>
              <w:fldChar w:fldCharType="end"/>
            </w:r>
          </w:hyperlink>
        </w:p>
        <w:p w14:paraId="68D6BCA5" w14:textId="62B0EB7A" w:rsidR="009807AC" w:rsidRDefault="009807AC">
          <w:pPr>
            <w:pStyle w:val="TOC2"/>
            <w:tabs>
              <w:tab w:val="right" w:leader="dot" w:pos="9926"/>
            </w:tabs>
            <w:rPr>
              <w:b w:val="0"/>
              <w:noProof/>
              <w:color w:val="auto"/>
              <w:sz w:val="22"/>
              <w:lang w:val="en-AU" w:eastAsia="zh-CN"/>
            </w:rPr>
          </w:pPr>
          <w:hyperlink w:anchor="_Toc86762998" w:history="1">
            <w:r w:rsidRPr="00677FF7">
              <w:rPr>
                <w:rStyle w:val="Hyperlink"/>
                <w:noProof/>
              </w:rPr>
              <w:t>Figure 22</w:t>
            </w:r>
            <w:r>
              <w:rPr>
                <w:noProof/>
                <w:webHidden/>
              </w:rPr>
              <w:tab/>
            </w:r>
            <w:r>
              <w:rPr>
                <w:noProof/>
                <w:webHidden/>
              </w:rPr>
              <w:fldChar w:fldCharType="begin"/>
            </w:r>
            <w:r>
              <w:rPr>
                <w:noProof/>
                <w:webHidden/>
              </w:rPr>
              <w:instrText xml:space="preserve"> PAGEREF _Toc86762998 \h </w:instrText>
            </w:r>
            <w:r>
              <w:rPr>
                <w:noProof/>
                <w:webHidden/>
              </w:rPr>
            </w:r>
            <w:r>
              <w:rPr>
                <w:noProof/>
                <w:webHidden/>
              </w:rPr>
              <w:fldChar w:fldCharType="separate"/>
            </w:r>
            <w:r>
              <w:rPr>
                <w:noProof/>
                <w:webHidden/>
              </w:rPr>
              <w:t>34</w:t>
            </w:r>
            <w:r>
              <w:rPr>
                <w:noProof/>
                <w:webHidden/>
              </w:rPr>
              <w:fldChar w:fldCharType="end"/>
            </w:r>
          </w:hyperlink>
        </w:p>
        <w:p w14:paraId="110FF417" w14:textId="06E0D086" w:rsidR="009807AC" w:rsidRDefault="009807AC">
          <w:pPr>
            <w:pStyle w:val="TOC2"/>
            <w:tabs>
              <w:tab w:val="right" w:leader="dot" w:pos="9926"/>
            </w:tabs>
            <w:rPr>
              <w:b w:val="0"/>
              <w:noProof/>
              <w:color w:val="auto"/>
              <w:sz w:val="22"/>
              <w:lang w:val="en-AU" w:eastAsia="zh-CN"/>
            </w:rPr>
          </w:pPr>
          <w:hyperlink w:anchor="_Toc86762999" w:history="1">
            <w:r w:rsidRPr="00677FF7">
              <w:rPr>
                <w:rStyle w:val="Hyperlink"/>
                <w:noProof/>
              </w:rPr>
              <w:t>Figure 23</w:t>
            </w:r>
            <w:r>
              <w:rPr>
                <w:noProof/>
                <w:webHidden/>
              </w:rPr>
              <w:tab/>
            </w:r>
            <w:r>
              <w:rPr>
                <w:noProof/>
                <w:webHidden/>
              </w:rPr>
              <w:fldChar w:fldCharType="begin"/>
            </w:r>
            <w:r>
              <w:rPr>
                <w:noProof/>
                <w:webHidden/>
              </w:rPr>
              <w:instrText xml:space="preserve"> PAGEREF _Toc86762999 \h </w:instrText>
            </w:r>
            <w:r>
              <w:rPr>
                <w:noProof/>
                <w:webHidden/>
              </w:rPr>
            </w:r>
            <w:r>
              <w:rPr>
                <w:noProof/>
                <w:webHidden/>
              </w:rPr>
              <w:fldChar w:fldCharType="separate"/>
            </w:r>
            <w:r>
              <w:rPr>
                <w:noProof/>
                <w:webHidden/>
              </w:rPr>
              <w:t>34</w:t>
            </w:r>
            <w:r>
              <w:rPr>
                <w:noProof/>
                <w:webHidden/>
              </w:rPr>
              <w:fldChar w:fldCharType="end"/>
            </w:r>
          </w:hyperlink>
        </w:p>
        <w:p w14:paraId="2C13CA48" w14:textId="6309B059" w:rsidR="009807AC" w:rsidRDefault="009807AC">
          <w:pPr>
            <w:pStyle w:val="TOC2"/>
            <w:tabs>
              <w:tab w:val="right" w:leader="dot" w:pos="9926"/>
            </w:tabs>
            <w:rPr>
              <w:b w:val="0"/>
              <w:noProof/>
              <w:color w:val="auto"/>
              <w:sz w:val="22"/>
              <w:lang w:val="en-AU" w:eastAsia="zh-CN"/>
            </w:rPr>
          </w:pPr>
          <w:hyperlink w:anchor="_Toc86763000" w:history="1">
            <w:r w:rsidRPr="00677FF7">
              <w:rPr>
                <w:rStyle w:val="Hyperlink"/>
                <w:noProof/>
              </w:rPr>
              <w:t>Figure 24</w:t>
            </w:r>
            <w:r>
              <w:rPr>
                <w:noProof/>
                <w:webHidden/>
              </w:rPr>
              <w:tab/>
            </w:r>
            <w:r>
              <w:rPr>
                <w:noProof/>
                <w:webHidden/>
              </w:rPr>
              <w:fldChar w:fldCharType="begin"/>
            </w:r>
            <w:r>
              <w:rPr>
                <w:noProof/>
                <w:webHidden/>
              </w:rPr>
              <w:instrText xml:space="preserve"> PAGEREF _Toc86763000 \h </w:instrText>
            </w:r>
            <w:r>
              <w:rPr>
                <w:noProof/>
                <w:webHidden/>
              </w:rPr>
            </w:r>
            <w:r>
              <w:rPr>
                <w:noProof/>
                <w:webHidden/>
              </w:rPr>
              <w:fldChar w:fldCharType="separate"/>
            </w:r>
            <w:r>
              <w:rPr>
                <w:noProof/>
                <w:webHidden/>
              </w:rPr>
              <w:t>35</w:t>
            </w:r>
            <w:r>
              <w:rPr>
                <w:noProof/>
                <w:webHidden/>
              </w:rPr>
              <w:fldChar w:fldCharType="end"/>
            </w:r>
          </w:hyperlink>
        </w:p>
        <w:p w14:paraId="0E440147" w14:textId="149D577B" w:rsidR="009807AC" w:rsidRDefault="009807AC">
          <w:pPr>
            <w:pStyle w:val="TOC2"/>
            <w:tabs>
              <w:tab w:val="right" w:leader="dot" w:pos="9926"/>
            </w:tabs>
            <w:rPr>
              <w:b w:val="0"/>
              <w:noProof/>
              <w:color w:val="auto"/>
              <w:sz w:val="22"/>
              <w:lang w:val="en-AU" w:eastAsia="zh-CN"/>
            </w:rPr>
          </w:pPr>
          <w:hyperlink w:anchor="_Toc86763001" w:history="1">
            <w:r w:rsidRPr="00677FF7">
              <w:rPr>
                <w:rStyle w:val="Hyperlink"/>
                <w:noProof/>
              </w:rPr>
              <w:t>Figure 25</w:t>
            </w:r>
            <w:r>
              <w:rPr>
                <w:noProof/>
                <w:webHidden/>
              </w:rPr>
              <w:tab/>
            </w:r>
            <w:r>
              <w:rPr>
                <w:noProof/>
                <w:webHidden/>
              </w:rPr>
              <w:fldChar w:fldCharType="begin"/>
            </w:r>
            <w:r>
              <w:rPr>
                <w:noProof/>
                <w:webHidden/>
              </w:rPr>
              <w:instrText xml:space="preserve"> PAGEREF _Toc86763001 \h </w:instrText>
            </w:r>
            <w:r>
              <w:rPr>
                <w:noProof/>
                <w:webHidden/>
              </w:rPr>
            </w:r>
            <w:r>
              <w:rPr>
                <w:noProof/>
                <w:webHidden/>
              </w:rPr>
              <w:fldChar w:fldCharType="separate"/>
            </w:r>
            <w:r>
              <w:rPr>
                <w:noProof/>
                <w:webHidden/>
              </w:rPr>
              <w:t>35</w:t>
            </w:r>
            <w:r>
              <w:rPr>
                <w:noProof/>
                <w:webHidden/>
              </w:rPr>
              <w:fldChar w:fldCharType="end"/>
            </w:r>
          </w:hyperlink>
        </w:p>
        <w:p w14:paraId="61F1C174" w14:textId="57F8CB22" w:rsidR="009807AC" w:rsidRDefault="009807AC">
          <w:pPr>
            <w:pStyle w:val="TOC2"/>
            <w:tabs>
              <w:tab w:val="right" w:leader="dot" w:pos="9926"/>
            </w:tabs>
            <w:rPr>
              <w:b w:val="0"/>
              <w:noProof/>
              <w:color w:val="auto"/>
              <w:sz w:val="22"/>
              <w:lang w:val="en-AU" w:eastAsia="zh-CN"/>
            </w:rPr>
          </w:pPr>
          <w:hyperlink w:anchor="_Toc86763002" w:history="1">
            <w:r w:rsidRPr="00677FF7">
              <w:rPr>
                <w:rStyle w:val="Hyperlink"/>
                <w:noProof/>
              </w:rPr>
              <w:t>Figure 26</w:t>
            </w:r>
            <w:r>
              <w:rPr>
                <w:noProof/>
                <w:webHidden/>
              </w:rPr>
              <w:tab/>
            </w:r>
            <w:r>
              <w:rPr>
                <w:noProof/>
                <w:webHidden/>
              </w:rPr>
              <w:fldChar w:fldCharType="begin"/>
            </w:r>
            <w:r>
              <w:rPr>
                <w:noProof/>
                <w:webHidden/>
              </w:rPr>
              <w:instrText xml:space="preserve"> PAGEREF _Toc86763002 \h </w:instrText>
            </w:r>
            <w:r>
              <w:rPr>
                <w:noProof/>
                <w:webHidden/>
              </w:rPr>
            </w:r>
            <w:r>
              <w:rPr>
                <w:noProof/>
                <w:webHidden/>
              </w:rPr>
              <w:fldChar w:fldCharType="separate"/>
            </w:r>
            <w:r>
              <w:rPr>
                <w:noProof/>
                <w:webHidden/>
              </w:rPr>
              <w:t>36</w:t>
            </w:r>
            <w:r>
              <w:rPr>
                <w:noProof/>
                <w:webHidden/>
              </w:rPr>
              <w:fldChar w:fldCharType="end"/>
            </w:r>
          </w:hyperlink>
        </w:p>
        <w:p w14:paraId="129775FB" w14:textId="4FD27570" w:rsidR="009807AC" w:rsidRDefault="009807AC">
          <w:pPr>
            <w:pStyle w:val="TOC2"/>
            <w:tabs>
              <w:tab w:val="right" w:leader="dot" w:pos="9926"/>
            </w:tabs>
            <w:rPr>
              <w:b w:val="0"/>
              <w:noProof/>
              <w:color w:val="auto"/>
              <w:sz w:val="22"/>
              <w:lang w:val="en-AU" w:eastAsia="zh-CN"/>
            </w:rPr>
          </w:pPr>
          <w:hyperlink w:anchor="_Toc86763003" w:history="1">
            <w:r w:rsidRPr="00677FF7">
              <w:rPr>
                <w:rStyle w:val="Hyperlink"/>
                <w:noProof/>
              </w:rPr>
              <w:t>Figure 27: Release 1</w:t>
            </w:r>
            <w:r>
              <w:rPr>
                <w:noProof/>
                <w:webHidden/>
              </w:rPr>
              <w:tab/>
            </w:r>
            <w:r>
              <w:rPr>
                <w:noProof/>
                <w:webHidden/>
              </w:rPr>
              <w:fldChar w:fldCharType="begin"/>
            </w:r>
            <w:r>
              <w:rPr>
                <w:noProof/>
                <w:webHidden/>
              </w:rPr>
              <w:instrText xml:space="preserve"> PAGEREF _Toc86763003 \h </w:instrText>
            </w:r>
            <w:r>
              <w:rPr>
                <w:noProof/>
                <w:webHidden/>
              </w:rPr>
            </w:r>
            <w:r>
              <w:rPr>
                <w:noProof/>
                <w:webHidden/>
              </w:rPr>
              <w:fldChar w:fldCharType="separate"/>
            </w:r>
            <w:r>
              <w:rPr>
                <w:noProof/>
                <w:webHidden/>
              </w:rPr>
              <w:t>37</w:t>
            </w:r>
            <w:r>
              <w:rPr>
                <w:noProof/>
                <w:webHidden/>
              </w:rPr>
              <w:fldChar w:fldCharType="end"/>
            </w:r>
          </w:hyperlink>
        </w:p>
        <w:p w14:paraId="5795D4CE" w14:textId="33533AEC" w:rsidR="009807AC" w:rsidRDefault="009807AC">
          <w:pPr>
            <w:pStyle w:val="TOC2"/>
            <w:tabs>
              <w:tab w:val="right" w:leader="dot" w:pos="9926"/>
            </w:tabs>
            <w:rPr>
              <w:b w:val="0"/>
              <w:noProof/>
              <w:color w:val="auto"/>
              <w:sz w:val="22"/>
              <w:lang w:val="en-AU" w:eastAsia="zh-CN"/>
            </w:rPr>
          </w:pPr>
          <w:hyperlink w:anchor="_Toc86763004" w:history="1">
            <w:r w:rsidRPr="00677FF7">
              <w:rPr>
                <w:rStyle w:val="Hyperlink"/>
                <w:noProof/>
              </w:rPr>
              <w:t>Figure 28: Release 2</w:t>
            </w:r>
            <w:r>
              <w:rPr>
                <w:noProof/>
                <w:webHidden/>
              </w:rPr>
              <w:tab/>
            </w:r>
            <w:r>
              <w:rPr>
                <w:noProof/>
                <w:webHidden/>
              </w:rPr>
              <w:fldChar w:fldCharType="begin"/>
            </w:r>
            <w:r>
              <w:rPr>
                <w:noProof/>
                <w:webHidden/>
              </w:rPr>
              <w:instrText xml:space="preserve"> PAGEREF _Toc86763004 \h </w:instrText>
            </w:r>
            <w:r>
              <w:rPr>
                <w:noProof/>
                <w:webHidden/>
              </w:rPr>
            </w:r>
            <w:r>
              <w:rPr>
                <w:noProof/>
                <w:webHidden/>
              </w:rPr>
              <w:fldChar w:fldCharType="separate"/>
            </w:r>
            <w:r>
              <w:rPr>
                <w:noProof/>
                <w:webHidden/>
              </w:rPr>
              <w:t>38</w:t>
            </w:r>
            <w:r>
              <w:rPr>
                <w:noProof/>
                <w:webHidden/>
              </w:rPr>
              <w:fldChar w:fldCharType="end"/>
            </w:r>
          </w:hyperlink>
        </w:p>
        <w:p w14:paraId="2A11CCA3" w14:textId="2629B307" w:rsidR="009807AC" w:rsidRDefault="009807AC">
          <w:pPr>
            <w:pStyle w:val="TOC2"/>
            <w:tabs>
              <w:tab w:val="right" w:leader="dot" w:pos="9926"/>
            </w:tabs>
            <w:rPr>
              <w:b w:val="0"/>
              <w:noProof/>
              <w:color w:val="auto"/>
              <w:sz w:val="22"/>
              <w:lang w:val="en-AU" w:eastAsia="zh-CN"/>
            </w:rPr>
          </w:pPr>
          <w:hyperlink w:anchor="_Toc86763005" w:history="1">
            <w:r w:rsidRPr="00677FF7">
              <w:rPr>
                <w:rStyle w:val="Hyperlink"/>
                <w:noProof/>
              </w:rPr>
              <w:t>Figure 29: Release 3</w:t>
            </w:r>
            <w:r>
              <w:rPr>
                <w:noProof/>
                <w:webHidden/>
              </w:rPr>
              <w:tab/>
            </w:r>
            <w:r>
              <w:rPr>
                <w:noProof/>
                <w:webHidden/>
              </w:rPr>
              <w:fldChar w:fldCharType="begin"/>
            </w:r>
            <w:r>
              <w:rPr>
                <w:noProof/>
                <w:webHidden/>
              </w:rPr>
              <w:instrText xml:space="preserve"> PAGEREF _Toc86763005 \h </w:instrText>
            </w:r>
            <w:r>
              <w:rPr>
                <w:noProof/>
                <w:webHidden/>
              </w:rPr>
            </w:r>
            <w:r>
              <w:rPr>
                <w:noProof/>
                <w:webHidden/>
              </w:rPr>
              <w:fldChar w:fldCharType="separate"/>
            </w:r>
            <w:r>
              <w:rPr>
                <w:noProof/>
                <w:webHidden/>
              </w:rPr>
              <w:t>39</w:t>
            </w:r>
            <w:r>
              <w:rPr>
                <w:noProof/>
                <w:webHidden/>
              </w:rPr>
              <w:fldChar w:fldCharType="end"/>
            </w:r>
          </w:hyperlink>
        </w:p>
        <w:p w14:paraId="07E44EFA" w14:textId="48AFC29F" w:rsidR="009807AC" w:rsidRDefault="009807AC">
          <w:pPr>
            <w:pStyle w:val="TOC2"/>
            <w:tabs>
              <w:tab w:val="right" w:leader="dot" w:pos="9926"/>
            </w:tabs>
            <w:rPr>
              <w:b w:val="0"/>
              <w:noProof/>
              <w:color w:val="auto"/>
              <w:sz w:val="22"/>
              <w:lang w:val="en-AU" w:eastAsia="zh-CN"/>
            </w:rPr>
          </w:pPr>
          <w:hyperlink w:anchor="_Toc86763006" w:history="1">
            <w:r w:rsidRPr="00677FF7">
              <w:rPr>
                <w:rStyle w:val="Hyperlink"/>
                <w:noProof/>
              </w:rPr>
              <w:t>Figure 30: Release 4</w:t>
            </w:r>
            <w:r>
              <w:rPr>
                <w:noProof/>
                <w:webHidden/>
              </w:rPr>
              <w:tab/>
            </w:r>
            <w:r>
              <w:rPr>
                <w:noProof/>
                <w:webHidden/>
              </w:rPr>
              <w:fldChar w:fldCharType="begin"/>
            </w:r>
            <w:r>
              <w:rPr>
                <w:noProof/>
                <w:webHidden/>
              </w:rPr>
              <w:instrText xml:space="preserve"> PAGEREF _Toc86763006 \h </w:instrText>
            </w:r>
            <w:r>
              <w:rPr>
                <w:noProof/>
                <w:webHidden/>
              </w:rPr>
            </w:r>
            <w:r>
              <w:rPr>
                <w:noProof/>
                <w:webHidden/>
              </w:rPr>
              <w:fldChar w:fldCharType="separate"/>
            </w:r>
            <w:r>
              <w:rPr>
                <w:noProof/>
                <w:webHidden/>
              </w:rPr>
              <w:t>40</w:t>
            </w:r>
            <w:r>
              <w:rPr>
                <w:noProof/>
                <w:webHidden/>
              </w:rPr>
              <w:fldChar w:fldCharType="end"/>
            </w:r>
          </w:hyperlink>
        </w:p>
        <w:p w14:paraId="48967325" w14:textId="19722371" w:rsidR="009807AC" w:rsidRDefault="009807AC">
          <w:r>
            <w:rPr>
              <w:bCs/>
              <w:noProof/>
            </w:rPr>
            <w:fldChar w:fldCharType="end"/>
          </w:r>
        </w:p>
      </w:sdtContent>
    </w:sdt>
    <w:p w14:paraId="48974B25" w14:textId="1A3748DC" w:rsidR="009807AC" w:rsidRDefault="009807AC"/>
    <w:tbl>
      <w:tblPr>
        <w:tblW w:w="9999" w:type="dxa"/>
        <w:tblInd w:w="40" w:type="dxa"/>
        <w:tblCellMar>
          <w:left w:w="0" w:type="dxa"/>
          <w:right w:w="0" w:type="dxa"/>
        </w:tblCellMar>
        <w:tblLook w:val="0000" w:firstRow="0" w:lastRow="0" w:firstColumn="0" w:lastColumn="0" w:noHBand="0" w:noVBand="0"/>
      </w:tblPr>
      <w:tblGrid>
        <w:gridCol w:w="9999"/>
      </w:tblGrid>
      <w:tr w:rsidR="00D077E9" w14:paraId="518BC3AD" w14:textId="77777777" w:rsidTr="00DF027C">
        <w:trPr>
          <w:trHeight w:val="3546"/>
        </w:trPr>
        <w:tc>
          <w:tcPr>
            <w:tcW w:w="9999" w:type="dxa"/>
          </w:tcPr>
          <w:p w14:paraId="17D7312A" w14:textId="2F8CD36A" w:rsidR="00BA0416" w:rsidRDefault="00BA0416" w:rsidP="0067528D">
            <w:pPr>
              <w:pStyle w:val="Heading1"/>
              <w:jc w:val="both"/>
            </w:pPr>
            <w:bookmarkStart w:id="1" w:name="_Toc86762953"/>
            <w:r>
              <w:lastRenderedPageBreak/>
              <w:t>Introduction</w:t>
            </w:r>
            <w:bookmarkEnd w:id="1"/>
          </w:p>
          <w:bookmarkStart w:id="2" w:name="_Toc86762954" w:displacedByCustomXml="next"/>
          <w:sdt>
            <w:sdtPr>
              <w:id w:val="1660650702"/>
              <w:placeholder>
                <w:docPart w:val="EDD30B6EC4AD463EA3FB01BA0C8C7ECB"/>
              </w:placeholder>
              <w15:dataBinding w:prefixMappings="xmlns:ns0='http://schemas.microsoft.com/temp/samples' " w:xpath="/ns0:employees[1]/ns0:employee[1]/ns0:CompanyName[1]" w:storeItemID="{00000000-0000-0000-0000-000000000000}"/>
              <w15:appearance w15:val="hidden"/>
            </w:sdtPr>
            <w:sdtEndPr/>
            <w:sdtContent>
              <w:p w14:paraId="3585D9E5" w14:textId="77777777" w:rsidR="00DF027C" w:rsidRDefault="00BA0416" w:rsidP="0067528D">
                <w:pPr>
                  <w:pStyle w:val="Heading2"/>
                </w:pPr>
                <w:r>
                  <w:t xml:space="preserve">Project, Context </w:t>
                </w:r>
                <w:r w:rsidRPr="0067528D">
                  <w:t>and</w:t>
                </w:r>
                <w:r>
                  <w:t xml:space="preserve"> </w:t>
                </w:r>
                <w:r w:rsidRPr="00BA0416">
                  <w:t>Goals</w:t>
                </w:r>
              </w:p>
            </w:sdtContent>
          </w:sdt>
          <w:bookmarkEnd w:id="2" w:displacedByCustomXml="prev"/>
          <w:p w14:paraId="6B050486" w14:textId="77777777" w:rsidR="00DF027C" w:rsidRDefault="00BA0416" w:rsidP="0067528D">
            <w:pPr>
              <w:pStyle w:val="Content"/>
              <w:jc w:val="both"/>
            </w:pPr>
            <w:r>
              <w:t xml:space="preserve">The proposed project is a project in the health and research sector focusing on the bacterial pathogen Staphylococcus Aureus (S. Aureus) and its antimicrobial resistance (AMR) genes.  The project requires developing a user-friendly, readily usable system that allows scientists and clinicians to find strains of a pathogen and its relationship to others.  The project team is required to work with the Read Lab at Emory University in Atlanta-USA that works on sequencing and computational analysis of infectious pathogens to build upon the existing work from a previous capstone team. The clients of the project </w:t>
            </w:r>
            <w:r w:rsidR="00BE514C">
              <w:t>are</w:t>
            </w:r>
            <w:r>
              <w:t xml:space="preserve"> professor Timothy Read </w:t>
            </w:r>
            <w:r w:rsidR="00BE514C">
              <w:t>at</w:t>
            </w:r>
            <w:r>
              <w:t xml:space="preserve"> Emory University and professor Jim Hogan </w:t>
            </w:r>
            <w:r w:rsidR="00BE514C">
              <w:t>at</w:t>
            </w:r>
            <w:r>
              <w:t xml:space="preserve"> the Queensland University of Technology. They plan to achieve the business goal of offering a user-friendly system to the scientists and clinicians (customers) by implementing the proposed project.</w:t>
            </w:r>
          </w:p>
          <w:p w14:paraId="3A8B7CD2" w14:textId="77777777" w:rsidR="00BA0416" w:rsidRDefault="00BA0416" w:rsidP="0067528D">
            <w:pPr>
              <w:pStyle w:val="Content"/>
              <w:jc w:val="both"/>
            </w:pPr>
          </w:p>
          <w:p w14:paraId="14404CBF" w14:textId="77777777" w:rsidR="00BA0416" w:rsidRDefault="00BA0416" w:rsidP="0067528D">
            <w:pPr>
              <w:pStyle w:val="Content"/>
              <w:jc w:val="both"/>
            </w:pPr>
            <w:r>
              <w:t xml:space="preserve">The project scope includes improving a Capstone Project, a website called Staphbook. </w:t>
            </w:r>
            <w:r w:rsidR="00BE514C">
              <w:t>T</w:t>
            </w:r>
            <w:r>
              <w:t xml:space="preserve">o reach the overall purpose of the project (that is to substantially enhance the reporting capabilities of the portal), it requires </w:t>
            </w:r>
            <w:r w:rsidR="00BE514C">
              <w:t>improving</w:t>
            </w:r>
            <w:r>
              <w:t xml:space="preserve"> the visualization components and enabl</w:t>
            </w:r>
            <w:r w:rsidR="00BE514C">
              <w:t>ing</w:t>
            </w:r>
            <w:r>
              <w:t xml:space="preserve"> them to scale, and to support some machine learning</w:t>
            </w:r>
            <w:r w:rsidR="00BE514C">
              <w:t>-</w:t>
            </w:r>
            <w:r>
              <w:t>based exploration of the dataset from Emory University. The project scope also requires a new feature that supports researching AMR genes of S. Aureus.</w:t>
            </w:r>
          </w:p>
          <w:p w14:paraId="01CD07AB" w14:textId="77777777" w:rsidR="00BA0416" w:rsidRDefault="00BA0416" w:rsidP="0067528D">
            <w:pPr>
              <w:pStyle w:val="Content"/>
              <w:jc w:val="both"/>
            </w:pPr>
          </w:p>
          <w:p w14:paraId="31ABDB27" w14:textId="77777777" w:rsidR="00BA0416" w:rsidRDefault="00BA0416" w:rsidP="0067528D">
            <w:pPr>
              <w:pStyle w:val="Content"/>
              <w:jc w:val="both"/>
              <w:rPr>
                <w:rFonts w:eastAsia="Times New Roman"/>
                <w:color w:val="auto"/>
                <w:sz w:val="24"/>
                <w:szCs w:val="24"/>
              </w:rPr>
            </w:pPr>
            <w:r>
              <w:t>The goal for the current state of the project is to introduce new features of finding and predicting antimicrobial resistance (AMR) genes in S.Aureus samples and to improve the existing features provided with the previous Capstone Project. In addition, the system will be developed allowing scientists and clinicians to find strains of a pathogen on a very large database. The project objectives are given below in brief:</w:t>
            </w:r>
          </w:p>
          <w:p w14:paraId="29032B35" w14:textId="77777777" w:rsidR="00BA0416" w:rsidRDefault="00BA0416" w:rsidP="0067528D">
            <w:pPr>
              <w:pStyle w:val="Content"/>
              <w:numPr>
                <w:ilvl w:val="0"/>
                <w:numId w:val="2"/>
              </w:numPr>
              <w:jc w:val="both"/>
            </w:pPr>
            <w:r>
              <w:t>Display and visualize the relationship of AMR genes of every sample of S. Aureus with two visualizations.</w:t>
            </w:r>
          </w:p>
          <w:p w14:paraId="799D5808" w14:textId="77777777" w:rsidR="00BA0416" w:rsidRDefault="00BA0416" w:rsidP="0067528D">
            <w:pPr>
              <w:pStyle w:val="Content"/>
              <w:numPr>
                <w:ilvl w:val="0"/>
                <w:numId w:val="2"/>
              </w:numPr>
              <w:jc w:val="both"/>
            </w:pPr>
            <w:r>
              <w:t>Allow user interaction with the visualizations.</w:t>
            </w:r>
          </w:p>
          <w:p w14:paraId="24472B8F" w14:textId="77777777" w:rsidR="00BA0416" w:rsidRDefault="00BA0416" w:rsidP="0067528D">
            <w:pPr>
              <w:pStyle w:val="Content"/>
              <w:numPr>
                <w:ilvl w:val="0"/>
                <w:numId w:val="2"/>
              </w:numPr>
              <w:jc w:val="both"/>
            </w:pPr>
            <w:r>
              <w:t>Enhance the system with search, filter, and showing metadata functions.</w:t>
            </w:r>
          </w:p>
          <w:p w14:paraId="595EE224" w14:textId="77777777" w:rsidR="00BA0416" w:rsidRPr="00BA0416" w:rsidRDefault="00BA0416" w:rsidP="0067528D">
            <w:pPr>
              <w:pStyle w:val="Content"/>
              <w:numPr>
                <w:ilvl w:val="0"/>
                <w:numId w:val="2"/>
              </w:numPr>
              <w:jc w:val="both"/>
              <w:rPr>
                <w:rFonts w:ascii="Times New Roman" w:hAnsi="Times New Roman" w:cs="Times New Roman"/>
                <w:color w:val="auto"/>
                <w:sz w:val="24"/>
              </w:rPr>
            </w:pPr>
            <w:r>
              <w:t>Integrate with the previous project.</w:t>
            </w:r>
          </w:p>
          <w:bookmarkStart w:id="3" w:name="_Toc86762955" w:displacedByCustomXml="next"/>
          <w:sdt>
            <w:sdtPr>
              <w:rPr>
                <w:rFonts w:eastAsiaTheme="minorEastAsia" w:cstheme="minorBidi"/>
                <w:sz w:val="28"/>
                <w:szCs w:val="22"/>
              </w:rPr>
              <w:id w:val="767585242"/>
              <w:placeholder>
                <w:docPart w:val="628C7734E4DA4F7391DE28B6DF0A191D"/>
              </w:placeholder>
              <w15:dataBinding w:prefixMappings="xmlns:ns0='http://schemas.microsoft.com/temp/samples' " w:xpath="/ns0:employees[1]/ns0:employee[1]/ns0:CompanyName[1]" w:storeItemID="{00000000-0000-0000-0000-000000000000}"/>
              <w15:appearance w15:val="hidden"/>
            </w:sdtPr>
            <w:sdtEndPr/>
            <w:sdtContent>
              <w:p w14:paraId="28166D13" w14:textId="77777777" w:rsidR="0067528D" w:rsidRDefault="0067528D" w:rsidP="0067528D">
                <w:pPr>
                  <w:pStyle w:val="Heading2"/>
                </w:pPr>
                <w:r>
                  <w:t>Project Outcomes</w:t>
                </w:r>
                <w:bookmarkEnd w:id="3"/>
              </w:p>
              <w:p w14:paraId="7F633E40" w14:textId="77777777" w:rsidR="0067528D" w:rsidRPr="0067528D" w:rsidRDefault="0067528D" w:rsidP="00BE514C">
                <w:pPr>
                  <w:pStyle w:val="Content"/>
                  <w:jc w:val="both"/>
                  <w:rPr>
                    <w:rFonts w:ascii="Times New Roman" w:hAnsi="Times New Roman" w:cs="Times New Roman"/>
                    <w:color w:val="auto"/>
                    <w:sz w:val="24"/>
                    <w:szCs w:val="24"/>
                    <w:lang w:val="en-AU" w:eastAsia="zh-CN"/>
                  </w:rPr>
                </w:pPr>
                <w:r w:rsidRPr="0067528D">
                  <w:rPr>
                    <w:lang w:val="en-AU" w:eastAsia="zh-CN"/>
                  </w:rPr>
                  <w:t>The project aim</w:t>
                </w:r>
                <w:r w:rsidR="001800A6" w:rsidRPr="001800A6">
                  <w:rPr>
                    <w:lang w:val="en-AU" w:eastAsia="zh-CN"/>
                  </w:rPr>
                  <w:t>s</w:t>
                </w:r>
                <w:r w:rsidRPr="0067528D">
                  <w:rPr>
                    <w:lang w:val="en-AU" w:eastAsia="zh-CN"/>
                  </w:rPr>
                  <w:t xml:space="preserve"> to deliver two key outcomes:</w:t>
                </w:r>
              </w:p>
              <w:p w14:paraId="1D5820FA" w14:textId="77777777" w:rsidR="0067528D" w:rsidRPr="0067528D" w:rsidRDefault="0067528D" w:rsidP="00BE514C">
                <w:pPr>
                  <w:pStyle w:val="Content"/>
                  <w:numPr>
                    <w:ilvl w:val="0"/>
                    <w:numId w:val="6"/>
                  </w:numPr>
                  <w:jc w:val="both"/>
                  <w:rPr>
                    <w:rFonts w:ascii="Times New Roman" w:hAnsi="Times New Roman" w:cs="Times New Roman"/>
                    <w:color w:val="auto"/>
                    <w:sz w:val="24"/>
                    <w:szCs w:val="24"/>
                    <w:lang w:val="en-AU" w:eastAsia="zh-CN"/>
                  </w:rPr>
                </w:pPr>
                <w:r w:rsidRPr="0067528D">
                  <w:rPr>
                    <w:lang w:val="en-AU" w:eastAsia="zh-CN"/>
                  </w:rPr>
                  <w:t>It allows users to gain more information regarding S.Aureus.The previous Capstone Project lacked this feature, particularly its AMR genes and AMR sequences that resist specific antibiotics. This feature may help users to research, study or access scientific data of these genomes from Emory University’s dataset. Also, it will provide a ready and user</w:t>
                </w:r>
                <w:r w:rsidR="0097044A">
                  <w:rPr>
                    <w:b/>
                    <w:lang w:val="en-AU" w:eastAsia="zh-CN"/>
                  </w:rPr>
                  <w:t>-</w:t>
                </w:r>
                <w:r w:rsidRPr="0067528D">
                  <w:rPr>
                    <w:lang w:val="en-AU" w:eastAsia="zh-CN"/>
                  </w:rPr>
                  <w:t>friendly system that will allow scientists and clinicians to display and visualise information of AMR genes for each sample of S. Aureus as well as the relationship of AMR genes for each sample of S. Aureus.  </w:t>
                </w:r>
                <w:r w:rsidRPr="0067528D">
                  <w:rPr>
                    <w:rFonts w:ascii="Times New Roman" w:hAnsi="Times New Roman" w:cs="Times New Roman"/>
                    <w:color w:val="auto"/>
                    <w:sz w:val="24"/>
                    <w:szCs w:val="24"/>
                    <w:lang w:val="en-AU" w:eastAsia="zh-CN"/>
                  </w:rPr>
                  <w:br/>
                </w:r>
              </w:p>
              <w:p w14:paraId="58F5D6E2" w14:textId="77777777" w:rsidR="0067528D" w:rsidRPr="0067528D" w:rsidRDefault="0067528D" w:rsidP="00BE514C">
                <w:pPr>
                  <w:pStyle w:val="Content"/>
                  <w:numPr>
                    <w:ilvl w:val="0"/>
                    <w:numId w:val="6"/>
                  </w:numPr>
                  <w:jc w:val="both"/>
                  <w:rPr>
                    <w:rFonts w:ascii="Times New Roman" w:hAnsi="Times New Roman" w:cs="Times New Roman"/>
                    <w:color w:val="auto"/>
                    <w:sz w:val="24"/>
                    <w:szCs w:val="24"/>
                    <w:lang w:val="en-AU" w:eastAsia="zh-CN"/>
                  </w:rPr>
                </w:pPr>
                <w:r w:rsidRPr="0067528D">
                  <w:rPr>
                    <w:lang w:val="en-AU" w:eastAsia="zh-CN"/>
                  </w:rPr>
                  <w:t>It eases users from accessing the overall information of every sample.</w:t>
                </w:r>
                <w:r w:rsidR="00BE514C">
                  <w:rPr>
                    <w:lang w:val="en-AU" w:eastAsia="zh-CN"/>
                  </w:rPr>
                  <w:t xml:space="preserve"> </w:t>
                </w:r>
                <w:r w:rsidRPr="0067528D">
                  <w:rPr>
                    <w:lang w:val="en-AU" w:eastAsia="zh-CN"/>
                  </w:rPr>
                  <w:t>This can be done by providing an easy to read data visualization of these genomes. Data visualization also includes interactive capabilities (e.g. hover mouse to see quick information of a sample, mouse click to access more details of the sample).</w:t>
                </w:r>
              </w:p>
              <w:p w14:paraId="6A41818D" w14:textId="77777777" w:rsidR="0067528D" w:rsidRPr="0067528D" w:rsidRDefault="0067528D" w:rsidP="00BE514C">
                <w:pPr>
                  <w:pStyle w:val="Content"/>
                  <w:jc w:val="both"/>
                  <w:rPr>
                    <w:rFonts w:ascii="Times New Roman" w:hAnsi="Times New Roman" w:cs="Times New Roman"/>
                    <w:color w:val="auto"/>
                    <w:sz w:val="24"/>
                    <w:szCs w:val="24"/>
                    <w:lang w:val="en-AU" w:eastAsia="zh-CN"/>
                  </w:rPr>
                </w:pPr>
              </w:p>
              <w:p w14:paraId="6E13FC2D" w14:textId="77777777" w:rsidR="0067528D" w:rsidRPr="0067528D" w:rsidRDefault="0067528D" w:rsidP="00BE514C">
                <w:pPr>
                  <w:pStyle w:val="Content"/>
                  <w:jc w:val="both"/>
                  <w:rPr>
                    <w:rFonts w:ascii="Times New Roman" w:hAnsi="Times New Roman" w:cs="Times New Roman"/>
                    <w:color w:val="auto"/>
                    <w:sz w:val="24"/>
                    <w:szCs w:val="24"/>
                    <w:lang w:val="en-AU" w:eastAsia="zh-CN"/>
                  </w:rPr>
                </w:pPr>
                <w:r w:rsidRPr="0067528D">
                  <w:rPr>
                    <w:lang w:val="en-AU" w:eastAsia="zh-CN"/>
                  </w:rPr>
                  <w:t>In this Capstone phase 2 stage, the project team has planned to enhance the capability of the Staphobia portal by creating the following:</w:t>
                </w:r>
              </w:p>
              <w:p w14:paraId="0FBE3127" w14:textId="77777777" w:rsidR="0067528D" w:rsidRPr="0067528D" w:rsidRDefault="0067528D" w:rsidP="00BE514C">
                <w:pPr>
                  <w:pStyle w:val="Content"/>
                  <w:numPr>
                    <w:ilvl w:val="0"/>
                    <w:numId w:val="7"/>
                  </w:numPr>
                  <w:jc w:val="both"/>
                  <w:rPr>
                    <w:lang w:val="en-AU" w:eastAsia="zh-CN"/>
                  </w:rPr>
                </w:pPr>
                <w:r w:rsidRPr="0067528D">
                  <w:rPr>
                    <w:lang w:val="en-AU" w:eastAsia="zh-CN"/>
                  </w:rPr>
                  <w:t>A portal that will display which genomes are resistant to which type of antibiotics </w:t>
                </w:r>
              </w:p>
              <w:p w14:paraId="0E7060BD" w14:textId="77777777" w:rsidR="0067528D" w:rsidRPr="0067528D" w:rsidRDefault="0067528D" w:rsidP="00BE514C">
                <w:pPr>
                  <w:pStyle w:val="Content"/>
                  <w:numPr>
                    <w:ilvl w:val="0"/>
                    <w:numId w:val="7"/>
                  </w:numPr>
                  <w:jc w:val="both"/>
                  <w:rPr>
                    <w:lang w:val="en-AU" w:eastAsia="zh-CN"/>
                  </w:rPr>
                </w:pPr>
                <w:r w:rsidRPr="0067528D">
                  <w:rPr>
                    <w:lang w:val="en-AU" w:eastAsia="zh-CN"/>
                  </w:rPr>
                  <w:t>Added mouse hover feature to the web solution to display AMR sample information</w:t>
                </w:r>
              </w:p>
              <w:p w14:paraId="083BF5A6" w14:textId="77777777" w:rsidR="0067528D" w:rsidRPr="0067528D" w:rsidRDefault="0067528D" w:rsidP="00BE514C">
                <w:pPr>
                  <w:pStyle w:val="Content"/>
                  <w:numPr>
                    <w:ilvl w:val="0"/>
                    <w:numId w:val="7"/>
                  </w:numPr>
                  <w:jc w:val="both"/>
                  <w:rPr>
                    <w:lang w:val="en-AU" w:eastAsia="zh-CN"/>
                  </w:rPr>
                </w:pPr>
                <w:r w:rsidRPr="0067528D">
                  <w:rPr>
                    <w:lang w:val="en-AU" w:eastAsia="zh-CN"/>
                  </w:rPr>
                  <w:t>Added global bubble chart to indicate samples that are resistant to antibiotics </w:t>
                </w:r>
              </w:p>
              <w:p w14:paraId="7F4BA39D" w14:textId="77777777" w:rsidR="0067528D" w:rsidRPr="0067528D" w:rsidRDefault="0067528D" w:rsidP="00BE514C">
                <w:pPr>
                  <w:pStyle w:val="Content"/>
                  <w:numPr>
                    <w:ilvl w:val="0"/>
                    <w:numId w:val="7"/>
                  </w:numPr>
                  <w:jc w:val="both"/>
                  <w:rPr>
                    <w:lang w:val="en-AU" w:eastAsia="zh-CN"/>
                  </w:rPr>
                </w:pPr>
                <w:r w:rsidRPr="0067528D">
                  <w:rPr>
                    <w:lang w:val="en-AU" w:eastAsia="zh-CN"/>
                  </w:rPr>
                  <w:t>Provided users with a sample AMR graph for each sample</w:t>
                </w:r>
              </w:p>
              <w:p w14:paraId="13D0B4B9" w14:textId="77777777" w:rsidR="0067528D" w:rsidRPr="0067528D" w:rsidRDefault="0067528D" w:rsidP="00BE514C">
                <w:pPr>
                  <w:pStyle w:val="Content"/>
                  <w:numPr>
                    <w:ilvl w:val="0"/>
                    <w:numId w:val="7"/>
                  </w:numPr>
                  <w:jc w:val="both"/>
                  <w:rPr>
                    <w:lang w:val="en-AU" w:eastAsia="zh-CN"/>
                  </w:rPr>
                </w:pPr>
                <w:r w:rsidRPr="0067528D">
                  <w:rPr>
                    <w:lang w:val="en-AU" w:eastAsia="zh-CN"/>
                  </w:rPr>
                  <w:t>Provided a node network graph that highlights the AMR connection between each of the samples present within the Staphobia web portal and</w:t>
                </w:r>
              </w:p>
              <w:p w14:paraId="48B1EC42" w14:textId="77777777" w:rsidR="0067528D" w:rsidRDefault="0067528D" w:rsidP="00BE514C">
                <w:pPr>
                  <w:pStyle w:val="Content"/>
                  <w:numPr>
                    <w:ilvl w:val="0"/>
                    <w:numId w:val="7"/>
                  </w:numPr>
                  <w:jc w:val="both"/>
                  <w:rPr>
                    <w:lang w:val="en-AU" w:eastAsia="zh-CN"/>
                  </w:rPr>
                </w:pPr>
                <w:r w:rsidRPr="0067528D">
                  <w:rPr>
                    <w:lang w:val="en-AU" w:eastAsia="zh-CN"/>
                  </w:rPr>
                  <w:t xml:space="preserve">Provided </w:t>
                </w:r>
                <w:r w:rsidR="001800A6">
                  <w:rPr>
                    <w:lang w:val="en-AU" w:eastAsia="zh-CN"/>
                  </w:rPr>
                  <w:t>essential features</w:t>
                </w:r>
                <w:r w:rsidRPr="0067528D">
                  <w:rPr>
                    <w:lang w:val="en-AU" w:eastAsia="zh-CN"/>
                  </w:rPr>
                  <w:t xml:space="preserve"> (hovering effects, interaction, filtering) for individual graphs. </w:t>
                </w:r>
              </w:p>
              <w:p w14:paraId="6CC16BA7" w14:textId="77777777" w:rsidR="00BE514C" w:rsidRDefault="00BE514C" w:rsidP="00BE514C">
                <w:pPr>
                  <w:pStyle w:val="Content"/>
                  <w:ind w:left="720"/>
                  <w:jc w:val="both"/>
                  <w:rPr>
                    <w:lang w:val="en-AU" w:eastAsia="zh-CN"/>
                  </w:rPr>
                </w:pPr>
              </w:p>
              <w:p w14:paraId="534BD10A" w14:textId="77777777" w:rsidR="001800A6" w:rsidRDefault="001800A6" w:rsidP="001800A6">
                <w:pPr>
                  <w:pStyle w:val="Content"/>
                  <w:rPr>
                    <w:lang w:val="en-AU" w:eastAsia="zh-CN"/>
                  </w:rPr>
                </w:pPr>
              </w:p>
              <w:p w14:paraId="1E9F51B7" w14:textId="77777777" w:rsidR="001800A6" w:rsidRDefault="001800A6" w:rsidP="001800A6">
                <w:pPr>
                  <w:pStyle w:val="Content"/>
                  <w:rPr>
                    <w:lang w:val="en-AU" w:eastAsia="zh-CN"/>
                  </w:rPr>
                </w:pPr>
              </w:p>
              <w:p w14:paraId="610E8E3A" w14:textId="77777777" w:rsidR="001800A6" w:rsidRDefault="001800A6" w:rsidP="001800A6">
                <w:pPr>
                  <w:pStyle w:val="Content"/>
                  <w:rPr>
                    <w:lang w:val="en-AU" w:eastAsia="zh-CN"/>
                  </w:rPr>
                </w:pPr>
              </w:p>
              <w:p w14:paraId="0673427B" w14:textId="77777777" w:rsidR="001800A6" w:rsidRDefault="001800A6" w:rsidP="001800A6">
                <w:pPr>
                  <w:pStyle w:val="Content"/>
                  <w:rPr>
                    <w:lang w:val="en-AU" w:eastAsia="zh-CN"/>
                  </w:rPr>
                </w:pPr>
              </w:p>
              <w:p w14:paraId="0ECA2262" w14:textId="77777777" w:rsidR="001800A6" w:rsidRDefault="001800A6" w:rsidP="001800A6">
                <w:pPr>
                  <w:pStyle w:val="Heading1"/>
                </w:pPr>
                <w:bookmarkStart w:id="4" w:name="_Toc86762956"/>
                <w:r>
                  <w:lastRenderedPageBreak/>
                  <w:t>Project Setup</w:t>
                </w:r>
                <w:bookmarkEnd w:id="4"/>
              </w:p>
              <w:p w14:paraId="7B95B7D4" w14:textId="77777777" w:rsidR="001800A6" w:rsidRDefault="001800A6" w:rsidP="001800A6">
                <w:pPr>
                  <w:pStyle w:val="Heading2"/>
                  <w:rPr>
                    <w:rFonts w:eastAsia="Times New Roman"/>
                    <w:color w:val="auto"/>
                    <w:szCs w:val="36"/>
                  </w:rPr>
                </w:pPr>
                <w:bookmarkStart w:id="5" w:name="_Toc86762957"/>
                <w:r>
                  <w:t>Project Management Approach</w:t>
                </w:r>
                <w:bookmarkEnd w:id="5"/>
                <w:r>
                  <w:t> </w:t>
                </w:r>
              </w:p>
              <w:p w14:paraId="39BA42FE" w14:textId="77777777" w:rsidR="001800A6" w:rsidRPr="001800A6" w:rsidRDefault="001800A6" w:rsidP="001800A6">
                <w:pPr>
                  <w:pStyle w:val="Content"/>
                  <w:jc w:val="both"/>
                </w:pPr>
                <w:r w:rsidRPr="001800A6">
                  <w:t>The project team has used the Agile-Scrum project management approach to deliver this project</w:t>
                </w:r>
                <w:r>
                  <w:t>.</w:t>
                </w:r>
                <w:r w:rsidRPr="001800A6">
                  <w:t xml:space="preserve"> </w:t>
                </w:r>
                <w:r>
                  <w:t>I</w:t>
                </w:r>
                <w:r w:rsidRPr="001800A6">
                  <w:t>t was suitable for the project mainly due to its nature, size and complexity. </w:t>
                </w:r>
              </w:p>
              <w:p w14:paraId="39A8D13B" w14:textId="77777777" w:rsidR="001800A6" w:rsidRPr="001800A6" w:rsidRDefault="001800A6" w:rsidP="001800A6">
                <w:pPr>
                  <w:pStyle w:val="Content"/>
                  <w:jc w:val="both"/>
                </w:pPr>
              </w:p>
              <w:p w14:paraId="1C6F9ECD" w14:textId="77777777" w:rsidR="001800A6" w:rsidRPr="001800A6" w:rsidRDefault="001800A6" w:rsidP="001800A6">
                <w:pPr>
                  <w:pStyle w:val="Content"/>
                  <w:jc w:val="both"/>
                </w:pPr>
                <w:r w:rsidRPr="001800A6">
                  <w:t xml:space="preserve">Agile project management is an iterative approach to managing software development projects that focuses on continuous releases and incorporating customer feedback with every iteration. This project is a kind of software development that requires incorporating customer feedback continuously hence the Agile approach suits the scope.  Scrum is an </w:t>
                </w:r>
                <w:hyperlink r:id="rId10" w:anchor="agile" w:history="1">
                  <w:r w:rsidRPr="001800A6">
                    <w:rPr>
                      <w:rStyle w:val="Hyperlink"/>
                      <w:color w:val="082A75" w:themeColor="text2"/>
                      <w:u w:val="none"/>
                    </w:rPr>
                    <w:t xml:space="preserve">Agile </w:t>
                  </w:r>
                </w:hyperlink>
                <w:r w:rsidRPr="001800A6">
                  <w:t>project management methodology, for managing projects that allow for rapid development and testing, especially within a small team led by a Scrum Master, whose main job is to remove all obstacles to getting work done. </w:t>
                </w:r>
              </w:p>
              <w:p w14:paraId="012BD433" w14:textId="77777777" w:rsidR="001800A6" w:rsidRPr="001800A6" w:rsidRDefault="001800A6" w:rsidP="001800A6">
                <w:pPr>
                  <w:pStyle w:val="Content"/>
                  <w:jc w:val="both"/>
                </w:pPr>
              </w:p>
              <w:p w14:paraId="09786513" w14:textId="77777777" w:rsidR="001800A6" w:rsidRPr="001800A6" w:rsidRDefault="001800A6" w:rsidP="001800A6">
                <w:pPr>
                  <w:pStyle w:val="Content"/>
                  <w:jc w:val="both"/>
                </w:pPr>
                <w:r w:rsidRPr="001800A6">
                  <w:t>The project is managed by a small team involving only five members led by the Project Manager and work is done in short cycles (sprints). The project manager is responsible for the overall project delivery that includes planning day to day tasks with other team members, monitoring the progress of activities undertaken by each member of the project team, organi</w:t>
                </w:r>
                <w:r>
                  <w:t>z</w:t>
                </w:r>
                <w:r w:rsidRPr="001800A6">
                  <w:t>ing meetings with the team members daily to discuss current tasks and any roadblocks that need clearing to ensure the progress and delivery outcomes. The Project Manager also organi</w:t>
                </w:r>
                <w:r>
                  <w:t>z</w:t>
                </w:r>
                <w:r w:rsidRPr="001800A6">
                  <w:t>ed meetings with the client and/or client’s representatives and was held fortnightly to discuss the work that has been done, any progress throughout the period and any blockers. In addition, team meetings were held with the client’s representatives if and when required to clarify the scope and if any changes were required to be introduced during the progress of the development of the system.  Project Schedule being updated and revised as per the circumstances and revisions required to the scope. A Change Register was maintained by the Project Manager with necessary assistance from other team members to record all agreed changes during the progress of the development. The project team undertook weekly Risks and Opportunities review meetings to understand any new risks and opportunities to record, and also to update the Risks and opportunities Register and to determine risk mitigation actions to implement minimi</w:t>
                </w:r>
                <w:r>
                  <w:t>z</w:t>
                </w:r>
                <w:r w:rsidRPr="001800A6">
                  <w:t>ing the impact of those risks. </w:t>
                </w:r>
              </w:p>
              <w:p w14:paraId="6ACA3463" w14:textId="77777777" w:rsidR="001800A6" w:rsidRDefault="001800A6" w:rsidP="001800A6">
                <w:pPr>
                  <w:pStyle w:val="Heading2"/>
                </w:pPr>
                <w:bookmarkStart w:id="6" w:name="_Toc86762958"/>
                <w:r>
                  <w:lastRenderedPageBreak/>
                  <w:t xml:space="preserve">Client </w:t>
                </w:r>
                <w:r w:rsidRPr="001800A6">
                  <w:t>Expectations</w:t>
                </w:r>
                <w:bookmarkEnd w:id="6"/>
              </w:p>
              <w:p w14:paraId="6A489EEE" w14:textId="77777777" w:rsidR="001800A6" w:rsidRDefault="001800A6" w:rsidP="001800A6">
                <w:pPr>
                  <w:pStyle w:val="Content"/>
                  <w:jc w:val="both"/>
                </w:pPr>
                <w:r>
                  <w:t>The Client’s main expectation is on-time delivery of the deliverables as per the agreed schedule, also the quality of the deliverables.  Each week the project team conducted a meeting with the client’s representative - Jim Hogan from the Queensland University of Technology to provide an update of the progress and to discuss any concerns on the interim deliverables. </w:t>
                </w:r>
              </w:p>
              <w:p w14:paraId="7F05F456" w14:textId="77777777" w:rsidR="001800A6" w:rsidRDefault="001800A6" w:rsidP="001800A6">
                <w:pPr>
                  <w:pStyle w:val="Content"/>
                  <w:jc w:val="both"/>
                </w:pPr>
              </w:p>
              <w:p w14:paraId="227B8C51" w14:textId="77777777" w:rsidR="001800A6" w:rsidRDefault="001800A6" w:rsidP="001800A6">
                <w:pPr>
                  <w:pStyle w:val="Content"/>
                  <w:jc w:val="both"/>
                </w:pPr>
                <w:r>
                  <w:t xml:space="preserve">In these weekly meetings, the work that has been done was discussed in detail and any further updates that are required to further enhance the project presented. </w:t>
                </w:r>
                <w:r w:rsidR="00BE514C">
                  <w:t>In e</w:t>
                </w:r>
                <w:r>
                  <w:t xml:space="preserve">ach meeting, the project team discussed the progress achieved at that time and detailed planning of the project for the outstanding scope. As the main client from Emory university is based in another time zone, the meetings were only held with Jim Hogan. Jim Hogan acted as </w:t>
                </w:r>
                <w:r w:rsidR="00BE514C">
                  <w:t xml:space="preserve">the </w:t>
                </w:r>
                <w:r>
                  <w:t xml:space="preserve">Client’s Representative and the Product </w:t>
                </w:r>
                <w:r w:rsidR="00BE514C">
                  <w:t>O</w:t>
                </w:r>
                <w:r>
                  <w:t>wner for the project in both phases 1 and 2. </w:t>
                </w:r>
              </w:p>
              <w:p w14:paraId="78C2C9AD" w14:textId="77777777" w:rsidR="001800A6" w:rsidRDefault="001800A6" w:rsidP="001800A6">
                <w:pPr>
                  <w:pStyle w:val="Content"/>
                  <w:jc w:val="both"/>
                </w:pPr>
              </w:p>
              <w:p w14:paraId="63BFF246" w14:textId="77777777" w:rsidR="001800A6" w:rsidRDefault="001800A6" w:rsidP="001800A6">
                <w:pPr>
                  <w:pStyle w:val="Content"/>
                  <w:jc w:val="both"/>
                </w:pPr>
                <w:r>
                  <w:t xml:space="preserve">Progress reports were prepared </w:t>
                </w:r>
                <w:r w:rsidR="00BE514C">
                  <w:t>every week</w:t>
                </w:r>
                <w:r>
                  <w:t xml:space="preserve"> by the project team and forwarded to Jim. In the weekly meetings, the project team presented Jim </w:t>
                </w:r>
                <w:r w:rsidR="00BE514C">
                  <w:t xml:space="preserve">with </w:t>
                </w:r>
                <w:r>
                  <w:t>the work that</w:t>
                </w:r>
                <w:r w:rsidR="00BE514C">
                  <w:t xml:space="preserve"> </w:t>
                </w:r>
                <w:r>
                  <w:t>ha</w:t>
                </w:r>
                <w:r w:rsidR="00BE514C">
                  <w:t>d been</w:t>
                </w:r>
                <w:r>
                  <w:t xml:space="preserve"> completed including any demos (if available) developed.  Detailed discussions were held on the work that has been completed with the Product Owner Jim Hogan to gain his feedback and any improvements/ enhancements that are required to satisfy the client’s expectations. Clarification on anything the team has done was also given to Jim to ensure that Jim (as Client’ representative) understood the suggested ideas of the project team and/or whether the proposed ideas are feasible. </w:t>
                </w:r>
              </w:p>
              <w:p w14:paraId="55BE4E28" w14:textId="77777777" w:rsidR="001800A6" w:rsidRDefault="001800A6" w:rsidP="001800A6">
                <w:pPr>
                  <w:pStyle w:val="Content"/>
                  <w:jc w:val="both"/>
                </w:pPr>
              </w:p>
              <w:p w14:paraId="00C92F80" w14:textId="77777777" w:rsidR="001800A6" w:rsidRDefault="001800A6" w:rsidP="001800A6">
                <w:pPr>
                  <w:pStyle w:val="Content"/>
                  <w:jc w:val="both"/>
                </w:pPr>
                <w:r>
                  <w:t>After weekly project meetings, Jim Hogan liaised with the client from Emory University in the United States of America, Timothy Reed to ensure that the interim work that had been completed and presented by the project team in weekly meetings satisfied the Client’s expectations. Based on the discussions with Timothy Reed, Jim provided the project team necessary feedback as to how the project team may further improve the outcomes of the project or what other scope the project team should consider in developing the proposed system to meet the client’s expectations. </w:t>
                </w:r>
              </w:p>
              <w:p w14:paraId="412FE23E" w14:textId="77777777" w:rsidR="001800A6" w:rsidRDefault="001800A6" w:rsidP="001800A6"/>
              <w:p w14:paraId="65074CD3" w14:textId="77777777" w:rsidR="001800A6" w:rsidRDefault="001800A6" w:rsidP="001800A6">
                <w:pPr>
                  <w:pStyle w:val="Heading2"/>
                </w:pPr>
                <w:bookmarkStart w:id="7" w:name="_Toc86762959"/>
                <w:r>
                  <w:lastRenderedPageBreak/>
                  <w:t>Team Collaboration</w:t>
                </w:r>
                <w:bookmarkEnd w:id="7"/>
                <w:r>
                  <w:t> </w:t>
                </w:r>
              </w:p>
              <w:p w14:paraId="641B19F6" w14:textId="77777777" w:rsidR="001800A6" w:rsidRPr="00A0405C" w:rsidRDefault="001800A6" w:rsidP="00A0405C">
                <w:pPr>
                  <w:pStyle w:val="Content"/>
                  <w:jc w:val="both"/>
                </w:pPr>
                <w:r w:rsidRPr="00A0405C">
                  <w:t>During phase 1 the team created a social contract outlining the guidelines on how the team will work together as a team throughout both phases 1 and 2 of the project. Once the details of the social contract were finali</w:t>
                </w:r>
                <w:r w:rsidR="00BE514C">
                  <w:t>z</w:t>
                </w:r>
                <w:r w:rsidRPr="00A0405C">
                  <w:t>ed and how the team was going to collaborate during both phases 1 and 2 of the project, a team agreement was established outlining each of the member’s roles and what the team members agreed as a team. The roles of each team member that were established for the project are as below:</w:t>
                </w:r>
              </w:p>
              <w:p w14:paraId="7EBFCE00" w14:textId="77777777" w:rsidR="001800A6" w:rsidRPr="00A0405C" w:rsidRDefault="001800A6" w:rsidP="00A0405C">
                <w:pPr>
                  <w:pStyle w:val="Content"/>
                  <w:numPr>
                    <w:ilvl w:val="0"/>
                    <w:numId w:val="12"/>
                  </w:numPr>
                  <w:jc w:val="both"/>
                </w:pPr>
                <w:r w:rsidRPr="00A0405C">
                  <w:t>Viet Hoang Do - Full-stack Developer</w:t>
                </w:r>
              </w:p>
              <w:p w14:paraId="1F4EDBD3" w14:textId="77777777" w:rsidR="001800A6" w:rsidRPr="00A0405C" w:rsidRDefault="001800A6" w:rsidP="00A0405C">
                <w:pPr>
                  <w:pStyle w:val="Content"/>
                  <w:numPr>
                    <w:ilvl w:val="0"/>
                    <w:numId w:val="12"/>
                  </w:numPr>
                  <w:jc w:val="both"/>
                </w:pPr>
                <w:r w:rsidRPr="00A0405C">
                  <w:t>Quoc Huy Nguyen - Full-stack Developer</w:t>
                </w:r>
              </w:p>
              <w:p w14:paraId="2F53F104" w14:textId="77777777" w:rsidR="001800A6" w:rsidRPr="00A0405C" w:rsidRDefault="001800A6" w:rsidP="00A0405C">
                <w:pPr>
                  <w:pStyle w:val="Content"/>
                  <w:numPr>
                    <w:ilvl w:val="0"/>
                    <w:numId w:val="12"/>
                  </w:numPr>
                  <w:jc w:val="both"/>
                </w:pPr>
                <w:r w:rsidRPr="00A0405C">
                  <w:t>Trong Dat Nguyen - Back-end Developer</w:t>
                </w:r>
              </w:p>
              <w:p w14:paraId="4251E53E" w14:textId="77777777" w:rsidR="001800A6" w:rsidRPr="00A0405C" w:rsidRDefault="001800A6" w:rsidP="00A0405C">
                <w:pPr>
                  <w:pStyle w:val="Content"/>
                  <w:numPr>
                    <w:ilvl w:val="0"/>
                    <w:numId w:val="12"/>
                  </w:numPr>
                  <w:jc w:val="both"/>
                </w:pPr>
                <w:r w:rsidRPr="00A0405C">
                  <w:t>George Erian - Project Manager </w:t>
                </w:r>
              </w:p>
              <w:p w14:paraId="5AD45D9A" w14:textId="77777777" w:rsidR="001800A6" w:rsidRPr="00A0405C" w:rsidRDefault="001800A6" w:rsidP="00A0405C">
                <w:pPr>
                  <w:pStyle w:val="Content"/>
                  <w:jc w:val="both"/>
                </w:pPr>
              </w:p>
              <w:p w14:paraId="2017D43C" w14:textId="77777777" w:rsidR="001800A6" w:rsidRPr="00A0405C" w:rsidRDefault="001800A6" w:rsidP="00A0405C">
                <w:pPr>
                  <w:pStyle w:val="Content"/>
                  <w:jc w:val="both"/>
                </w:pPr>
                <w:r w:rsidRPr="00A0405C">
                  <w:t>The team had discussed and agreed on the role interfaces and how to share the responsibilities in delivering inte</w:t>
                </w:r>
                <w:r w:rsidR="00BE514C">
                  <w:t>r</w:t>
                </w:r>
                <w:r w:rsidRPr="00A0405C">
                  <w:t>f</w:t>
                </w:r>
                <w:r w:rsidR="00BE514C">
                  <w:t>ac</w:t>
                </w:r>
                <w:r w:rsidRPr="00A0405C">
                  <w:t>e requirements of the project scope. </w:t>
                </w:r>
              </w:p>
              <w:p w14:paraId="4D35BBDE" w14:textId="77777777" w:rsidR="001800A6" w:rsidRPr="00A0405C" w:rsidRDefault="001800A6" w:rsidP="00A0405C">
                <w:pPr>
                  <w:pStyle w:val="Content"/>
                  <w:jc w:val="both"/>
                </w:pPr>
              </w:p>
              <w:p w14:paraId="217504B9" w14:textId="77777777" w:rsidR="001800A6" w:rsidRPr="00A0405C" w:rsidRDefault="001800A6" w:rsidP="00A0405C">
                <w:pPr>
                  <w:pStyle w:val="Content"/>
                  <w:jc w:val="both"/>
                </w:pPr>
                <w:r w:rsidRPr="00A0405C">
                  <w:t xml:space="preserve">Daily discussion forums were held in a group chat that was created on Facebook to clarify day to day issues and to solve any critical problems an individual member is experiencing. The forum </w:t>
                </w:r>
                <w:r w:rsidR="00BE514C">
                  <w:t xml:space="preserve">is </w:t>
                </w:r>
                <w:r w:rsidRPr="00A0405C">
                  <w:t>also used to monitor the progress,</w:t>
                </w:r>
                <w:r w:rsidR="00BE514C">
                  <w:t xml:space="preserve"> </w:t>
                </w:r>
                <w:r w:rsidRPr="00A0405C">
                  <w:t xml:space="preserve"> resequencing activities and/or to provide answers to any project related questions within the team. </w:t>
                </w:r>
              </w:p>
              <w:p w14:paraId="2142F537" w14:textId="77777777" w:rsidR="001800A6" w:rsidRPr="00A0405C" w:rsidRDefault="001800A6" w:rsidP="00A0405C">
                <w:pPr>
                  <w:pStyle w:val="Content"/>
                  <w:jc w:val="both"/>
                </w:pPr>
              </w:p>
              <w:p w14:paraId="20C607D0" w14:textId="77777777" w:rsidR="001800A6" w:rsidRDefault="001800A6" w:rsidP="00A0405C">
                <w:pPr>
                  <w:pStyle w:val="Content"/>
                  <w:jc w:val="both"/>
                </w:pPr>
                <w:r w:rsidRPr="00A0405C">
                  <w:t xml:space="preserve">All members participated in weekly meetings held with the client’s representative. Each member was </w:t>
                </w:r>
                <w:r w:rsidR="00BE514C">
                  <w:t>allowed</w:t>
                </w:r>
                <w:r w:rsidRPr="00A0405C">
                  <w:t xml:space="preserve"> to raise any concerns in this meeting with the client’s representative and to show the progress of the element; they are individually responsible and gain any feedback on the work that</w:t>
                </w:r>
                <w:r>
                  <w:t xml:space="preserve"> has been produced.  </w:t>
                </w:r>
              </w:p>
              <w:p w14:paraId="68267F51" w14:textId="77777777" w:rsidR="00A0405C" w:rsidRDefault="00A0405C" w:rsidP="00A0405C">
                <w:pPr>
                  <w:pStyle w:val="Content"/>
                  <w:jc w:val="both"/>
                </w:pPr>
              </w:p>
              <w:p w14:paraId="27EF2E94" w14:textId="77777777" w:rsidR="001800A6" w:rsidRDefault="001800A6" w:rsidP="00A0405C">
                <w:pPr>
                  <w:pStyle w:val="Heading2"/>
                </w:pPr>
                <w:bookmarkStart w:id="8" w:name="_Toc86762960"/>
                <w:r>
                  <w:t>Communication Plan</w:t>
                </w:r>
                <w:bookmarkEnd w:id="8"/>
                <w:r>
                  <w:t> </w:t>
                </w:r>
              </w:p>
              <w:p w14:paraId="1DDAA9AD" w14:textId="77777777" w:rsidR="001800A6" w:rsidRDefault="001800A6" w:rsidP="00A0405C">
                <w:pPr>
                  <w:pStyle w:val="Content"/>
                  <w:jc w:val="both"/>
                </w:pPr>
                <w:r>
                  <w:t xml:space="preserve">The </w:t>
                </w:r>
                <w:r w:rsidR="00BE514C">
                  <w:t>p</w:t>
                </w:r>
                <w:r>
                  <w:t>roject communication plan is given with the below table that shows how the project team manages its communication with its main stakeholders, in particular</w:t>
                </w:r>
                <w:r w:rsidR="00BE514C">
                  <w:t>,</w:t>
                </w:r>
                <w:r>
                  <w:t xml:space="preserve"> the project team and the client.</w:t>
                </w:r>
              </w:p>
              <w:p w14:paraId="68AC1761" w14:textId="77777777" w:rsidR="00A0405C" w:rsidRDefault="00A0405C" w:rsidP="00A0405C">
                <w:pPr>
                  <w:pStyle w:val="Content"/>
                  <w:jc w:val="both"/>
                </w:pPr>
              </w:p>
              <w:p w14:paraId="2D09D3A8" w14:textId="77777777" w:rsidR="001800A6" w:rsidRDefault="001800A6" w:rsidP="001800A6"/>
              <w:tbl>
                <w:tblPr>
                  <w:tblW w:w="0" w:type="auto"/>
                  <w:tblCellMar>
                    <w:top w:w="15" w:type="dxa"/>
                    <w:left w:w="15" w:type="dxa"/>
                    <w:bottom w:w="15" w:type="dxa"/>
                    <w:right w:w="15" w:type="dxa"/>
                  </w:tblCellMar>
                  <w:tblLook w:val="04A0" w:firstRow="1" w:lastRow="0" w:firstColumn="1" w:lastColumn="0" w:noHBand="0" w:noVBand="1"/>
                </w:tblPr>
                <w:tblGrid>
                  <w:gridCol w:w="420"/>
                  <w:gridCol w:w="1462"/>
                  <w:gridCol w:w="1522"/>
                  <w:gridCol w:w="1655"/>
                  <w:gridCol w:w="987"/>
                  <w:gridCol w:w="2157"/>
                  <w:gridCol w:w="1776"/>
                </w:tblGrid>
                <w:tr w:rsidR="001800A6" w14:paraId="27F2AF17" w14:textId="77777777" w:rsidTr="001800A6">
                  <w:trPr>
                    <w:trHeight w:val="420"/>
                  </w:trPr>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9B1B0" w14:textId="77777777" w:rsidR="001800A6" w:rsidRDefault="001800A6" w:rsidP="001800A6">
                      <w:pPr>
                        <w:pStyle w:val="NormalWeb"/>
                        <w:spacing w:before="0" w:beforeAutospacing="0" w:after="0" w:afterAutospacing="0"/>
                      </w:pPr>
                      <w:r>
                        <w:rPr>
                          <w:rFonts w:ascii="Arial" w:hAnsi="Arial" w:cs="Arial"/>
                          <w:b/>
                          <w:bCs/>
                          <w:color w:val="000000"/>
                          <w:sz w:val="22"/>
                          <w:szCs w:val="22"/>
                        </w:rPr>
                        <w:lastRenderedPageBreak/>
                        <w:t>Communication Plan</w:t>
                      </w:r>
                    </w:p>
                  </w:tc>
                </w:tr>
                <w:tr w:rsidR="001800A6" w14:paraId="2863E31A"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CC77" w14:textId="77777777" w:rsidR="001800A6" w:rsidRDefault="001800A6" w:rsidP="001800A6">
                      <w:pPr>
                        <w:pStyle w:val="NormalWeb"/>
                        <w:spacing w:before="0" w:beforeAutospacing="0" w:after="0" w:afterAutospacing="0"/>
                      </w:pPr>
                      <w:r>
                        <w:rPr>
                          <w:rFonts w:ascii="Arial" w:hAnsi="Arial" w:cs="Arial"/>
                          <w:b/>
                          <w:bCs/>
                          <w:color w:val="000000"/>
                          <w:sz w:val="22"/>
                          <w:szCs w:val="22"/>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7B32A" w14:textId="77777777" w:rsidR="001800A6" w:rsidRDefault="001800A6" w:rsidP="001800A6">
                      <w:pPr>
                        <w:pStyle w:val="NormalWeb"/>
                        <w:spacing w:before="0" w:beforeAutospacing="0" w:after="0" w:afterAutospacing="0"/>
                      </w:pPr>
                      <w:r>
                        <w:rPr>
                          <w:rFonts w:ascii="Arial" w:hAnsi="Arial" w:cs="Arial"/>
                          <w:b/>
                          <w:bCs/>
                          <w:color w:val="000000"/>
                          <w:sz w:val="22"/>
                          <w:szCs w:val="22"/>
                        </w:rPr>
                        <w:t>What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14C77" w14:textId="77777777" w:rsidR="001800A6" w:rsidRDefault="001800A6" w:rsidP="001800A6">
                      <w:pPr>
                        <w:pStyle w:val="NormalWeb"/>
                        <w:spacing w:before="0" w:beforeAutospacing="0" w:after="0" w:afterAutospacing="0"/>
                      </w:pPr>
                      <w:r>
                        <w:rPr>
                          <w:rFonts w:ascii="Arial" w:hAnsi="Arial" w:cs="Arial"/>
                          <w:b/>
                          <w:bCs/>
                          <w:color w:val="000000"/>
                          <w:sz w:val="22"/>
                          <w:szCs w:val="22"/>
                        </w:rPr>
                        <w:t>Who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F54F6" w14:textId="77777777" w:rsidR="001800A6" w:rsidRDefault="001800A6" w:rsidP="001800A6">
                      <w:pPr>
                        <w:pStyle w:val="NormalWeb"/>
                        <w:spacing w:before="0" w:beforeAutospacing="0" w:after="0" w:afterAutospacing="0"/>
                      </w:pPr>
                      <w:r>
                        <w:rPr>
                          <w:rFonts w:ascii="Arial" w:hAnsi="Arial" w:cs="Arial"/>
                          <w:b/>
                          <w:bCs/>
                          <w:color w:val="000000"/>
                          <w:sz w:val="22"/>
                          <w:szCs w:val="22"/>
                        </w:rPr>
                        <w:t>How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B3224" w14:textId="77777777" w:rsidR="001800A6" w:rsidRDefault="001800A6" w:rsidP="001800A6">
                      <w:pPr>
                        <w:pStyle w:val="NormalWeb"/>
                        <w:spacing w:before="0" w:beforeAutospacing="0" w:after="0" w:afterAutospacing="0"/>
                      </w:pPr>
                      <w:r>
                        <w:rPr>
                          <w:rFonts w:ascii="Arial" w:hAnsi="Arial" w:cs="Arial"/>
                          <w:b/>
                          <w:bCs/>
                          <w:color w:val="000000"/>
                          <w:sz w:val="22"/>
                          <w:szCs w:val="22"/>
                        </w:rPr>
                        <w:t>When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F6194" w14:textId="77777777" w:rsidR="001800A6" w:rsidRDefault="001800A6" w:rsidP="001800A6">
                      <w:pPr>
                        <w:pStyle w:val="NormalWeb"/>
                        <w:spacing w:before="0" w:beforeAutospacing="0" w:after="0" w:afterAutospacing="0"/>
                      </w:pPr>
                      <w:r>
                        <w:rPr>
                          <w:rFonts w:ascii="Arial" w:hAnsi="Arial" w:cs="Arial"/>
                          <w:b/>
                          <w:bCs/>
                          <w:color w:val="000000"/>
                          <w:sz w:val="22"/>
                          <w:szCs w:val="22"/>
                        </w:rPr>
                        <w:t>Why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1DB7" w14:textId="77777777" w:rsidR="001800A6" w:rsidRDefault="001800A6" w:rsidP="001800A6">
                      <w:pPr>
                        <w:pStyle w:val="NormalWeb"/>
                        <w:spacing w:before="0" w:beforeAutospacing="0" w:after="0" w:afterAutospacing="0"/>
                      </w:pPr>
                      <w:r>
                        <w:rPr>
                          <w:rFonts w:ascii="Arial" w:hAnsi="Arial" w:cs="Arial"/>
                          <w:b/>
                          <w:bCs/>
                          <w:color w:val="000000"/>
                          <w:sz w:val="22"/>
                          <w:szCs w:val="22"/>
                        </w:rPr>
                        <w:t>Responsible</w:t>
                      </w:r>
                    </w:p>
                  </w:tc>
                </w:tr>
                <w:tr w:rsidR="001800A6" w14:paraId="7821BE5C"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C2C65" w14:textId="77777777" w:rsidR="001800A6" w:rsidRDefault="001800A6" w:rsidP="001800A6">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FF143" w14:textId="77777777" w:rsidR="001800A6" w:rsidRDefault="001800A6" w:rsidP="001800A6">
                      <w:pPr>
                        <w:pStyle w:val="NormalWeb"/>
                        <w:spacing w:before="0" w:beforeAutospacing="0" w:after="0" w:afterAutospacing="0"/>
                      </w:pPr>
                      <w:r>
                        <w:rPr>
                          <w:rFonts w:ascii="Arial" w:hAnsi="Arial" w:cs="Arial"/>
                          <w:color w:val="000000"/>
                          <w:sz w:val="22"/>
                          <w:szCs w:val="22"/>
                        </w:rPr>
                        <w:t>Project Launch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777A0" w14:textId="77777777" w:rsidR="001800A6" w:rsidRDefault="001800A6" w:rsidP="001800A6">
                      <w:pPr>
                        <w:pStyle w:val="NormalWeb"/>
                        <w:spacing w:before="0" w:beforeAutospacing="0" w:after="0" w:afterAutospacing="0"/>
                      </w:pPr>
                      <w:r>
                        <w:rPr>
                          <w:rFonts w:ascii="Arial" w:hAnsi="Arial" w:cs="Arial"/>
                          <w:color w:val="000000"/>
                          <w:sz w:val="22"/>
                          <w:szCs w:val="22"/>
                        </w:rPr>
                        <w:t>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4F842" w14:textId="77777777" w:rsidR="001800A6" w:rsidRDefault="001800A6" w:rsidP="001800A6">
                      <w:pPr>
                        <w:pStyle w:val="NormalWeb"/>
                        <w:spacing w:before="0" w:beforeAutospacing="0" w:after="0" w:afterAutospacing="0"/>
                      </w:pPr>
                      <w:r>
                        <w:rPr>
                          <w:rFonts w:ascii="Arial" w:hAnsi="Arial" w:cs="Arial"/>
                          <w:color w:val="000000"/>
                          <w:sz w:val="22"/>
                          <w:szCs w:val="22"/>
                        </w:rPr>
                        <w:t>University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4F296" w14:textId="77777777" w:rsidR="001800A6" w:rsidRDefault="001800A6" w:rsidP="001800A6">
                      <w:pPr>
                        <w:pStyle w:val="NormalWeb"/>
                        <w:spacing w:before="0" w:beforeAutospacing="0" w:after="0" w:afterAutospacing="0"/>
                      </w:pPr>
                      <w:r>
                        <w:rPr>
                          <w:rFonts w:ascii="Arial" w:hAnsi="Arial" w:cs="Arial"/>
                          <w:color w:val="000000"/>
                          <w:sz w:val="22"/>
                          <w:szCs w:val="22"/>
                        </w:rPr>
                        <w:t>Pre-project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52EF" w14:textId="77777777" w:rsidR="001800A6" w:rsidRDefault="001800A6" w:rsidP="001800A6">
                      <w:pPr>
                        <w:pStyle w:val="NormalWeb"/>
                        <w:spacing w:before="0" w:beforeAutospacing="0" w:after="0" w:afterAutospacing="0"/>
                      </w:pPr>
                      <w:r>
                        <w:rPr>
                          <w:rFonts w:ascii="Arial" w:hAnsi="Arial" w:cs="Arial"/>
                          <w:color w:val="000000"/>
                          <w:sz w:val="22"/>
                          <w:szCs w:val="22"/>
                        </w:rPr>
                        <w:t>Inform relevant Parties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9123" w14:textId="77777777" w:rsidR="001800A6" w:rsidRDefault="001800A6" w:rsidP="001800A6">
                      <w:pPr>
                        <w:pStyle w:val="NormalWeb"/>
                        <w:spacing w:before="0" w:beforeAutospacing="0" w:after="0" w:afterAutospacing="0"/>
                      </w:pPr>
                      <w:r>
                        <w:rPr>
                          <w:rFonts w:ascii="Arial" w:hAnsi="Arial" w:cs="Arial"/>
                          <w:color w:val="000000"/>
                          <w:sz w:val="22"/>
                          <w:szCs w:val="22"/>
                        </w:rPr>
                        <w:t>Business Development Unit</w:t>
                      </w:r>
                    </w:p>
                  </w:tc>
                </w:tr>
                <w:tr w:rsidR="001800A6" w14:paraId="2DA92673"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0B6AC" w14:textId="77777777" w:rsidR="001800A6" w:rsidRDefault="001800A6" w:rsidP="001800A6">
                      <w:pPr>
                        <w:pStyle w:val="NormalWeb"/>
                        <w:spacing w:before="0" w:beforeAutospacing="0" w:after="0" w:afterAutospacing="0"/>
                      </w:pPr>
                      <w:r>
                        <w:rPr>
                          <w:rFonts w:ascii="Arial" w:hAnsi="Arial" w:cs="Arial"/>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CCA03" w14:textId="77777777" w:rsidR="001800A6" w:rsidRDefault="001800A6" w:rsidP="001800A6">
                      <w:pPr>
                        <w:pStyle w:val="NormalWeb"/>
                        <w:spacing w:before="0" w:beforeAutospacing="0" w:after="0" w:afterAutospacing="0"/>
                      </w:pPr>
                      <w:r>
                        <w:rPr>
                          <w:rFonts w:ascii="Arial" w:hAnsi="Arial" w:cs="Arial"/>
                          <w:color w:val="000000"/>
                          <w:sz w:val="22"/>
                          <w:szCs w:val="22"/>
                        </w:rPr>
                        <w:t>Daily progress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B3A6" w14:textId="77777777" w:rsidR="001800A6" w:rsidRDefault="001800A6" w:rsidP="001800A6">
                      <w:pPr>
                        <w:pStyle w:val="NormalWeb"/>
                        <w:spacing w:before="0" w:beforeAutospacing="0" w:after="0" w:afterAutospacing="0"/>
                      </w:pPr>
                      <w:r>
                        <w:rPr>
                          <w:rFonts w:ascii="Arial" w:hAnsi="Arial" w:cs="Arial"/>
                          <w:color w:val="000000"/>
                          <w:sz w:val="22"/>
                          <w:szCs w:val="22"/>
                        </w:rPr>
                        <w:t>Project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C9FC" w14:textId="77777777" w:rsidR="001800A6" w:rsidRDefault="001800A6" w:rsidP="001800A6">
                      <w:pPr>
                        <w:pStyle w:val="NormalWeb"/>
                        <w:spacing w:before="0" w:beforeAutospacing="0" w:after="0" w:afterAutospacing="0"/>
                      </w:pPr>
                      <w:r>
                        <w:rPr>
                          <w:rFonts w:ascii="Arial" w:hAnsi="Arial" w:cs="Arial"/>
                          <w:color w:val="000000"/>
                          <w:sz w:val="22"/>
                          <w:szCs w:val="22"/>
                        </w:rPr>
                        <w:t>Emails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AADB" w14:textId="77777777" w:rsidR="001800A6" w:rsidRDefault="001800A6" w:rsidP="001800A6">
                      <w:pPr>
                        <w:pStyle w:val="NormalWeb"/>
                        <w:spacing w:before="0" w:beforeAutospacing="0" w:after="0" w:afterAutospacing="0"/>
                      </w:pPr>
                      <w:r>
                        <w:rPr>
                          <w:rFonts w:ascii="Arial" w:hAnsi="Arial" w:cs="Arial"/>
                          <w:color w:val="000000"/>
                          <w:sz w:val="22"/>
                          <w:szCs w:val="22"/>
                        </w:rPr>
                        <w:t>Daily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25307" w14:textId="77777777" w:rsidR="001800A6" w:rsidRDefault="00BE514C" w:rsidP="001800A6">
                      <w:pPr>
                        <w:pStyle w:val="NormalWeb"/>
                        <w:spacing w:before="0" w:beforeAutospacing="0" w:after="0" w:afterAutospacing="0"/>
                      </w:pPr>
                      <w:r>
                        <w:rPr>
                          <w:rFonts w:ascii="Arial" w:hAnsi="Arial" w:cs="Arial"/>
                          <w:color w:val="000000"/>
                          <w:sz w:val="22"/>
                          <w:szCs w:val="22"/>
                        </w:rPr>
                        <w:t>The p</w:t>
                      </w:r>
                      <w:r w:rsidR="001800A6">
                        <w:rPr>
                          <w:rFonts w:ascii="Arial" w:hAnsi="Arial" w:cs="Arial"/>
                          <w:color w:val="000000"/>
                          <w:sz w:val="22"/>
                          <w:szCs w:val="22"/>
                        </w:rPr>
                        <w:t xml:space="preserve">roject team is responsible for </w:t>
                      </w:r>
                      <w:r>
                        <w:rPr>
                          <w:rFonts w:ascii="Arial" w:hAnsi="Arial" w:cs="Arial"/>
                          <w:color w:val="000000"/>
                          <w:sz w:val="22"/>
                          <w:szCs w:val="22"/>
                        </w:rPr>
                        <w:t xml:space="preserve">the </w:t>
                      </w:r>
                      <w:r w:rsidR="001800A6">
                        <w:rPr>
                          <w:rFonts w:ascii="Arial" w:hAnsi="Arial" w:cs="Arial"/>
                          <w:color w:val="000000"/>
                          <w:sz w:val="22"/>
                          <w:szCs w:val="22"/>
                        </w:rPr>
                        <w:t>development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7E141" w14:textId="77777777" w:rsidR="001800A6" w:rsidRDefault="001800A6" w:rsidP="001800A6">
                      <w:pPr>
                        <w:pStyle w:val="NormalWeb"/>
                        <w:spacing w:before="0" w:beforeAutospacing="0" w:after="0" w:afterAutospacing="0"/>
                      </w:pPr>
                      <w:r>
                        <w:rPr>
                          <w:rFonts w:ascii="Arial" w:hAnsi="Arial" w:cs="Arial"/>
                          <w:color w:val="000000"/>
                          <w:sz w:val="22"/>
                          <w:szCs w:val="22"/>
                        </w:rPr>
                        <w:t>All members</w:t>
                      </w:r>
                    </w:p>
                  </w:tc>
                </w:tr>
                <w:tr w:rsidR="001800A6" w14:paraId="0B914841"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4C738" w14:textId="77777777" w:rsidR="001800A6" w:rsidRDefault="001800A6" w:rsidP="001800A6">
                      <w:pPr>
                        <w:pStyle w:val="NormalWeb"/>
                        <w:spacing w:before="0" w:beforeAutospacing="0" w:after="0" w:afterAutospacing="0"/>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8715" w14:textId="77777777" w:rsidR="001800A6" w:rsidRDefault="001800A6" w:rsidP="001800A6">
                      <w:pPr>
                        <w:pStyle w:val="NormalWeb"/>
                        <w:spacing w:before="0" w:beforeAutospacing="0" w:after="0" w:afterAutospacing="0"/>
                      </w:pPr>
                      <w:r>
                        <w:rPr>
                          <w:rFonts w:ascii="Arial" w:hAnsi="Arial" w:cs="Arial"/>
                          <w:color w:val="000000"/>
                          <w:sz w:val="22"/>
                          <w:szCs w:val="22"/>
                        </w:rPr>
                        <w:t>Scope Change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A255E" w14:textId="77777777" w:rsidR="001800A6" w:rsidRDefault="001800A6" w:rsidP="001800A6">
                      <w:pPr>
                        <w:pStyle w:val="NormalWeb"/>
                        <w:spacing w:before="0" w:beforeAutospacing="0" w:after="0" w:afterAutospacing="0"/>
                      </w:pPr>
                      <w:r>
                        <w:rPr>
                          <w:rFonts w:ascii="Arial" w:hAnsi="Arial" w:cs="Arial"/>
                          <w:color w:val="000000"/>
                          <w:sz w:val="22"/>
                          <w:szCs w:val="22"/>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860FD" w14:textId="77777777" w:rsidR="001800A6" w:rsidRDefault="001800A6" w:rsidP="001800A6">
                      <w:pPr>
                        <w:pStyle w:val="NormalWeb"/>
                        <w:spacing w:before="0" w:beforeAutospacing="0" w:after="0" w:afterAutospacing="0"/>
                      </w:pPr>
                      <w:r>
                        <w:rPr>
                          <w:rFonts w:ascii="Arial" w:hAnsi="Arial" w:cs="Arial"/>
                          <w:color w:val="000000"/>
                          <w:sz w:val="22"/>
                          <w:szCs w:val="22"/>
                        </w:rPr>
                        <w:t>Change 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D9B95" w14:textId="77777777" w:rsidR="001800A6" w:rsidRDefault="001800A6" w:rsidP="001800A6">
                      <w:pPr>
                        <w:pStyle w:val="NormalWeb"/>
                        <w:spacing w:before="0" w:beforeAutospacing="0" w:after="0" w:afterAutospacing="0"/>
                      </w:pPr>
                      <w:r>
                        <w:rPr>
                          <w:rFonts w:ascii="Arial" w:hAnsi="Arial" w:cs="Arial"/>
                          <w:color w:val="000000"/>
                          <w:sz w:val="22"/>
                          <w:szCs w:val="22"/>
                        </w:rPr>
                        <w:t>Weekly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67C85" w14:textId="77777777" w:rsidR="001800A6" w:rsidRDefault="001800A6" w:rsidP="001800A6">
                      <w:pPr>
                        <w:pStyle w:val="NormalWeb"/>
                        <w:spacing w:before="0" w:beforeAutospacing="0" w:after="0" w:afterAutospacing="0"/>
                      </w:pPr>
                      <w:r>
                        <w:rPr>
                          <w:rFonts w:ascii="Arial" w:hAnsi="Arial" w:cs="Arial"/>
                          <w:color w:val="000000"/>
                          <w:sz w:val="22"/>
                          <w:szCs w:val="22"/>
                        </w:rPr>
                        <w:t>To record agreed changes to the original scope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3C88B" w14:textId="77777777" w:rsidR="001800A6" w:rsidRDefault="001800A6" w:rsidP="001800A6">
                      <w:pPr>
                        <w:pStyle w:val="NormalWeb"/>
                        <w:spacing w:before="0" w:beforeAutospacing="0" w:after="0" w:afterAutospacing="0"/>
                      </w:pPr>
                      <w:r>
                        <w:rPr>
                          <w:rFonts w:ascii="Arial" w:hAnsi="Arial" w:cs="Arial"/>
                          <w:color w:val="000000"/>
                          <w:sz w:val="22"/>
                          <w:szCs w:val="22"/>
                        </w:rPr>
                        <w:t>Project Manager</w:t>
                      </w:r>
                    </w:p>
                  </w:tc>
                </w:tr>
                <w:tr w:rsidR="001800A6" w14:paraId="5EF7DE84"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8B3A" w14:textId="77777777" w:rsidR="001800A6" w:rsidRDefault="001800A6" w:rsidP="001800A6">
                      <w:pPr>
                        <w:pStyle w:val="NormalWeb"/>
                        <w:spacing w:before="0" w:beforeAutospacing="0" w:after="0" w:afterAutospacing="0"/>
                      </w:pPr>
                      <w:r>
                        <w:rPr>
                          <w:rFonts w:ascii="Arial"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310F4" w14:textId="77777777" w:rsidR="001800A6" w:rsidRDefault="001800A6" w:rsidP="001800A6">
                      <w:pPr>
                        <w:pStyle w:val="NormalWeb"/>
                        <w:spacing w:before="0" w:beforeAutospacing="0" w:after="0" w:afterAutospacing="0"/>
                      </w:pPr>
                      <w:r>
                        <w:rPr>
                          <w:rFonts w:ascii="Arial" w:hAnsi="Arial" w:cs="Arial"/>
                          <w:color w:val="000000"/>
                          <w:sz w:val="22"/>
                          <w:szCs w:val="22"/>
                        </w:rPr>
                        <w:t>Project progress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E3528" w14:textId="77777777" w:rsidR="001800A6" w:rsidRDefault="001800A6" w:rsidP="001800A6">
                      <w:pPr>
                        <w:pStyle w:val="NormalWeb"/>
                        <w:spacing w:before="0" w:beforeAutospacing="0" w:after="0" w:afterAutospacing="0"/>
                      </w:pPr>
                      <w:r>
                        <w:rPr>
                          <w:rFonts w:ascii="Arial" w:hAnsi="Arial" w:cs="Arial"/>
                          <w:color w:val="000000"/>
                          <w:sz w:val="22"/>
                          <w:szCs w:val="22"/>
                        </w:rPr>
                        <w:t>Project Manager and</w:t>
                      </w:r>
                      <w:r w:rsidR="00BE514C">
                        <w:rPr>
                          <w:rFonts w:ascii="Arial" w:hAnsi="Arial" w:cs="Arial"/>
                          <w:color w:val="000000"/>
                          <w:sz w:val="22"/>
                          <w:szCs w:val="22"/>
                        </w:rPr>
                        <w:t xml:space="preserve"> </w:t>
                      </w:r>
                      <w:r>
                        <w:rPr>
                          <w:rFonts w:ascii="Arial" w:hAnsi="Arial" w:cs="Arial"/>
                          <w:color w:val="000000"/>
                          <w:sz w:val="22"/>
                          <w:szCs w:val="22"/>
                        </w:rPr>
                        <w:t>Project team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A3B8A" w14:textId="77777777" w:rsidR="001800A6" w:rsidRDefault="001800A6" w:rsidP="001800A6">
                      <w:pPr>
                        <w:pStyle w:val="NormalWeb"/>
                        <w:spacing w:before="0" w:beforeAutospacing="0" w:after="0" w:afterAutospacing="0"/>
                      </w:pPr>
                      <w:r>
                        <w:rPr>
                          <w:rFonts w:ascii="Arial" w:hAnsi="Arial" w:cs="Arial"/>
                          <w:color w:val="000000"/>
                          <w:sz w:val="22"/>
                          <w:szCs w:val="22"/>
                        </w:rPr>
                        <w:t>Report via email and zoom meetings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AE836" w14:textId="77777777" w:rsidR="001800A6" w:rsidRDefault="001800A6" w:rsidP="001800A6">
                      <w:pPr>
                        <w:pStyle w:val="NormalWeb"/>
                        <w:spacing w:before="0" w:beforeAutospacing="0" w:after="0" w:afterAutospacing="0"/>
                      </w:pPr>
                      <w:r>
                        <w:rPr>
                          <w:rFonts w:ascii="Arial" w:hAnsi="Arial" w:cs="Arial"/>
                          <w:color w:val="000000"/>
                          <w:sz w:val="22"/>
                          <w:szCs w:val="22"/>
                        </w:rPr>
                        <w:t>Weekly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399B" w14:textId="77777777" w:rsidR="001800A6" w:rsidRDefault="001800A6" w:rsidP="001800A6">
                      <w:pPr>
                        <w:pStyle w:val="NormalWeb"/>
                        <w:spacing w:before="0" w:beforeAutospacing="0" w:after="0" w:afterAutospacing="0"/>
                      </w:pPr>
                      <w:r>
                        <w:rPr>
                          <w:rFonts w:ascii="Arial" w:hAnsi="Arial" w:cs="Arial"/>
                          <w:color w:val="000000"/>
                          <w:sz w:val="22"/>
                          <w:szCs w:val="22"/>
                        </w:rPr>
                        <w:t>Record weekly progress gaunt the planned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DCEEA" w14:textId="77777777" w:rsidR="001800A6" w:rsidRDefault="001800A6" w:rsidP="001800A6">
                      <w:pPr>
                        <w:pStyle w:val="NormalWeb"/>
                        <w:spacing w:before="0" w:beforeAutospacing="0" w:after="0" w:afterAutospacing="0"/>
                      </w:pPr>
                      <w:r>
                        <w:rPr>
                          <w:rFonts w:ascii="Arial" w:hAnsi="Arial" w:cs="Arial"/>
                          <w:color w:val="000000"/>
                          <w:sz w:val="22"/>
                          <w:szCs w:val="22"/>
                        </w:rPr>
                        <w:t>Project Manager</w:t>
                      </w:r>
                    </w:p>
                  </w:tc>
                </w:tr>
                <w:tr w:rsidR="001800A6" w14:paraId="6E0F9385"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0635D" w14:textId="77777777" w:rsidR="001800A6" w:rsidRDefault="001800A6" w:rsidP="001800A6">
                      <w:pPr>
                        <w:pStyle w:val="NormalWeb"/>
                        <w:spacing w:before="0" w:beforeAutospacing="0" w:after="0" w:afterAutospacing="0"/>
                      </w:pPr>
                      <w:r>
                        <w:rPr>
                          <w:rFonts w:ascii="Arial" w:hAnsi="Arial" w:cs="Arial"/>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0D8D4" w14:textId="77777777" w:rsidR="001800A6" w:rsidRDefault="001800A6" w:rsidP="001800A6">
                      <w:pPr>
                        <w:pStyle w:val="NormalWeb"/>
                        <w:spacing w:before="0" w:beforeAutospacing="0" w:after="0" w:afterAutospacing="0"/>
                      </w:pPr>
                      <w:r>
                        <w:rPr>
                          <w:rFonts w:ascii="Arial" w:hAnsi="Arial" w:cs="Arial"/>
                          <w:color w:val="000000"/>
                          <w:sz w:val="22"/>
                          <w:szCs w:val="22"/>
                        </w:rPr>
                        <w:t>Progress meetings with 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B0206" w14:textId="77777777" w:rsidR="001800A6" w:rsidRDefault="001800A6" w:rsidP="001800A6">
                      <w:pPr>
                        <w:pStyle w:val="NormalWeb"/>
                        <w:spacing w:before="0" w:beforeAutospacing="0" w:after="0" w:afterAutospacing="0"/>
                      </w:pPr>
                      <w:r>
                        <w:rPr>
                          <w:rFonts w:ascii="Arial" w:hAnsi="Arial" w:cs="Arial"/>
                          <w:color w:val="000000"/>
                          <w:sz w:val="22"/>
                          <w:szCs w:val="22"/>
                        </w:rPr>
                        <w:t>Project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9852E" w14:textId="77777777" w:rsidR="001800A6" w:rsidRDefault="001800A6" w:rsidP="001800A6">
                      <w:pPr>
                        <w:pStyle w:val="NormalWeb"/>
                        <w:spacing w:before="0" w:beforeAutospacing="0" w:after="0" w:afterAutospacing="0"/>
                      </w:pPr>
                      <w:r>
                        <w:rPr>
                          <w:rFonts w:ascii="Arial" w:hAnsi="Arial" w:cs="Arial"/>
                          <w:color w:val="000000"/>
                          <w:sz w:val="22"/>
                          <w:szCs w:val="22"/>
                        </w:rPr>
                        <w:t>Zoom meeting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73037" w14:textId="77777777" w:rsidR="001800A6" w:rsidRDefault="001800A6" w:rsidP="001800A6">
                      <w:pPr>
                        <w:pStyle w:val="NormalWeb"/>
                        <w:spacing w:before="0" w:beforeAutospacing="0" w:after="0" w:afterAutospacing="0"/>
                      </w:pPr>
                      <w:r>
                        <w:rPr>
                          <w:rFonts w:ascii="Arial" w:hAnsi="Arial" w:cs="Arial"/>
                          <w:color w:val="000000"/>
                          <w:sz w:val="22"/>
                          <w:szCs w:val="22"/>
                        </w:rPr>
                        <w:t>Weekly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1AD96" w14:textId="77777777" w:rsidR="001800A6" w:rsidRDefault="001800A6" w:rsidP="001800A6">
                      <w:pPr>
                        <w:pStyle w:val="NormalWeb"/>
                        <w:spacing w:before="0" w:beforeAutospacing="0" w:after="0" w:afterAutospacing="0"/>
                      </w:pPr>
                      <w:r>
                        <w:rPr>
                          <w:rFonts w:ascii="Arial" w:hAnsi="Arial" w:cs="Arial"/>
                          <w:color w:val="000000"/>
                          <w:sz w:val="22"/>
                          <w:szCs w:val="22"/>
                        </w:rPr>
                        <w:t>Discuss the progress and issues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D13DB" w14:textId="77777777" w:rsidR="001800A6" w:rsidRDefault="001800A6" w:rsidP="001800A6">
                      <w:pPr>
                        <w:pStyle w:val="NormalWeb"/>
                        <w:spacing w:before="0" w:beforeAutospacing="0" w:after="0" w:afterAutospacing="0"/>
                      </w:pPr>
                      <w:r>
                        <w:rPr>
                          <w:rFonts w:ascii="Arial" w:hAnsi="Arial" w:cs="Arial"/>
                          <w:color w:val="000000"/>
                          <w:sz w:val="22"/>
                          <w:szCs w:val="22"/>
                        </w:rPr>
                        <w:t>Project Manager /Client Rep</w:t>
                      </w:r>
                    </w:p>
                  </w:tc>
                </w:tr>
              </w:tbl>
              <w:p w14:paraId="669B42C9" w14:textId="77777777" w:rsidR="001800A6" w:rsidRDefault="001800A6" w:rsidP="001800A6">
                <w:pPr>
                  <w:spacing w:after="240"/>
                </w:pPr>
              </w:p>
              <w:p w14:paraId="6D5E0164" w14:textId="77777777" w:rsidR="001800A6" w:rsidRDefault="001800A6" w:rsidP="00A0405C">
                <w:pPr>
                  <w:pStyle w:val="Content"/>
                  <w:jc w:val="both"/>
                </w:pPr>
                <w:r>
                  <w:t>Throughout the project, meetings were held with the client Jim Hogan from the Queensland University of Technology to gain feedback on interim submissions or deliverables. These meetings are a vital element of communication as it provides the client's view that the solutions the team has been implementing satisfies the client’s expectations and/ or receive further feedback on the work delivered which is critical to enhanc</w:t>
                </w:r>
                <w:r w:rsidR="00BE514C">
                  <w:t>ing</w:t>
                </w:r>
                <w:r>
                  <w:t xml:space="preserve"> the project outcomes.  </w:t>
                </w:r>
              </w:p>
              <w:p w14:paraId="4A685A81" w14:textId="77777777" w:rsidR="00A0405C" w:rsidRDefault="00A0405C" w:rsidP="00A0405C">
                <w:pPr>
                  <w:pStyle w:val="Content"/>
                  <w:jc w:val="both"/>
                </w:pPr>
              </w:p>
              <w:p w14:paraId="2064E666" w14:textId="77777777" w:rsidR="001800A6" w:rsidRPr="00A0405C" w:rsidRDefault="001800A6" w:rsidP="00A0405C">
                <w:pPr>
                  <w:pStyle w:val="Heading1"/>
                  <w:rPr>
                    <w:rStyle w:val="Heading2Char"/>
                  </w:rPr>
                </w:pPr>
                <w:bookmarkStart w:id="9" w:name="_Toc86762961"/>
                <w:r>
                  <w:t>Project Plan and Risk</w:t>
                </w:r>
                <w:bookmarkEnd w:id="9"/>
                <w:r>
                  <w:t xml:space="preserve"> </w:t>
                </w:r>
              </w:p>
              <w:p w14:paraId="59E7A13C" w14:textId="77777777" w:rsidR="001800A6" w:rsidRDefault="001800A6" w:rsidP="00A0405C">
                <w:pPr>
                  <w:pStyle w:val="Heading2"/>
                </w:pPr>
                <w:bookmarkStart w:id="10" w:name="_Toc86762962"/>
                <w:r>
                  <w:t>Project planning and progress</w:t>
                </w:r>
                <w:bookmarkEnd w:id="10"/>
                <w:r>
                  <w:t> </w:t>
                </w:r>
              </w:p>
              <w:p w14:paraId="26214DE5" w14:textId="77777777" w:rsidR="001800A6" w:rsidRDefault="001800A6" w:rsidP="00A0405C">
                <w:pPr>
                  <w:pStyle w:val="Content"/>
                  <w:jc w:val="both"/>
                </w:pPr>
                <w:r>
                  <w:t xml:space="preserve">The project has been divided into two phases over two periods. At the beginning of phase 1 of the project, the project team discussed with the client the project goals and features required to achieve the business outcomes. Accordingly, user stories, release and sprint plans, as well as artifacts, were created as part of the work in phase 1. As the scope of the project was not well defined and agreed upon at the phase 1 stage and also, the work </w:t>
                </w:r>
                <w:r>
                  <w:lastRenderedPageBreak/>
                  <w:t>is in progress, all the tasks that were done required refining over time. At the end of phase 1, the team was ready to move on to phase 2 to start implementing the features that were produced as part of phase 1. </w:t>
                </w:r>
              </w:p>
              <w:p w14:paraId="66B60E86" w14:textId="77777777" w:rsidR="001800A6" w:rsidRDefault="001800A6" w:rsidP="00A0405C">
                <w:pPr>
                  <w:pStyle w:val="Content"/>
                  <w:jc w:val="both"/>
                </w:pPr>
              </w:p>
              <w:p w14:paraId="71581DB1" w14:textId="77777777" w:rsidR="001800A6" w:rsidRDefault="001800A6" w:rsidP="00A0405C">
                <w:pPr>
                  <w:pStyle w:val="Content"/>
                  <w:jc w:val="both"/>
                </w:pPr>
                <w:r>
                  <w:t>As this project follows the SCRUM approach, a backlog of user stories was created which was done during phase 1 of the project. The user stories were prioritized during the start of phase 2 of the project with estimates provided. Along with the necessary guidance received from the client throughout the project duration, the project team ensured that the team was on track, and provided further updates etc. as required. </w:t>
                </w:r>
              </w:p>
              <w:p w14:paraId="5C780889" w14:textId="77777777" w:rsidR="001800A6" w:rsidRDefault="001800A6" w:rsidP="00A0405C">
                <w:pPr>
                  <w:pStyle w:val="Content"/>
                  <w:jc w:val="both"/>
                </w:pPr>
              </w:p>
              <w:p w14:paraId="03EC45B7" w14:textId="77777777" w:rsidR="001800A6" w:rsidRDefault="001800A6" w:rsidP="00A0405C">
                <w:pPr>
                  <w:pStyle w:val="Content"/>
                  <w:jc w:val="both"/>
                </w:pPr>
                <w:r>
                  <w:t xml:space="preserve">Development and delivery of the artefacts that were created during Phase 1 were performed during Phase 2 of the project. The development was completed </w:t>
                </w:r>
                <w:r w:rsidR="00BE514C">
                  <w:t>d</w:t>
                </w:r>
                <w:r>
                  <w:t>uring iterations through multiple sprints with meetings held each week with the client Jim Hogan to receive necessary feedback on the artifacts and sy</w:t>
                </w:r>
                <w:r w:rsidR="00BE514C">
                  <w:t>s</w:t>
                </w:r>
                <w:r>
                  <w:t>tem development content of the Staphobia Portal. </w:t>
                </w:r>
              </w:p>
              <w:p w14:paraId="1A3B3E12" w14:textId="77777777" w:rsidR="001800A6" w:rsidRDefault="001800A6" w:rsidP="00A0405C">
                <w:pPr>
                  <w:pStyle w:val="Content"/>
                  <w:jc w:val="both"/>
                </w:pPr>
              </w:p>
              <w:p w14:paraId="6DC9020B" w14:textId="77777777" w:rsidR="001800A6" w:rsidRDefault="001800A6" w:rsidP="00BE514C">
                <w:pPr>
                  <w:pStyle w:val="Content"/>
                  <w:jc w:val="both"/>
                </w:pPr>
                <w:r>
                  <w:t>The development phase began in mid</w:t>
                </w:r>
                <w:r w:rsidR="00BE514C">
                  <w:t>-</w:t>
                </w:r>
                <w:r>
                  <w:t xml:space="preserve">year 2021. The project is expected to start on 23rd July 2021 and </w:t>
                </w:r>
                <w:r w:rsidR="00BE514C">
                  <w:t xml:space="preserve">was </w:t>
                </w:r>
                <w:r>
                  <w:t>planned to finish on 22nd October 2021 (approximately 13 weeks - 5 day</w:t>
                </w:r>
                <w:r w:rsidR="00BE514C">
                  <w:t>s</w:t>
                </w:r>
                <w:r>
                  <w:t xml:space="preserve"> a week calendar). The Project team decided to adopt the SCRUM framework for the development phase 2. During each sprint iteration, the following tasks were planned to be fulfilled</w:t>
                </w:r>
              </w:p>
              <w:p w14:paraId="5360411A" w14:textId="77777777" w:rsidR="001800A6" w:rsidRDefault="001800A6" w:rsidP="00BE514C">
                <w:pPr>
                  <w:pStyle w:val="Content"/>
                  <w:numPr>
                    <w:ilvl w:val="0"/>
                    <w:numId w:val="17"/>
                  </w:numPr>
                  <w:jc w:val="both"/>
                </w:pPr>
                <w:r>
                  <w:t>Daily scrum: Each day during the daily meeting each member of the team discusses the tasks that have been done, any blockers with the tasks and what will be worked on next.</w:t>
                </w:r>
              </w:p>
              <w:p w14:paraId="2EAE6BDF" w14:textId="77777777" w:rsidR="001800A6" w:rsidRDefault="001800A6" w:rsidP="00BE514C">
                <w:pPr>
                  <w:pStyle w:val="Content"/>
                  <w:numPr>
                    <w:ilvl w:val="0"/>
                    <w:numId w:val="17"/>
                  </w:numPr>
                  <w:jc w:val="both"/>
                </w:pPr>
                <w:r>
                  <w:t>Sprint review: Meetings with the clients were held at the end of each sprint. Based on the feedback that was received from the clients any amendments to the product backlog or the product that is to be released were considered. </w:t>
                </w:r>
              </w:p>
              <w:p w14:paraId="746D134A" w14:textId="77777777" w:rsidR="001800A6" w:rsidRDefault="001800A6" w:rsidP="00BE514C">
                <w:pPr>
                  <w:pStyle w:val="Content"/>
                  <w:numPr>
                    <w:ilvl w:val="0"/>
                    <w:numId w:val="17"/>
                  </w:numPr>
                  <w:jc w:val="both"/>
                </w:pPr>
                <w:r>
                  <w:t>Sprint retrospective: The team will conduct</w:t>
                </w:r>
                <w:r w:rsidR="00BE514C">
                  <w:t xml:space="preserve"> the </w:t>
                </w:r>
                <w:r>
                  <w:t>assessment of what has been done at the end of each sprint looking at the following:</w:t>
                </w:r>
              </w:p>
              <w:p w14:paraId="1789F073" w14:textId="77777777" w:rsidR="001800A6" w:rsidRDefault="001800A6" w:rsidP="00BE514C">
                <w:pPr>
                  <w:pStyle w:val="Content"/>
                  <w:numPr>
                    <w:ilvl w:val="1"/>
                    <w:numId w:val="18"/>
                  </w:numPr>
                  <w:jc w:val="both"/>
                </w:pPr>
                <w:r>
                  <w:t>What went well during the previous sprint </w:t>
                </w:r>
              </w:p>
              <w:p w14:paraId="21DA3B47" w14:textId="77777777" w:rsidR="001800A6" w:rsidRDefault="001800A6" w:rsidP="00BE514C">
                <w:pPr>
                  <w:pStyle w:val="Content"/>
                  <w:numPr>
                    <w:ilvl w:val="1"/>
                    <w:numId w:val="18"/>
                  </w:numPr>
                  <w:jc w:val="both"/>
                </w:pPr>
                <w:r>
                  <w:t>What went wrong during the previous sprint, and how can be improved to minimise any negative impact experienced due to the issue</w:t>
                </w:r>
              </w:p>
              <w:p w14:paraId="4C20E1EB" w14:textId="77777777" w:rsidR="001800A6" w:rsidRDefault="001800A6" w:rsidP="00BE514C">
                <w:pPr>
                  <w:pStyle w:val="Content"/>
                  <w:numPr>
                    <w:ilvl w:val="1"/>
                    <w:numId w:val="18"/>
                  </w:numPr>
                  <w:jc w:val="both"/>
                </w:pPr>
                <w:r>
                  <w:t>Any pending action items for the upcoming sprints.</w:t>
                </w:r>
              </w:p>
              <w:p w14:paraId="2487C705" w14:textId="77777777" w:rsidR="001800A6" w:rsidRDefault="001800A6" w:rsidP="00A0405C">
                <w:pPr>
                  <w:pStyle w:val="Content"/>
                  <w:jc w:val="both"/>
                  <w:rPr>
                    <w:rFonts w:ascii="Times New Roman" w:hAnsi="Times New Roman" w:cs="Times New Roman"/>
                    <w:color w:val="auto"/>
                    <w:sz w:val="24"/>
                    <w:szCs w:val="24"/>
                  </w:rPr>
                </w:pPr>
              </w:p>
              <w:p w14:paraId="07EACBB5" w14:textId="77777777" w:rsidR="00BE514C" w:rsidRDefault="001800A6" w:rsidP="00BE514C">
                <w:pPr>
                  <w:pStyle w:val="Content"/>
                  <w:jc w:val="both"/>
                </w:pPr>
                <w:r>
                  <w:t>During phase 1</w:t>
                </w:r>
                <w:r w:rsidR="00BE514C">
                  <w:t>,</w:t>
                </w:r>
                <w:r>
                  <w:t xml:space="preserve"> </w:t>
                </w:r>
                <w:r w:rsidR="00BE514C">
                  <w:t>the</w:t>
                </w:r>
                <w:r>
                  <w:t xml:space="preserve"> plan was developed for phase 2. </w:t>
                </w:r>
                <w:r w:rsidR="00BE514C">
                  <w:t xml:space="preserve">After discussing with the Project Owner, there are a few changes in our plan and we provided a revised version of the sprint and release plan. Instead of three visualizations, we agreed to complete only two with more features for each. </w:t>
                </w:r>
                <w:r>
                  <w:t>The plan summary is given below.</w:t>
                </w:r>
              </w:p>
              <w:p w14:paraId="55959DC5" w14:textId="77777777" w:rsidR="001800A6" w:rsidRDefault="001800A6" w:rsidP="00BE514C">
                <w:pPr>
                  <w:pStyle w:val="Content"/>
                  <w:numPr>
                    <w:ilvl w:val="0"/>
                    <w:numId w:val="20"/>
                  </w:numPr>
                  <w:jc w:val="both"/>
                </w:pPr>
                <w:r>
                  <w:t>Delivery Schedule</w:t>
                </w:r>
                <w:r w:rsidR="00BE514C">
                  <w:t xml:space="preserve"> [</w:t>
                </w:r>
                <w:hyperlink w:anchor="_Figure_1:_Delivery" w:history="1">
                  <w:r w:rsidR="00BE514C" w:rsidRPr="00BE514C">
                    <w:rPr>
                      <w:rStyle w:val="Hyperlink"/>
                    </w:rPr>
                    <w:t>Figure 1</w:t>
                  </w:r>
                </w:hyperlink>
                <w:r w:rsidR="00BE514C">
                  <w:t>]</w:t>
                </w:r>
              </w:p>
              <w:p w14:paraId="67D25F30" w14:textId="77777777" w:rsidR="001800A6" w:rsidRDefault="001800A6" w:rsidP="00BE514C">
                <w:pPr>
                  <w:pStyle w:val="Content"/>
                  <w:numPr>
                    <w:ilvl w:val="0"/>
                    <w:numId w:val="19"/>
                  </w:numPr>
                  <w:jc w:val="both"/>
                </w:pPr>
                <w:r>
                  <w:t>Release 1 </w:t>
                </w:r>
                <w:r w:rsidR="00BE514C">
                  <w:t>[</w:t>
                </w:r>
                <w:hyperlink w:anchor="_Figure_27:_Release" w:history="1">
                  <w:r w:rsidR="00BE514C" w:rsidRPr="00BE514C">
                    <w:rPr>
                      <w:rStyle w:val="Hyperlink"/>
                    </w:rPr>
                    <w:t>Figure 27</w:t>
                  </w:r>
                </w:hyperlink>
                <w:r w:rsidR="00BE514C">
                  <w:t>]</w:t>
                </w:r>
              </w:p>
              <w:p w14:paraId="0C9A9F5D" w14:textId="77777777" w:rsidR="001800A6" w:rsidRDefault="001800A6" w:rsidP="00BE514C">
                <w:pPr>
                  <w:pStyle w:val="Content"/>
                  <w:numPr>
                    <w:ilvl w:val="1"/>
                    <w:numId w:val="21"/>
                  </w:numPr>
                  <w:jc w:val="both"/>
                </w:pPr>
                <w:r>
                  <w:t>Delivery date: 20th August 2021</w:t>
                </w:r>
              </w:p>
              <w:p w14:paraId="22E06DFB" w14:textId="77777777" w:rsidR="001800A6" w:rsidRDefault="001800A6" w:rsidP="00BE514C">
                <w:pPr>
                  <w:pStyle w:val="Content"/>
                  <w:numPr>
                    <w:ilvl w:val="1"/>
                    <w:numId w:val="21"/>
                  </w:numPr>
                  <w:jc w:val="both"/>
                </w:pPr>
                <w:r>
                  <w:t>Total Story Points: 13</w:t>
                </w:r>
              </w:p>
              <w:p w14:paraId="16E7FCB2" w14:textId="77777777" w:rsidR="001800A6" w:rsidRDefault="001800A6" w:rsidP="006D5F19">
                <w:pPr>
                  <w:pStyle w:val="Content"/>
                  <w:numPr>
                    <w:ilvl w:val="1"/>
                    <w:numId w:val="21"/>
                  </w:numPr>
                  <w:jc w:val="both"/>
                </w:pPr>
                <w:r>
                  <w:t xml:space="preserve">Description: </w:t>
                </w:r>
                <w:r w:rsidR="00BE514C">
                  <w:t>Design homepage and create a basic structure of the bubble graph.</w:t>
                </w:r>
              </w:p>
              <w:p w14:paraId="5CD5E937" w14:textId="77777777" w:rsidR="001800A6" w:rsidRDefault="001800A6" w:rsidP="00BE514C">
                <w:pPr>
                  <w:pStyle w:val="Content"/>
                  <w:numPr>
                    <w:ilvl w:val="0"/>
                    <w:numId w:val="19"/>
                  </w:numPr>
                  <w:jc w:val="both"/>
                </w:pPr>
                <w:r>
                  <w:t>Release 2</w:t>
                </w:r>
                <w:r w:rsidR="00BE514C">
                  <w:t xml:space="preserve"> [</w:t>
                </w:r>
                <w:hyperlink w:anchor="_Figure_28:_Release" w:history="1">
                  <w:r w:rsidR="00BE514C" w:rsidRPr="00BE514C">
                    <w:rPr>
                      <w:rStyle w:val="Hyperlink"/>
                    </w:rPr>
                    <w:t>Figure 28</w:t>
                  </w:r>
                </w:hyperlink>
                <w:r w:rsidR="00BE514C">
                  <w:t>]</w:t>
                </w:r>
              </w:p>
              <w:p w14:paraId="1560D7CC" w14:textId="77777777" w:rsidR="001800A6" w:rsidRDefault="001800A6" w:rsidP="00BE514C">
                <w:pPr>
                  <w:pStyle w:val="Content"/>
                  <w:numPr>
                    <w:ilvl w:val="1"/>
                    <w:numId w:val="22"/>
                  </w:numPr>
                  <w:jc w:val="both"/>
                </w:pPr>
                <w:r>
                  <w:t>Delivery date: 17 September 2021</w:t>
                </w:r>
              </w:p>
              <w:p w14:paraId="3F436767" w14:textId="77777777" w:rsidR="001800A6" w:rsidRDefault="001800A6" w:rsidP="00BE514C">
                <w:pPr>
                  <w:pStyle w:val="Content"/>
                  <w:numPr>
                    <w:ilvl w:val="1"/>
                    <w:numId w:val="22"/>
                  </w:numPr>
                  <w:jc w:val="both"/>
                </w:pPr>
                <w:r>
                  <w:t>Total Story Points: 13</w:t>
                </w:r>
              </w:p>
              <w:p w14:paraId="17E2C066" w14:textId="77777777" w:rsidR="001800A6" w:rsidRDefault="001800A6" w:rsidP="00DE5AF1">
                <w:pPr>
                  <w:pStyle w:val="Content"/>
                  <w:numPr>
                    <w:ilvl w:val="1"/>
                    <w:numId w:val="22"/>
                  </w:numPr>
                  <w:jc w:val="both"/>
                </w:pPr>
                <w:r>
                  <w:t xml:space="preserve">Description: </w:t>
                </w:r>
                <w:r w:rsidR="00BE514C">
                  <w:t xml:space="preserve">Create </w:t>
                </w:r>
                <w:r w:rsidR="00BE514C">
                  <w:t xml:space="preserve">a </w:t>
                </w:r>
                <w:r w:rsidR="00BE514C">
                  <w:t>basic Node network graph.</w:t>
                </w:r>
              </w:p>
              <w:p w14:paraId="70FBC4B2" w14:textId="77777777" w:rsidR="001800A6" w:rsidRDefault="001800A6" w:rsidP="00BE514C">
                <w:pPr>
                  <w:pStyle w:val="Content"/>
                  <w:numPr>
                    <w:ilvl w:val="0"/>
                    <w:numId w:val="19"/>
                  </w:numPr>
                  <w:jc w:val="both"/>
                </w:pPr>
                <w:r>
                  <w:t>Release 3</w:t>
                </w:r>
                <w:r w:rsidR="00BE514C">
                  <w:t xml:space="preserve"> [</w:t>
                </w:r>
                <w:hyperlink w:anchor="_Figure_29:_Release" w:history="1">
                  <w:r w:rsidR="00BE514C" w:rsidRPr="00BE514C">
                    <w:rPr>
                      <w:rStyle w:val="Hyperlink"/>
                    </w:rPr>
                    <w:t>Figure 29</w:t>
                  </w:r>
                </w:hyperlink>
                <w:r w:rsidR="00BE514C">
                  <w:t>]</w:t>
                </w:r>
              </w:p>
              <w:p w14:paraId="05B5D0FC" w14:textId="77777777" w:rsidR="001800A6" w:rsidRDefault="001800A6" w:rsidP="00BE514C">
                <w:pPr>
                  <w:pStyle w:val="Content"/>
                  <w:numPr>
                    <w:ilvl w:val="1"/>
                    <w:numId w:val="23"/>
                  </w:numPr>
                  <w:jc w:val="both"/>
                </w:pPr>
                <w:r>
                  <w:t>Delivery date: 22 October</w:t>
                </w:r>
                <w:r w:rsidR="00BE514C">
                  <w:t xml:space="preserve"> </w:t>
                </w:r>
                <w:r>
                  <w:t>2021</w:t>
                </w:r>
              </w:p>
              <w:p w14:paraId="2B1F11D0" w14:textId="77777777" w:rsidR="001800A6" w:rsidRDefault="001800A6" w:rsidP="00BE514C">
                <w:pPr>
                  <w:pStyle w:val="Content"/>
                  <w:numPr>
                    <w:ilvl w:val="1"/>
                    <w:numId w:val="23"/>
                  </w:numPr>
                  <w:jc w:val="both"/>
                </w:pPr>
                <w:r>
                  <w:t>Total Story Points: 12</w:t>
                </w:r>
              </w:p>
              <w:p w14:paraId="61FB303A" w14:textId="77777777" w:rsidR="001800A6" w:rsidRDefault="001800A6" w:rsidP="00193764">
                <w:pPr>
                  <w:pStyle w:val="Content"/>
                  <w:numPr>
                    <w:ilvl w:val="1"/>
                    <w:numId w:val="23"/>
                  </w:numPr>
                  <w:jc w:val="both"/>
                </w:pPr>
                <w:r>
                  <w:t xml:space="preserve">Description: </w:t>
                </w:r>
                <w:r w:rsidR="00BE514C">
                  <w:t>E</w:t>
                </w:r>
                <w:r w:rsidR="00BE514C">
                  <w:t>nhanc</w:t>
                </w:r>
                <w:r w:rsidR="00BE514C">
                  <w:t>ing</w:t>
                </w:r>
                <w:r w:rsidR="00BE514C">
                  <w:t xml:space="preserve"> two visualizations, improve them with additional features</w:t>
                </w:r>
              </w:p>
              <w:p w14:paraId="7C760ED6" w14:textId="77777777" w:rsidR="00BE514C" w:rsidRDefault="00BE514C" w:rsidP="00BE514C">
                <w:pPr>
                  <w:pStyle w:val="Content"/>
                  <w:numPr>
                    <w:ilvl w:val="0"/>
                    <w:numId w:val="19"/>
                  </w:numPr>
                  <w:jc w:val="both"/>
                </w:pPr>
                <w:r>
                  <w:t xml:space="preserve">Release </w:t>
                </w:r>
                <w:r>
                  <w:t>4 [</w:t>
                </w:r>
                <w:hyperlink w:anchor="_Figure_30:_Release" w:history="1">
                  <w:r w:rsidRPr="00BE514C">
                    <w:rPr>
                      <w:rStyle w:val="Hyperlink"/>
                    </w:rPr>
                    <w:t>Figure 30</w:t>
                  </w:r>
                </w:hyperlink>
                <w:r>
                  <w:t>]</w:t>
                </w:r>
              </w:p>
              <w:p w14:paraId="58242BEA" w14:textId="77777777" w:rsidR="00BE514C" w:rsidRDefault="00BE514C" w:rsidP="00BE514C">
                <w:pPr>
                  <w:pStyle w:val="Content"/>
                  <w:numPr>
                    <w:ilvl w:val="1"/>
                    <w:numId w:val="23"/>
                  </w:numPr>
                  <w:jc w:val="both"/>
                </w:pPr>
                <w:r>
                  <w:t xml:space="preserve">Delivery date: </w:t>
                </w:r>
                <w:r>
                  <w:t>5</w:t>
                </w:r>
                <w:r>
                  <w:t xml:space="preserve"> </w:t>
                </w:r>
                <w:r>
                  <w:t>November</w:t>
                </w:r>
                <w:r>
                  <w:t xml:space="preserve"> 2021</w:t>
                </w:r>
              </w:p>
              <w:p w14:paraId="7EB599BA" w14:textId="77777777" w:rsidR="00BE514C" w:rsidRDefault="00BE514C" w:rsidP="00BE514C">
                <w:pPr>
                  <w:pStyle w:val="Content"/>
                  <w:numPr>
                    <w:ilvl w:val="1"/>
                    <w:numId w:val="23"/>
                  </w:numPr>
                  <w:jc w:val="both"/>
                </w:pPr>
                <w:r>
                  <w:t xml:space="preserve">Total Story Points: </w:t>
                </w:r>
                <w:r>
                  <w:t>6</w:t>
                </w:r>
              </w:p>
              <w:p w14:paraId="17D78017" w14:textId="77777777" w:rsidR="00A0405C" w:rsidRDefault="00BE514C" w:rsidP="00BE514C">
                <w:pPr>
                  <w:pStyle w:val="Content"/>
                  <w:numPr>
                    <w:ilvl w:val="1"/>
                    <w:numId w:val="23"/>
                  </w:numPr>
                  <w:jc w:val="both"/>
                </w:pPr>
                <w:r>
                  <w:t>Description: The final release is for integration with the previous Capstone Project.</w:t>
                </w:r>
              </w:p>
              <w:p w14:paraId="4159AE39" w14:textId="77777777" w:rsidR="00BE514C" w:rsidRDefault="00BE514C" w:rsidP="00BE514C">
                <w:pPr>
                  <w:pStyle w:val="Content"/>
                  <w:ind w:left="1440"/>
                  <w:jc w:val="both"/>
                </w:pPr>
              </w:p>
              <w:p w14:paraId="287D9F91" w14:textId="77777777" w:rsidR="001800A6" w:rsidRDefault="001800A6" w:rsidP="00A0405C">
                <w:pPr>
                  <w:pStyle w:val="Content"/>
                  <w:jc w:val="both"/>
                </w:pPr>
                <w:r w:rsidRPr="00A0405C">
                  <w:t>The project schedule activities were updated as per daily and/or weekly progress measure</w:t>
                </w:r>
                <w:r w:rsidR="00BE514C">
                  <w:t>s</w:t>
                </w:r>
                <w:r w:rsidRPr="00A0405C">
                  <w:t>. The percentage of a task completed was measured proportionate to the original task duration. If any task or activity runs over the original</w:t>
                </w:r>
                <w:r w:rsidR="00BE514C">
                  <w:t>ly</w:t>
                </w:r>
                <w:r w:rsidRPr="00A0405C">
                  <w:t xml:space="preserve"> planned duration, the complete project schedule was reviewed and re</w:t>
                </w:r>
                <w:r w:rsidR="00BE514C">
                  <w:t>-</w:t>
                </w:r>
                <w:r w:rsidRPr="00A0405C">
                  <w:t xml:space="preserve">sequenced to allow necessary additional time to complete the particular task/activity. These revisions resulted in more concurrent tasks to undertake by the project team that required additional working hours. The </w:t>
                </w:r>
                <w:r w:rsidRPr="00A0405C">
                  <w:lastRenderedPageBreak/>
                  <w:t xml:space="preserve">project team discussed and agreed to provide </w:t>
                </w:r>
                <w:r w:rsidR="00BE514C">
                  <w:t xml:space="preserve">the </w:t>
                </w:r>
                <w:r w:rsidRPr="00A0405C">
                  <w:t>necessary support to any member needing additional support in delivering a particular task if it records any time slippage.</w:t>
                </w:r>
              </w:p>
              <w:p w14:paraId="765F55DD" w14:textId="77777777" w:rsidR="00BE514C" w:rsidRPr="00A0405C" w:rsidRDefault="00BE514C" w:rsidP="00A0405C">
                <w:pPr>
                  <w:pStyle w:val="Content"/>
                  <w:jc w:val="both"/>
                </w:pPr>
              </w:p>
              <w:p w14:paraId="426DF778" w14:textId="77777777" w:rsidR="001800A6" w:rsidRDefault="001800A6" w:rsidP="001800A6"/>
              <w:p w14:paraId="0FBB9DEC" w14:textId="77777777" w:rsidR="001800A6" w:rsidRDefault="001800A6" w:rsidP="00BE514C">
                <w:pPr>
                  <w:pStyle w:val="Heading2"/>
                </w:pPr>
                <w:bookmarkStart w:id="11" w:name="_Toc86762963"/>
                <w:r>
                  <w:t>Risk management</w:t>
                </w:r>
                <w:bookmarkEnd w:id="11"/>
              </w:p>
              <w:p w14:paraId="2BA62CB8" w14:textId="77777777" w:rsidR="001800A6" w:rsidRDefault="001800A6" w:rsidP="00BE514C">
                <w:pPr>
                  <w:pStyle w:val="Content"/>
                  <w:jc w:val="both"/>
                </w:pPr>
                <w:r>
                  <w:t>The project risk management process including identification of key risks and/or opportunities, preparing risk/opportunities register, analysis of risks and/or risk assessment criteria and risk mitigation strategies are discussed in this section. Project risks that may cause harm to the development of the project or barriers to the delivery of the project have been identified by the project team in phase 1 stage and this list was then reviewed and updated in phase 2 considering the scope and delivery plans of the project phase 2.  </w:t>
                </w:r>
              </w:p>
              <w:p w14:paraId="210E5B59" w14:textId="77777777" w:rsidR="001800A6" w:rsidRDefault="001800A6" w:rsidP="00A0405C">
                <w:pPr>
                  <w:pStyle w:val="Content"/>
                  <w:jc w:val="both"/>
                </w:pPr>
              </w:p>
              <w:p w14:paraId="3ED32A44" w14:textId="77777777" w:rsidR="001800A6" w:rsidRDefault="001800A6" w:rsidP="00A0405C">
                <w:pPr>
                  <w:pStyle w:val="Content"/>
                  <w:jc w:val="both"/>
                </w:pPr>
                <w:r>
                  <w:t>In a</w:t>
                </w:r>
                <w:r w:rsidR="00BE514C">
                  <w:t xml:space="preserve"> </w:t>
                </w:r>
                <w:r>
                  <w:t xml:space="preserve">risk management exercise of any project, identification of the key risks associated with the project is essential to prepare an effective risk management strategy. Identification of risks associated with the project and assessing their potential negative impact </w:t>
                </w:r>
                <w:r w:rsidR="00BE514C">
                  <w:t>is</w:t>
                </w:r>
                <w:r>
                  <w:t xml:space="preserve"> key to ensure that the project team can manage those risks if arise.  In the assessment, it needs to assess both the likelihood (highly likely, unlikely) and impact of those risks (low, high or medium).</w:t>
                </w:r>
              </w:p>
              <w:p w14:paraId="460950BD" w14:textId="77777777" w:rsidR="001800A6" w:rsidRDefault="001800A6" w:rsidP="00A0405C">
                <w:pPr>
                  <w:pStyle w:val="Content"/>
                  <w:jc w:val="both"/>
                </w:pPr>
              </w:p>
              <w:p w14:paraId="6E6B3AEC" w14:textId="77777777" w:rsidR="001800A6" w:rsidRDefault="001800A6" w:rsidP="00A0405C">
                <w:pPr>
                  <w:pStyle w:val="Content"/>
                  <w:jc w:val="both"/>
                </w:pPr>
                <w:r>
                  <w:t>The Project Manager updated the Risks and opportunities register</w:t>
                </w:r>
                <w:r w:rsidR="00BE514C">
                  <w:t>ed</w:t>
                </w:r>
                <w:r>
                  <w:t xml:space="preserve"> weekly with the Project team in weekly internal meetings. All listed items are reviewed and discussed to see if any changes are required to their status (likelihood and/or change to the impact. Subsequently, the risk and opportunities list </w:t>
                </w:r>
                <w:r w:rsidR="00BE514C">
                  <w:t>are</w:t>
                </w:r>
                <w:r>
                  <w:t xml:space="preserve"> reviewed with the Client Representative in weekly meetings to provide them </w:t>
                </w:r>
                <w:r w:rsidR="00BE514C">
                  <w:t xml:space="preserve">with </w:t>
                </w:r>
                <w:r>
                  <w:t>the status of the existing risks in delivering the project. </w:t>
                </w:r>
              </w:p>
              <w:p w14:paraId="22C06EE4" w14:textId="77777777" w:rsidR="001800A6" w:rsidRDefault="001800A6" w:rsidP="00A0405C">
                <w:pPr>
                  <w:pStyle w:val="Content"/>
                  <w:jc w:val="both"/>
                </w:pPr>
              </w:p>
              <w:p w14:paraId="4B6ADDBF" w14:textId="77777777" w:rsidR="001800A6" w:rsidRDefault="001800A6" w:rsidP="00BE514C">
                <w:pPr>
                  <w:pStyle w:val="Content"/>
                  <w:jc w:val="both"/>
                </w:pPr>
                <w:r>
                  <w:t>Risk Register was updated also to include any new risk or opportunity item, also to remove any risk or opportunity item from the list if it is certain that that risk or opportunity will not be a matter to consider anymore. T</w:t>
                </w:r>
                <w:r>
                  <w:rPr>
                    <w:shd w:val="clear" w:color="auto" w:fill="FFFFFF"/>
                  </w:rPr>
                  <w:t>he project team made special attention to the special circumstances related to COVID</w:t>
                </w:r>
                <w:r>
                  <w:rPr>
                    <w:rFonts w:ascii="Cambria Math" w:hAnsi="Cambria Math" w:cs="Cambria Math"/>
                    <w:shd w:val="clear" w:color="auto" w:fill="FFFFFF"/>
                  </w:rPr>
                  <w:t>‐</w:t>
                </w:r>
                <w:r>
                  <w:rPr>
                    <w:shd w:val="clear" w:color="auto" w:fill="FFFFFF"/>
                  </w:rPr>
                  <w:t xml:space="preserve">19. The client was updated regarding restrictions introduced by the Australian state and federal governments under </w:t>
                </w:r>
                <w:r>
                  <w:rPr>
                    <w:shd w:val="clear" w:color="auto" w:fill="FFFFFF"/>
                  </w:rPr>
                  <w:lastRenderedPageBreak/>
                  <w:t xml:space="preserve">emergency laws and their impact on project delivery </w:t>
                </w:r>
                <w:r w:rsidR="00BE514C">
                  <w:rPr>
                    <w:shd w:val="clear" w:color="auto" w:fill="FFFFFF"/>
                  </w:rPr>
                  <w:t>e</w:t>
                </w:r>
                <w:r>
                  <w:rPr>
                    <w:shd w:val="clear" w:color="auto" w:fill="FFFFFF"/>
                  </w:rPr>
                  <w:t>specially with limited access to university facilities. </w:t>
                </w:r>
              </w:p>
              <w:p w14:paraId="5DC9B5B6" w14:textId="77777777" w:rsidR="001800A6" w:rsidRDefault="001800A6" w:rsidP="00A0405C">
                <w:pPr>
                  <w:pStyle w:val="Content"/>
                  <w:jc w:val="both"/>
                </w:pPr>
              </w:p>
              <w:p w14:paraId="1E4CF258" w14:textId="77777777" w:rsidR="001800A6" w:rsidRDefault="001800A6" w:rsidP="00BE514C">
                <w:pPr>
                  <w:pStyle w:val="Content"/>
                  <w:jc w:val="both"/>
                </w:pPr>
                <w:r>
                  <w:t xml:space="preserve">The table below </w:t>
                </w:r>
                <w:r w:rsidR="00BE514C">
                  <w:t>describes</w:t>
                </w:r>
                <w:r>
                  <w:t xml:space="preserve"> the risk, the estimated likelihood values and the impact level of the risk along with the mitigation strategies to ensure the project is well managed. All the risk factors are also affected by the limitations and constraints ensured in the feasibility analysis. </w:t>
                </w:r>
              </w:p>
              <w:p w14:paraId="08F9CAAD" w14:textId="77777777" w:rsidR="001800A6" w:rsidRDefault="001800A6" w:rsidP="001800A6"/>
              <w:tbl>
                <w:tblPr>
                  <w:tblW w:w="0" w:type="auto"/>
                  <w:tblCellMar>
                    <w:top w:w="15" w:type="dxa"/>
                    <w:left w:w="15" w:type="dxa"/>
                    <w:bottom w:w="15" w:type="dxa"/>
                    <w:right w:w="15" w:type="dxa"/>
                  </w:tblCellMar>
                  <w:tblLook w:val="04A0" w:firstRow="1" w:lastRow="0" w:firstColumn="1" w:lastColumn="0" w:noHBand="0" w:noVBand="1"/>
                </w:tblPr>
                <w:tblGrid>
                  <w:gridCol w:w="713"/>
                  <w:gridCol w:w="2366"/>
                  <w:gridCol w:w="1300"/>
                  <w:gridCol w:w="983"/>
                  <w:gridCol w:w="1427"/>
                  <w:gridCol w:w="3190"/>
                </w:tblGrid>
                <w:tr w:rsidR="001800A6" w14:paraId="4E90379A"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104DE" w14:textId="77777777" w:rsidR="001800A6" w:rsidRPr="00BE514C" w:rsidRDefault="001800A6" w:rsidP="001800A6">
                      <w:pPr>
                        <w:pStyle w:val="NormalWeb"/>
                        <w:spacing w:before="0" w:beforeAutospacing="0" w:after="0" w:afterAutospacing="0"/>
                        <w:rPr>
                          <w:b/>
                          <w:bCs/>
                        </w:rPr>
                      </w:pPr>
                      <w:r w:rsidRPr="00BE514C">
                        <w:rPr>
                          <w:rFonts w:ascii="Arial" w:hAnsi="Arial" w:cs="Arial"/>
                          <w:b/>
                          <w:bCs/>
                          <w:color w:val="000000"/>
                          <w:sz w:val="22"/>
                          <w:szCs w:val="22"/>
                        </w:rPr>
                        <w:t>Risk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4B76D" w14:textId="77777777" w:rsidR="001800A6" w:rsidRPr="00BE514C" w:rsidRDefault="001800A6" w:rsidP="001800A6">
                      <w:pPr>
                        <w:pStyle w:val="NormalWeb"/>
                        <w:spacing w:before="0" w:beforeAutospacing="0" w:after="0" w:afterAutospacing="0"/>
                        <w:rPr>
                          <w:b/>
                          <w:bCs/>
                        </w:rPr>
                      </w:pPr>
                      <w:r w:rsidRPr="00BE514C">
                        <w:rPr>
                          <w:rFonts w:ascii="Arial" w:hAnsi="Arial" w:cs="Arial"/>
                          <w:b/>
                          <w:bCs/>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B753" w14:textId="77777777" w:rsidR="001800A6" w:rsidRPr="00BE514C" w:rsidRDefault="001800A6" w:rsidP="001800A6">
                      <w:pPr>
                        <w:pStyle w:val="NormalWeb"/>
                        <w:spacing w:before="0" w:beforeAutospacing="0" w:after="0" w:afterAutospacing="0"/>
                        <w:rPr>
                          <w:b/>
                          <w:bCs/>
                        </w:rPr>
                      </w:pPr>
                      <w:r w:rsidRPr="00BE514C">
                        <w:rPr>
                          <w:rFonts w:ascii="Arial" w:hAnsi="Arial" w:cs="Arial"/>
                          <w:b/>
                          <w:bCs/>
                          <w:color w:val="000000"/>
                          <w:sz w:val="22"/>
                          <w:szCs w:val="22"/>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EC61E" w14:textId="77777777" w:rsidR="001800A6" w:rsidRPr="00BE514C" w:rsidRDefault="001800A6" w:rsidP="001800A6">
                      <w:pPr>
                        <w:pStyle w:val="NormalWeb"/>
                        <w:spacing w:before="0" w:beforeAutospacing="0" w:after="0" w:afterAutospacing="0"/>
                        <w:rPr>
                          <w:b/>
                          <w:bCs/>
                        </w:rPr>
                      </w:pPr>
                      <w:r w:rsidRPr="00BE514C">
                        <w:rPr>
                          <w:rFonts w:ascii="Arial" w:hAnsi="Arial" w:cs="Arial"/>
                          <w:b/>
                          <w:bCs/>
                          <w:color w:val="000000"/>
                          <w:sz w:val="22"/>
                          <w:szCs w:val="22"/>
                        </w:rPr>
                        <w:t>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33401" w14:textId="77777777" w:rsidR="001800A6" w:rsidRPr="00BE514C" w:rsidRDefault="001800A6" w:rsidP="001800A6">
                      <w:pPr>
                        <w:pStyle w:val="NormalWeb"/>
                        <w:spacing w:before="0" w:beforeAutospacing="0" w:after="0" w:afterAutospacing="0"/>
                        <w:rPr>
                          <w:b/>
                          <w:bCs/>
                        </w:rPr>
                      </w:pPr>
                      <w:r w:rsidRPr="00BE514C">
                        <w:rPr>
                          <w:rFonts w:ascii="Arial" w:hAnsi="Arial" w:cs="Arial"/>
                          <w:b/>
                          <w:bCs/>
                          <w:color w:val="000000"/>
                          <w:sz w:val="22"/>
                          <w:szCs w:val="22"/>
                        </w:rPr>
                        <w:t>Response 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EF2AA" w14:textId="77777777" w:rsidR="001800A6" w:rsidRPr="00BE514C" w:rsidRDefault="001800A6" w:rsidP="001800A6">
                      <w:pPr>
                        <w:pStyle w:val="NormalWeb"/>
                        <w:spacing w:before="0" w:beforeAutospacing="0" w:after="0" w:afterAutospacing="0"/>
                        <w:rPr>
                          <w:b/>
                          <w:bCs/>
                        </w:rPr>
                      </w:pPr>
                      <w:r w:rsidRPr="00BE514C">
                        <w:rPr>
                          <w:rFonts w:ascii="Arial" w:hAnsi="Arial" w:cs="Arial"/>
                          <w:b/>
                          <w:bCs/>
                          <w:color w:val="000000"/>
                          <w:sz w:val="22"/>
                          <w:szCs w:val="22"/>
                        </w:rPr>
                        <w:t>Response Action</w:t>
                      </w:r>
                    </w:p>
                  </w:tc>
                </w:tr>
                <w:tr w:rsidR="001800A6" w14:paraId="15A7D200"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1F29A" w14:textId="77777777" w:rsidR="001800A6" w:rsidRDefault="001800A6" w:rsidP="001800A6">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4C7BF" w14:textId="77777777" w:rsidR="001800A6" w:rsidRDefault="001800A6" w:rsidP="001800A6">
                      <w:pPr>
                        <w:pStyle w:val="NormalWeb"/>
                        <w:spacing w:before="0" w:beforeAutospacing="0" w:after="0" w:afterAutospacing="0"/>
                      </w:pPr>
                      <w:r>
                        <w:rPr>
                          <w:rFonts w:ascii="Arial" w:hAnsi="Arial" w:cs="Arial"/>
                          <w:color w:val="000000"/>
                          <w:sz w:val="22"/>
                          <w:szCs w:val="22"/>
                        </w:rPr>
                        <w:t>Not enough data for the data visualization feature</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785FE75D" w14:textId="77777777" w:rsidR="001800A6" w:rsidRDefault="001800A6" w:rsidP="001800A6">
                      <w:pPr>
                        <w:pStyle w:val="NormalWeb"/>
                        <w:spacing w:before="0" w:beforeAutospacing="0" w:after="0" w:afterAutospacing="0"/>
                      </w:pPr>
                      <w:r>
                        <w:rPr>
                          <w:rFonts w:ascii="Arial" w:hAnsi="Arial" w:cs="Arial"/>
                          <w:color w:val="000000"/>
                          <w:sz w:val="22"/>
                          <w:szCs w:val="22"/>
                        </w:rPr>
                        <w:t>Medium</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123BDA17" w14:textId="77777777" w:rsidR="001800A6" w:rsidRDefault="001800A6" w:rsidP="001800A6">
                      <w:pPr>
                        <w:pStyle w:val="NormalWeb"/>
                        <w:spacing w:before="0" w:beforeAutospacing="0" w:after="0" w:afterAutospacing="0"/>
                      </w:pPr>
                      <w:r>
                        <w:rPr>
                          <w:rFonts w:ascii="Arial" w:hAnsi="Arial" w:cs="Arial"/>
                          <w:color w:val="000000"/>
                          <w:sz w:val="22"/>
                          <w:szCs w:val="22"/>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A6F36" w14:textId="77777777" w:rsidR="001800A6" w:rsidRDefault="001800A6" w:rsidP="001800A6">
                      <w:pPr>
                        <w:pStyle w:val="NormalWeb"/>
                        <w:spacing w:before="0" w:beforeAutospacing="0" w:after="0" w:afterAutospacing="0"/>
                      </w:pPr>
                      <w:r>
                        <w:rPr>
                          <w:rFonts w:ascii="Arial" w:hAnsi="Arial" w:cs="Arial"/>
                          <w:color w:val="000000"/>
                          <w:sz w:val="22"/>
                          <w:szCs w:val="22"/>
                        </w:rPr>
                        <w:t>Reduce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2FB3" w14:textId="77777777" w:rsidR="001800A6" w:rsidRDefault="001800A6" w:rsidP="001800A6">
                      <w:pPr>
                        <w:pStyle w:val="NormalWeb"/>
                        <w:spacing w:before="0" w:beforeAutospacing="0" w:after="0" w:afterAutospacing="0"/>
                      </w:pPr>
                      <w:r>
                        <w:rPr>
                          <w:rFonts w:ascii="Arial" w:hAnsi="Arial" w:cs="Arial"/>
                          <w:color w:val="000000"/>
                          <w:sz w:val="22"/>
                          <w:szCs w:val="22"/>
                        </w:rPr>
                        <w:t>Find the appropriate tools to generate data or find data from the external databases </w:t>
                      </w:r>
                    </w:p>
                  </w:tc>
                </w:tr>
                <w:tr w:rsidR="001800A6" w14:paraId="51CEA429"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01A19" w14:textId="77777777" w:rsidR="001800A6" w:rsidRDefault="001800A6" w:rsidP="001800A6">
                      <w:pPr>
                        <w:pStyle w:val="NormalWeb"/>
                        <w:spacing w:before="0" w:beforeAutospacing="0" w:after="0" w:afterAutospacing="0"/>
                      </w:pPr>
                      <w:r>
                        <w:rPr>
                          <w:rFonts w:ascii="Arial" w:hAnsi="Arial" w:cs="Arial"/>
                          <w:color w:val="000000"/>
                          <w:sz w:val="22"/>
                          <w:szCs w:val="22"/>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61196" w14:textId="77777777" w:rsidR="001800A6" w:rsidRDefault="001800A6" w:rsidP="001800A6">
                      <w:pPr>
                        <w:pStyle w:val="NormalWeb"/>
                        <w:spacing w:before="0" w:beforeAutospacing="0" w:after="0" w:afterAutospacing="0"/>
                      </w:pPr>
                      <w:r>
                        <w:rPr>
                          <w:rFonts w:ascii="Arial" w:hAnsi="Arial" w:cs="Arial"/>
                          <w:color w:val="000000"/>
                          <w:sz w:val="22"/>
                          <w:szCs w:val="22"/>
                        </w:rPr>
                        <w:t>The project may take longer time to finish than planned</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8BDA5E5" w14:textId="77777777" w:rsidR="001800A6" w:rsidRDefault="001800A6" w:rsidP="001800A6">
                      <w:pPr>
                        <w:pStyle w:val="NormalWeb"/>
                        <w:spacing w:before="0" w:beforeAutospacing="0" w:after="0" w:afterAutospacing="0"/>
                      </w:pPr>
                      <w:r>
                        <w:rPr>
                          <w:rFonts w:ascii="Arial" w:hAnsi="Arial" w:cs="Arial"/>
                          <w:color w:val="000000"/>
                          <w:sz w:val="22"/>
                          <w:szCs w:val="22"/>
                        </w:rPr>
                        <w:t>Medium</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4E922C70" w14:textId="77777777" w:rsidR="001800A6" w:rsidRDefault="001800A6" w:rsidP="001800A6">
                      <w:pPr>
                        <w:pStyle w:val="NormalWeb"/>
                        <w:spacing w:before="0" w:beforeAutospacing="0" w:after="0" w:afterAutospacing="0"/>
                      </w:pPr>
                      <w:r>
                        <w:rPr>
                          <w:rFonts w:ascii="Arial" w:hAnsi="Arial" w:cs="Arial"/>
                          <w:color w:val="000000"/>
                          <w:sz w:val="22"/>
                          <w:szCs w:val="22"/>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FB441" w14:textId="77777777" w:rsidR="001800A6" w:rsidRDefault="001800A6" w:rsidP="001800A6">
                      <w:pPr>
                        <w:pStyle w:val="NormalWeb"/>
                        <w:spacing w:before="0" w:beforeAutospacing="0" w:after="0" w:afterAutospacing="0"/>
                      </w:pPr>
                      <w:r>
                        <w:rPr>
                          <w:rFonts w:ascii="Arial" w:hAnsi="Arial" w:cs="Arial"/>
                          <w:color w:val="000000"/>
                          <w:sz w:val="22"/>
                          <w:szCs w:val="22"/>
                        </w:rPr>
                        <w:t>Reduce, Share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30D36" w14:textId="77777777" w:rsidR="001800A6" w:rsidRDefault="001800A6" w:rsidP="001800A6">
                      <w:pPr>
                        <w:pStyle w:val="NormalWeb"/>
                        <w:spacing w:before="0" w:beforeAutospacing="0" w:after="0" w:afterAutospacing="0"/>
                      </w:pPr>
                      <w:r>
                        <w:rPr>
                          <w:rFonts w:ascii="Arial" w:hAnsi="Arial" w:cs="Arial"/>
                          <w:color w:val="000000"/>
                          <w:sz w:val="22"/>
                          <w:szCs w:val="22"/>
                        </w:rPr>
                        <w:t>Adapt the project and increased workload for each member to meet the demand and expectation goal of each week </w:t>
                      </w:r>
                    </w:p>
                  </w:tc>
                </w:tr>
                <w:tr w:rsidR="001800A6" w14:paraId="36C6AE09"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CA709" w14:textId="77777777" w:rsidR="001800A6" w:rsidRDefault="001800A6" w:rsidP="001800A6">
                      <w:pPr>
                        <w:pStyle w:val="NormalWeb"/>
                        <w:spacing w:before="0" w:beforeAutospacing="0" w:after="0" w:afterAutospacing="0"/>
                      </w:pPr>
                      <w:r>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104EB" w14:textId="77777777" w:rsidR="001800A6" w:rsidRDefault="001800A6" w:rsidP="001800A6">
                      <w:pPr>
                        <w:pStyle w:val="NormalWeb"/>
                        <w:spacing w:before="0" w:beforeAutospacing="0" w:after="0" w:afterAutospacing="0"/>
                      </w:pPr>
                      <w:r>
                        <w:rPr>
                          <w:rFonts w:ascii="Arial" w:hAnsi="Arial" w:cs="Arial"/>
                          <w:color w:val="000000"/>
                          <w:sz w:val="22"/>
                          <w:szCs w:val="22"/>
                        </w:rPr>
                        <w:t>The development team encounters faults/bugs </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49C6A6ED" w14:textId="77777777" w:rsidR="001800A6" w:rsidRDefault="001800A6" w:rsidP="001800A6">
                      <w:pPr>
                        <w:pStyle w:val="NormalWeb"/>
                        <w:spacing w:before="0" w:beforeAutospacing="0" w:after="0" w:afterAutospacing="0"/>
                      </w:pPr>
                      <w:r>
                        <w:rPr>
                          <w:rFonts w:ascii="Arial" w:hAnsi="Arial" w:cs="Arial"/>
                          <w:color w:val="000000"/>
                          <w:sz w:val="22"/>
                          <w:szCs w:val="22"/>
                        </w:rPr>
                        <w:t>High</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64FEC02A" w14:textId="77777777" w:rsidR="001800A6" w:rsidRDefault="001800A6" w:rsidP="001800A6">
                      <w:pPr>
                        <w:pStyle w:val="NormalWeb"/>
                        <w:spacing w:before="0" w:beforeAutospacing="0" w:after="0" w:afterAutospacing="0"/>
                      </w:pPr>
                      <w:r>
                        <w:rPr>
                          <w:rFonts w:ascii="Arial" w:hAnsi="Arial" w:cs="Arial"/>
                          <w:color w:val="000000"/>
                          <w:sz w:val="22"/>
                          <w:szCs w:val="22"/>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F04F2" w14:textId="77777777" w:rsidR="001800A6" w:rsidRDefault="001800A6" w:rsidP="001800A6">
                      <w:pPr>
                        <w:pStyle w:val="NormalWeb"/>
                        <w:spacing w:before="0" w:beforeAutospacing="0" w:after="0" w:afterAutospacing="0"/>
                      </w:pPr>
                      <w:r>
                        <w:rPr>
                          <w:rFonts w:ascii="Arial" w:hAnsi="Arial" w:cs="Arial"/>
                          <w:color w:val="000000"/>
                          <w:sz w:val="22"/>
                          <w:szCs w:val="22"/>
                        </w:rPr>
                        <w:t>Reduce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D6ACA" w14:textId="77777777" w:rsidR="001800A6" w:rsidRDefault="001800A6" w:rsidP="001800A6">
                      <w:pPr>
                        <w:pStyle w:val="NormalWeb"/>
                        <w:spacing w:before="0" w:beforeAutospacing="0" w:after="0" w:afterAutospacing="0"/>
                      </w:pPr>
                      <w:r>
                        <w:rPr>
                          <w:rFonts w:ascii="Arial" w:hAnsi="Arial" w:cs="Arial"/>
                          <w:color w:val="000000"/>
                          <w:sz w:val="22"/>
                          <w:szCs w:val="22"/>
                        </w:rPr>
                        <w:t>Testing and debugging will be used throughout the development cycle</w:t>
                      </w:r>
                    </w:p>
                  </w:tc>
                </w:tr>
                <w:tr w:rsidR="001800A6" w14:paraId="085FAEFC"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F6369" w14:textId="77777777" w:rsidR="001800A6" w:rsidRDefault="001800A6" w:rsidP="001800A6">
                      <w:pPr>
                        <w:pStyle w:val="NormalWeb"/>
                        <w:spacing w:before="0" w:beforeAutospacing="0" w:after="0" w:afterAutospacing="0"/>
                      </w:pPr>
                      <w:r>
                        <w:rPr>
                          <w:rFonts w:ascii="Arial"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5B2AD" w14:textId="77777777" w:rsidR="001800A6" w:rsidRDefault="001800A6" w:rsidP="001800A6">
                      <w:pPr>
                        <w:pStyle w:val="NormalWeb"/>
                        <w:spacing w:before="0" w:beforeAutospacing="0" w:after="0" w:afterAutospacing="0"/>
                      </w:pPr>
                      <w:r>
                        <w:rPr>
                          <w:rFonts w:ascii="Arial" w:hAnsi="Arial" w:cs="Arial"/>
                          <w:color w:val="000000"/>
                          <w:sz w:val="22"/>
                          <w:szCs w:val="22"/>
                        </w:rPr>
                        <w:t>Serious Conflict within the team </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34845052" w14:textId="77777777" w:rsidR="001800A6" w:rsidRDefault="001800A6" w:rsidP="001800A6">
                      <w:pPr>
                        <w:pStyle w:val="NormalWeb"/>
                        <w:spacing w:before="0" w:beforeAutospacing="0" w:after="0" w:afterAutospacing="0"/>
                      </w:pPr>
                      <w:r>
                        <w:rPr>
                          <w:rFonts w:ascii="Arial" w:hAnsi="Arial" w:cs="Arial"/>
                          <w:color w:val="000000"/>
                          <w:sz w:val="22"/>
                          <w:szCs w:val="22"/>
                        </w:rPr>
                        <w:t>Low</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530A197A" w14:textId="77777777" w:rsidR="001800A6" w:rsidRDefault="001800A6" w:rsidP="001800A6">
                      <w:pPr>
                        <w:pStyle w:val="NormalWeb"/>
                        <w:spacing w:before="0" w:beforeAutospacing="0" w:after="0" w:afterAutospacing="0"/>
                      </w:pPr>
                      <w:r>
                        <w:rPr>
                          <w:rFonts w:ascii="Arial" w:hAnsi="Arial" w:cs="Arial"/>
                          <w:color w:val="000000"/>
                          <w:sz w:val="22"/>
                          <w:szCs w:val="22"/>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464B" w14:textId="77777777" w:rsidR="001800A6" w:rsidRDefault="001800A6" w:rsidP="001800A6">
                      <w:pPr>
                        <w:pStyle w:val="NormalWeb"/>
                        <w:spacing w:before="0" w:beforeAutospacing="0" w:after="0" w:afterAutospacing="0"/>
                      </w:pPr>
                      <w:r>
                        <w:rPr>
                          <w:rFonts w:ascii="Arial" w:hAnsi="Arial" w:cs="Arial"/>
                          <w:color w:val="000000"/>
                          <w:sz w:val="22"/>
                          <w:szCs w:val="22"/>
                        </w:rPr>
                        <w:t>Avoidance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59771" w14:textId="77777777" w:rsidR="001800A6" w:rsidRDefault="001800A6" w:rsidP="001800A6">
                      <w:pPr>
                        <w:pStyle w:val="NormalWeb"/>
                        <w:spacing w:before="0" w:beforeAutospacing="0" w:after="0" w:afterAutospacing="0"/>
                      </w:pPr>
                      <w:r>
                        <w:rPr>
                          <w:rFonts w:ascii="Arial" w:hAnsi="Arial" w:cs="Arial"/>
                          <w:color w:val="000000"/>
                          <w:sz w:val="22"/>
                          <w:szCs w:val="22"/>
                        </w:rPr>
                        <w:t>Resolve the conflict with the team</w:t>
                      </w:r>
                    </w:p>
                  </w:tc>
                </w:tr>
                <w:tr w:rsidR="001800A6" w14:paraId="50813D26"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8A05C" w14:textId="77777777" w:rsidR="001800A6" w:rsidRDefault="001800A6" w:rsidP="001800A6">
                      <w:pPr>
                        <w:pStyle w:val="NormalWeb"/>
                        <w:spacing w:before="0" w:beforeAutospacing="0" w:after="0" w:afterAutospacing="0"/>
                      </w:pPr>
                      <w:r>
                        <w:rPr>
                          <w:rFonts w:ascii="Arial"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C6B6" w14:textId="77777777" w:rsidR="001800A6" w:rsidRDefault="001800A6" w:rsidP="001800A6">
                      <w:pPr>
                        <w:pStyle w:val="NormalWeb"/>
                        <w:spacing w:before="0" w:beforeAutospacing="0" w:after="0" w:afterAutospacing="0"/>
                      </w:pPr>
                      <w:r>
                        <w:rPr>
                          <w:rFonts w:ascii="Arial" w:hAnsi="Arial" w:cs="Arial"/>
                          <w:color w:val="000000"/>
                          <w:sz w:val="22"/>
                          <w:szCs w:val="22"/>
                        </w:rPr>
                        <w:t>Serious Conflict with Client/ Client's expectations</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651FED10" w14:textId="77777777" w:rsidR="001800A6" w:rsidRDefault="001800A6" w:rsidP="001800A6">
                      <w:pPr>
                        <w:pStyle w:val="NormalWeb"/>
                        <w:spacing w:before="0" w:beforeAutospacing="0" w:after="0" w:afterAutospacing="0"/>
                      </w:pPr>
                      <w:r>
                        <w:rPr>
                          <w:rFonts w:ascii="Arial" w:hAnsi="Arial" w:cs="Arial"/>
                          <w:color w:val="000000"/>
                          <w:sz w:val="22"/>
                          <w:szCs w:val="22"/>
                        </w:rPr>
                        <w:t>Low</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14D65A74" w14:textId="77777777" w:rsidR="001800A6" w:rsidRDefault="001800A6" w:rsidP="001800A6">
                      <w:pPr>
                        <w:pStyle w:val="NormalWeb"/>
                        <w:spacing w:before="0" w:beforeAutospacing="0" w:after="0" w:afterAutospacing="0"/>
                      </w:pPr>
                      <w:r>
                        <w:rPr>
                          <w:rFonts w:ascii="Arial" w:hAnsi="Arial" w:cs="Arial"/>
                          <w:color w:val="000000"/>
                          <w:sz w:val="22"/>
                          <w:szCs w:val="22"/>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8D8B2" w14:textId="77777777" w:rsidR="001800A6" w:rsidRDefault="001800A6" w:rsidP="001800A6">
                      <w:pPr>
                        <w:pStyle w:val="NormalWeb"/>
                        <w:spacing w:before="0" w:beforeAutospacing="0" w:after="0" w:afterAutospacing="0"/>
                      </w:pPr>
                      <w:r>
                        <w:rPr>
                          <w:rFonts w:ascii="Arial" w:hAnsi="Arial" w:cs="Arial"/>
                          <w:color w:val="000000"/>
                          <w:sz w:val="22"/>
                          <w:szCs w:val="22"/>
                        </w:rPr>
                        <w:t>Avoidance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E2C96" w14:textId="77777777" w:rsidR="001800A6" w:rsidRDefault="001800A6" w:rsidP="001800A6">
                      <w:pPr>
                        <w:pStyle w:val="NormalWeb"/>
                        <w:spacing w:before="0" w:beforeAutospacing="0" w:after="0" w:afterAutospacing="0"/>
                      </w:pPr>
                      <w:r>
                        <w:rPr>
                          <w:rFonts w:ascii="Arial" w:hAnsi="Arial" w:cs="Arial"/>
                          <w:color w:val="000000"/>
                          <w:sz w:val="22"/>
                          <w:szCs w:val="22"/>
                        </w:rPr>
                        <w:t>Resolve the conflict with the Client</w:t>
                      </w:r>
                    </w:p>
                  </w:tc>
                </w:tr>
                <w:tr w:rsidR="001800A6" w14:paraId="142ED2CF"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3BFA9" w14:textId="77777777" w:rsidR="001800A6" w:rsidRDefault="001800A6" w:rsidP="001800A6">
                      <w:pPr>
                        <w:pStyle w:val="NormalWeb"/>
                        <w:spacing w:before="0" w:beforeAutospacing="0" w:after="0" w:afterAutospacing="0"/>
                      </w:pPr>
                      <w:r>
                        <w:rPr>
                          <w:rFonts w:ascii="Arial" w:hAnsi="Arial" w:cs="Arial"/>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C7C9A" w14:textId="77777777" w:rsidR="001800A6" w:rsidRDefault="001800A6" w:rsidP="001800A6">
                      <w:pPr>
                        <w:pStyle w:val="NormalWeb"/>
                        <w:spacing w:before="0" w:beforeAutospacing="0" w:after="0" w:afterAutospacing="0"/>
                      </w:pPr>
                      <w:r>
                        <w:rPr>
                          <w:rFonts w:ascii="Arial" w:hAnsi="Arial" w:cs="Arial"/>
                          <w:color w:val="000000"/>
                          <w:sz w:val="22"/>
                          <w:szCs w:val="22"/>
                        </w:rPr>
                        <w:t>Member of the team has unexpected leave</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5535015A" w14:textId="77777777" w:rsidR="001800A6" w:rsidRDefault="001800A6" w:rsidP="001800A6">
                      <w:pPr>
                        <w:pStyle w:val="NormalWeb"/>
                        <w:spacing w:before="0" w:beforeAutospacing="0" w:after="0" w:afterAutospacing="0"/>
                      </w:pPr>
                      <w:r>
                        <w:rPr>
                          <w:rFonts w:ascii="Arial" w:hAnsi="Arial" w:cs="Arial"/>
                          <w:color w:val="000000"/>
                          <w:sz w:val="22"/>
                          <w:szCs w:val="22"/>
                        </w:rPr>
                        <w:t>Low</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D81B8A1" w14:textId="77777777" w:rsidR="001800A6" w:rsidRDefault="001800A6" w:rsidP="001800A6">
                      <w:pPr>
                        <w:pStyle w:val="NormalWeb"/>
                        <w:spacing w:before="0" w:beforeAutospacing="0" w:after="0" w:afterAutospacing="0"/>
                      </w:pPr>
                      <w:r>
                        <w:rPr>
                          <w:rFonts w:ascii="Arial" w:hAnsi="Arial" w:cs="Arial"/>
                          <w:color w:val="000000"/>
                          <w:sz w:val="22"/>
                          <w:szCs w:val="22"/>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D7A6" w14:textId="77777777" w:rsidR="001800A6" w:rsidRDefault="001800A6" w:rsidP="001800A6">
                      <w:pPr>
                        <w:pStyle w:val="NormalWeb"/>
                        <w:spacing w:before="0" w:beforeAutospacing="0" w:after="0" w:afterAutospacing="0"/>
                      </w:pPr>
                      <w:r>
                        <w:rPr>
                          <w:rFonts w:ascii="Arial" w:hAnsi="Arial" w:cs="Arial"/>
                          <w:color w:val="000000"/>
                          <w:sz w:val="22"/>
                          <w:szCs w:val="22"/>
                        </w:rPr>
                        <w:t>Transfer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1C927" w14:textId="77777777" w:rsidR="001800A6" w:rsidRDefault="001800A6" w:rsidP="001800A6">
                      <w:pPr>
                        <w:pStyle w:val="NormalWeb"/>
                        <w:spacing w:before="0" w:beforeAutospacing="0" w:after="0" w:afterAutospacing="0"/>
                      </w:pPr>
                      <w:r>
                        <w:rPr>
                          <w:rFonts w:ascii="Arial" w:hAnsi="Arial" w:cs="Arial"/>
                          <w:color w:val="000000"/>
                          <w:sz w:val="22"/>
                          <w:szCs w:val="22"/>
                        </w:rPr>
                        <w:t>Reevaluate the project and reassign tasks to other members</w:t>
                      </w:r>
                    </w:p>
                  </w:tc>
                </w:tr>
                <w:tr w:rsidR="001800A6" w14:paraId="7D1FE959"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0991" w14:textId="77777777" w:rsidR="001800A6" w:rsidRDefault="001800A6" w:rsidP="001800A6">
                      <w:pPr>
                        <w:pStyle w:val="NormalWeb"/>
                        <w:spacing w:before="0" w:beforeAutospacing="0" w:after="0" w:afterAutospacing="0"/>
                      </w:pPr>
                      <w:r>
                        <w:rPr>
                          <w:rFonts w:ascii="Arial" w:hAnsi="Arial" w:cs="Arial"/>
                          <w:color w:val="000000"/>
                          <w:sz w:val="22"/>
                          <w:szCs w:val="22"/>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DECA0" w14:textId="77777777" w:rsidR="001800A6" w:rsidRDefault="001800A6" w:rsidP="001800A6">
                      <w:pPr>
                        <w:pStyle w:val="NormalWeb"/>
                        <w:spacing w:before="0" w:beforeAutospacing="0" w:after="0" w:afterAutospacing="0"/>
                      </w:pPr>
                      <w:r>
                        <w:rPr>
                          <w:rFonts w:ascii="Arial" w:hAnsi="Arial" w:cs="Arial"/>
                          <w:color w:val="000000"/>
                          <w:sz w:val="22"/>
                          <w:szCs w:val="22"/>
                        </w:rPr>
                        <w:t>The technical problem that affects the ability to continue the project</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4CDB6DA5" w14:textId="77777777" w:rsidR="001800A6" w:rsidRDefault="001800A6" w:rsidP="001800A6">
                      <w:pPr>
                        <w:pStyle w:val="NormalWeb"/>
                        <w:spacing w:before="0" w:beforeAutospacing="0" w:after="0" w:afterAutospacing="0"/>
                      </w:pPr>
                      <w:r>
                        <w:rPr>
                          <w:rFonts w:ascii="Arial" w:hAnsi="Arial" w:cs="Arial"/>
                          <w:color w:val="000000"/>
                          <w:sz w:val="22"/>
                          <w:szCs w:val="22"/>
                        </w:rPr>
                        <w:t>Low</w:t>
                      </w:r>
                    </w:p>
                  </w:tc>
                  <w:tc>
                    <w:tcPr>
                      <w:tcW w:w="0" w:type="auto"/>
                      <w:tcBorders>
                        <w:top w:val="single" w:sz="8" w:space="0" w:color="000000"/>
                        <w:left w:val="single" w:sz="8" w:space="0" w:color="000000"/>
                        <w:bottom w:val="single" w:sz="8" w:space="0" w:color="000000"/>
                        <w:right w:val="single" w:sz="8" w:space="0" w:color="000000"/>
                      </w:tcBorders>
                      <w:shd w:val="clear" w:color="auto" w:fill="00FF00"/>
                      <w:tcMar>
                        <w:top w:w="100" w:type="dxa"/>
                        <w:left w:w="100" w:type="dxa"/>
                        <w:bottom w:w="100" w:type="dxa"/>
                        <w:right w:w="100" w:type="dxa"/>
                      </w:tcMar>
                      <w:hideMark/>
                    </w:tcPr>
                    <w:p w14:paraId="190A43A3" w14:textId="77777777" w:rsidR="001800A6" w:rsidRDefault="001800A6" w:rsidP="001800A6">
                      <w:pPr>
                        <w:pStyle w:val="NormalWeb"/>
                        <w:spacing w:before="0" w:beforeAutospacing="0" w:after="0" w:afterAutospacing="0"/>
                      </w:pPr>
                      <w:r>
                        <w:rPr>
                          <w:rFonts w:ascii="Arial" w:hAnsi="Arial" w:cs="Arial"/>
                          <w:color w:val="000000"/>
                          <w:sz w:val="22"/>
                          <w:szCs w:val="22"/>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17EE2" w14:textId="77777777" w:rsidR="001800A6" w:rsidRDefault="001800A6" w:rsidP="001800A6">
                      <w:pPr>
                        <w:pStyle w:val="NormalWeb"/>
                        <w:spacing w:before="0" w:beforeAutospacing="0" w:after="0" w:afterAutospacing="0"/>
                      </w:pPr>
                      <w:r>
                        <w:rPr>
                          <w:rFonts w:ascii="Arial" w:hAnsi="Arial" w:cs="Arial"/>
                          <w:color w:val="000000"/>
                          <w:sz w:val="22"/>
                          <w:szCs w:val="22"/>
                        </w:rPr>
                        <w:t>Accept, Transfer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868F" w14:textId="77777777" w:rsidR="001800A6" w:rsidRDefault="001800A6" w:rsidP="001800A6">
                      <w:pPr>
                        <w:pStyle w:val="NormalWeb"/>
                        <w:spacing w:before="0" w:beforeAutospacing="0" w:after="0" w:afterAutospacing="0"/>
                      </w:pPr>
                      <w:r>
                        <w:rPr>
                          <w:rFonts w:ascii="Arial" w:hAnsi="Arial" w:cs="Arial"/>
                          <w:color w:val="000000"/>
                          <w:sz w:val="22"/>
                          <w:szCs w:val="22"/>
                        </w:rPr>
                        <w:t>Backup the progress every time and use backup technology or devices to continue the progress</w:t>
                      </w:r>
                    </w:p>
                  </w:tc>
                </w:tr>
                <w:tr w:rsidR="001800A6" w14:paraId="13D72C26"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7ED86" w14:textId="77777777" w:rsidR="001800A6" w:rsidRDefault="001800A6" w:rsidP="001800A6">
                      <w:pPr>
                        <w:pStyle w:val="NormalWeb"/>
                        <w:spacing w:before="0" w:beforeAutospacing="0" w:after="0" w:afterAutospacing="0"/>
                      </w:pPr>
                      <w:r>
                        <w:rPr>
                          <w:rFonts w:ascii="Arial" w:hAnsi="Arial" w:cs="Arial"/>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009F" w14:textId="77777777" w:rsidR="001800A6" w:rsidRDefault="001800A6" w:rsidP="001800A6">
                      <w:pPr>
                        <w:pStyle w:val="NormalWeb"/>
                        <w:spacing w:before="0" w:beforeAutospacing="0" w:after="0" w:afterAutospacing="0"/>
                      </w:pPr>
                      <w:r>
                        <w:rPr>
                          <w:rFonts w:ascii="Arial" w:hAnsi="Arial" w:cs="Arial"/>
                          <w:color w:val="000000"/>
                          <w:sz w:val="22"/>
                          <w:szCs w:val="22"/>
                        </w:rPr>
                        <w:t>A planned feature is not fully implemented or is not progressed</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9D4D6E3" w14:textId="77777777" w:rsidR="001800A6" w:rsidRDefault="001800A6" w:rsidP="001800A6">
                      <w:pPr>
                        <w:pStyle w:val="NormalWeb"/>
                        <w:spacing w:before="0" w:beforeAutospacing="0" w:after="0" w:afterAutospacing="0"/>
                      </w:pPr>
                      <w:r>
                        <w:rPr>
                          <w:rFonts w:ascii="Arial" w:hAnsi="Arial" w:cs="Arial"/>
                          <w:color w:val="000000"/>
                          <w:sz w:val="22"/>
                          <w:szCs w:val="22"/>
                        </w:rPr>
                        <w:t>Medium</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65449782" w14:textId="77777777" w:rsidR="001800A6" w:rsidRDefault="001800A6" w:rsidP="001800A6">
                      <w:pPr>
                        <w:pStyle w:val="NormalWeb"/>
                        <w:spacing w:before="0" w:beforeAutospacing="0" w:after="0" w:afterAutospacing="0"/>
                      </w:pPr>
                      <w:r>
                        <w:rPr>
                          <w:rFonts w:ascii="Arial" w:hAnsi="Arial" w:cs="Arial"/>
                          <w:color w:val="000000"/>
                          <w:sz w:val="22"/>
                          <w:szCs w:val="22"/>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5364A" w14:textId="77777777" w:rsidR="001800A6" w:rsidRDefault="001800A6" w:rsidP="001800A6">
                      <w:pPr>
                        <w:pStyle w:val="NormalWeb"/>
                        <w:spacing w:before="0" w:beforeAutospacing="0" w:after="0" w:afterAutospacing="0"/>
                      </w:pPr>
                      <w:r>
                        <w:rPr>
                          <w:rFonts w:ascii="Arial" w:hAnsi="Arial" w:cs="Arial"/>
                          <w:color w:val="000000"/>
                          <w:sz w:val="22"/>
                          <w:szCs w:val="22"/>
                        </w:rPr>
                        <w:t>Accept, Transfer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0631E" w14:textId="77777777" w:rsidR="001800A6" w:rsidRDefault="001800A6" w:rsidP="001800A6">
                      <w:pPr>
                        <w:pStyle w:val="NormalWeb"/>
                        <w:spacing w:before="0" w:beforeAutospacing="0" w:after="0" w:afterAutospacing="0"/>
                      </w:pPr>
                      <w:r>
                        <w:rPr>
                          <w:rFonts w:ascii="Arial" w:hAnsi="Arial" w:cs="Arial"/>
                          <w:color w:val="000000"/>
                          <w:sz w:val="22"/>
                          <w:szCs w:val="22"/>
                        </w:rPr>
                        <w:t>Negotiate with the client and think of new features to make up the progress </w:t>
                      </w:r>
                    </w:p>
                  </w:tc>
                </w:tr>
                <w:tr w:rsidR="001800A6" w14:paraId="4CEB80A3"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574C3" w14:textId="77777777" w:rsidR="001800A6" w:rsidRDefault="001800A6" w:rsidP="001800A6">
                      <w:pPr>
                        <w:pStyle w:val="NormalWeb"/>
                        <w:spacing w:before="0" w:beforeAutospacing="0" w:after="0" w:afterAutospacing="0"/>
                      </w:pPr>
                      <w:r>
                        <w:rPr>
                          <w:rFonts w:ascii="Arial" w:hAnsi="Arial" w:cs="Arial"/>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D3733" w14:textId="77777777" w:rsidR="001800A6" w:rsidRDefault="001800A6" w:rsidP="001800A6">
                      <w:pPr>
                        <w:pStyle w:val="NormalWeb"/>
                        <w:spacing w:before="0" w:beforeAutospacing="0" w:after="0" w:afterAutospacing="0"/>
                      </w:pPr>
                      <w:r>
                        <w:rPr>
                          <w:rFonts w:ascii="Arial" w:hAnsi="Arial" w:cs="Arial"/>
                          <w:color w:val="000000"/>
                          <w:sz w:val="22"/>
                          <w:szCs w:val="22"/>
                        </w:rPr>
                        <w:t>COVID 19 related restrictions</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5DBA1FA" w14:textId="77777777" w:rsidR="001800A6" w:rsidRDefault="001800A6" w:rsidP="001800A6">
                      <w:pPr>
                        <w:pStyle w:val="NormalWeb"/>
                        <w:spacing w:before="0" w:beforeAutospacing="0" w:after="0" w:afterAutospacing="0"/>
                      </w:pPr>
                      <w:r>
                        <w:rPr>
                          <w:rFonts w:ascii="Arial" w:hAnsi="Arial" w:cs="Arial"/>
                          <w:color w:val="000000"/>
                          <w:sz w:val="22"/>
                          <w:szCs w:val="22"/>
                        </w:rPr>
                        <w:t>Low</w:t>
                      </w:r>
                    </w:p>
                  </w:tc>
                  <w:tc>
                    <w:tcPr>
                      <w:tcW w:w="0" w:type="auto"/>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35E1D6CD" w14:textId="77777777" w:rsidR="001800A6" w:rsidRDefault="001800A6" w:rsidP="001800A6">
                      <w:pPr>
                        <w:pStyle w:val="NormalWeb"/>
                        <w:spacing w:before="0" w:beforeAutospacing="0" w:after="0" w:afterAutospacing="0"/>
                      </w:pPr>
                      <w:r>
                        <w:rPr>
                          <w:rFonts w:ascii="Arial" w:hAnsi="Arial" w:cs="Arial"/>
                          <w:color w:val="000000"/>
                          <w:sz w:val="22"/>
                          <w:szCs w:val="22"/>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A4E4A" w14:textId="77777777" w:rsidR="001800A6" w:rsidRDefault="001800A6" w:rsidP="001800A6">
                      <w:pPr>
                        <w:pStyle w:val="NormalWeb"/>
                        <w:spacing w:before="0" w:beforeAutospacing="0" w:after="0" w:afterAutospacing="0"/>
                      </w:pPr>
                      <w:r>
                        <w:rPr>
                          <w:rFonts w:ascii="Arial" w:hAnsi="Arial" w:cs="Arial"/>
                          <w:color w:val="000000"/>
                          <w:sz w:val="22"/>
                          <w:szCs w:val="22"/>
                        </w:rPr>
                        <w:t>Accept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A423A" w14:textId="77777777" w:rsidR="001800A6" w:rsidRDefault="001800A6" w:rsidP="001800A6">
                      <w:pPr>
                        <w:pStyle w:val="NormalWeb"/>
                        <w:spacing w:before="0" w:beforeAutospacing="0" w:after="0" w:afterAutospacing="0"/>
                      </w:pPr>
                      <w:r>
                        <w:rPr>
                          <w:rFonts w:ascii="Arial" w:hAnsi="Arial" w:cs="Arial"/>
                          <w:color w:val="000000"/>
                          <w:sz w:val="22"/>
                          <w:szCs w:val="22"/>
                        </w:rPr>
                        <w:t>Absorb to the delivery schedule and scope change</w:t>
                      </w:r>
                    </w:p>
                  </w:tc>
                </w:tr>
              </w:tbl>
              <w:p w14:paraId="01B2D7B1" w14:textId="77777777" w:rsidR="00BE514C" w:rsidRDefault="00BE514C" w:rsidP="00A0405C">
                <w:pPr>
                  <w:pStyle w:val="Content"/>
                  <w:jc w:val="both"/>
                </w:pPr>
              </w:p>
              <w:p w14:paraId="4509590C" w14:textId="77777777" w:rsidR="001800A6" w:rsidRDefault="001800A6" w:rsidP="00A0405C">
                <w:pPr>
                  <w:pStyle w:val="Content"/>
                  <w:jc w:val="both"/>
                </w:pPr>
                <w:r>
                  <w:t>In the risk assessment process, the project team identified a key risk raised during the first phase of the capstone project which is ‘Not enough data for the data visualization feature’ (risk ID: 1). This risk rose as there is no data for AMR genes in the Staphopia API. The team has developed a strategy to combat this challenge by implementing and making use of all the tools suggested by professor James Hogan. First of all, the team gets the sequence data from the API and makes them as input for AMRFinderPlus. AMRFinderPlus generates the results which our team can insert into our dedicated database and be used to develop AMR genes visualization. This process of preparing data is approved by the clients. </w:t>
                </w:r>
              </w:p>
              <w:p w14:paraId="12AA0099" w14:textId="77777777" w:rsidR="00A0405C" w:rsidRDefault="00A0405C" w:rsidP="00A0405C">
                <w:pPr>
                  <w:pStyle w:val="Content"/>
                  <w:jc w:val="both"/>
                </w:pPr>
              </w:p>
              <w:p w14:paraId="1EE5B2E5" w14:textId="77777777" w:rsidR="001800A6" w:rsidRDefault="001800A6" w:rsidP="00A0405C">
                <w:pPr>
                  <w:pStyle w:val="Heading2"/>
                </w:pPr>
                <w:bookmarkStart w:id="12" w:name="_Toc86762964"/>
                <w:r>
                  <w:t>Project Experience</w:t>
                </w:r>
                <w:bookmarkEnd w:id="12"/>
                <w:r>
                  <w:t> </w:t>
                </w:r>
              </w:p>
              <w:p w14:paraId="6D0CAF57" w14:textId="77777777" w:rsidR="001800A6" w:rsidRDefault="001800A6" w:rsidP="00A0405C">
                <w:pPr>
                  <w:pStyle w:val="Content"/>
                  <w:jc w:val="both"/>
                  <w:rPr>
                    <w:shd w:val="clear" w:color="auto" w:fill="FFFFFF"/>
                  </w:rPr>
                </w:pPr>
                <w:r>
                  <w:rPr>
                    <w:shd w:val="clear" w:color="auto" w:fill="FFFFFF"/>
                  </w:rPr>
                  <w:t>This section of the report provides some learning and experiences gained by the team during the project delivery.  </w:t>
                </w:r>
              </w:p>
              <w:p w14:paraId="1AAF86A2" w14:textId="77777777" w:rsidR="00BE514C" w:rsidRDefault="00BE514C" w:rsidP="00A0405C">
                <w:pPr>
                  <w:pStyle w:val="Content"/>
                  <w:jc w:val="both"/>
                </w:pPr>
              </w:p>
              <w:p w14:paraId="5ACCA93A" w14:textId="77777777" w:rsidR="001800A6" w:rsidRDefault="001800A6" w:rsidP="00BE514C">
                <w:pPr>
                  <w:pStyle w:val="Heading3"/>
                </w:pPr>
                <w:bookmarkStart w:id="13" w:name="_Toc86762965"/>
                <w:r>
                  <w:t>Situation 1: A weekly client’s meeting on Zoom</w:t>
                </w:r>
                <w:bookmarkEnd w:id="13"/>
              </w:p>
              <w:p w14:paraId="7884EEA2" w14:textId="77777777" w:rsidR="001800A6" w:rsidRDefault="001800A6" w:rsidP="00A0405C">
                <w:pPr>
                  <w:pStyle w:val="Content"/>
                  <w:jc w:val="both"/>
                </w:pPr>
                <w:r w:rsidRPr="00BE514C">
                  <w:rPr>
                    <w:b/>
                    <w:bCs/>
                  </w:rPr>
                  <w:t>Task:</w:t>
                </w:r>
                <w:r>
                  <w:t xml:space="preserve"> Presenting an interim development of the system to provide how the feature agreed in last weeks’ meeting built into the works.</w:t>
                </w:r>
              </w:p>
              <w:p w14:paraId="1EC3B184" w14:textId="77777777" w:rsidR="001800A6" w:rsidRDefault="001800A6" w:rsidP="00A0405C">
                <w:pPr>
                  <w:pStyle w:val="Content"/>
                  <w:jc w:val="both"/>
                </w:pPr>
                <w:r w:rsidRPr="00BE514C">
                  <w:rPr>
                    <w:b/>
                    <w:bCs/>
                  </w:rPr>
                  <w:t>Action:</w:t>
                </w:r>
                <w:r>
                  <w:t xml:space="preserve"> Once the presentation commenced by the project team member on zoom it was noticed that the system does not work as planned and some critical alignment</w:t>
                </w:r>
                <w:r w:rsidR="00BE514C">
                  <w:t>s</w:t>
                </w:r>
                <w:r>
                  <w:t xml:space="preserve"> were not introduced and a tr</w:t>
                </w:r>
                <w:r w:rsidR="00BE514C">
                  <w:t>ia</w:t>
                </w:r>
                <w:r>
                  <w:t>l run was not done. </w:t>
                </w:r>
              </w:p>
              <w:p w14:paraId="547DE7BF" w14:textId="77777777" w:rsidR="001800A6" w:rsidRDefault="001800A6" w:rsidP="00A0405C">
                <w:pPr>
                  <w:pStyle w:val="Content"/>
                  <w:jc w:val="both"/>
                </w:pPr>
                <w:r w:rsidRPr="00BE514C">
                  <w:rPr>
                    <w:b/>
                    <w:bCs/>
                  </w:rPr>
                  <w:t>Result:</w:t>
                </w:r>
                <w:r>
                  <w:t xml:space="preserve"> It was not possible to present the planned run of the feature, though it was a minor element of the presentation, the presentation was not complete. </w:t>
                </w:r>
              </w:p>
              <w:p w14:paraId="7D307F92" w14:textId="77777777" w:rsidR="001800A6" w:rsidRDefault="001800A6" w:rsidP="00A0405C">
                <w:pPr>
                  <w:pStyle w:val="Content"/>
                  <w:jc w:val="both"/>
                </w:pPr>
                <w:r w:rsidRPr="00BE514C">
                  <w:rPr>
                    <w:b/>
                    <w:bCs/>
                  </w:rPr>
                  <w:t>Learning:</w:t>
                </w:r>
                <w:r>
                  <w:t xml:space="preserve"> The project team understood that the team should do a trial run </w:t>
                </w:r>
                <w:r w:rsidR="00BE514C">
                  <w:t>before</w:t>
                </w:r>
                <w:r>
                  <w:t xml:space="preserve"> presenting to the client's team. The team accepted it as a team issue</w:t>
                </w:r>
                <w:r w:rsidR="00BE514C">
                  <w:t>,</w:t>
                </w:r>
                <w:r>
                  <w:t xml:space="preserve"> not an individual’s fault or error. From that day onward, the team did review and run the full presentation </w:t>
                </w:r>
                <w:r w:rsidR="00BE514C">
                  <w:t>before</w:t>
                </w:r>
                <w:r>
                  <w:t xml:space="preserve"> the client’s meeting and ensured the presentation can be delivered fully.</w:t>
                </w:r>
              </w:p>
              <w:p w14:paraId="489B078A" w14:textId="77777777" w:rsidR="00BE514C" w:rsidRDefault="00BE514C" w:rsidP="00A0405C">
                <w:pPr>
                  <w:pStyle w:val="Content"/>
                  <w:jc w:val="both"/>
                </w:pPr>
              </w:p>
              <w:p w14:paraId="7E7D0A94" w14:textId="77777777" w:rsidR="001800A6" w:rsidRDefault="001800A6" w:rsidP="00BE514C">
                <w:pPr>
                  <w:pStyle w:val="Heading3"/>
                </w:pPr>
                <w:bookmarkStart w:id="14" w:name="_Toc86762966"/>
                <w:r>
                  <w:t>Situation 2: Changing the release plan and deliverables</w:t>
                </w:r>
                <w:bookmarkEnd w:id="14"/>
              </w:p>
              <w:p w14:paraId="1E0BBA9E" w14:textId="77777777" w:rsidR="001800A6" w:rsidRDefault="001800A6" w:rsidP="00A0405C">
                <w:pPr>
                  <w:pStyle w:val="Content"/>
                  <w:jc w:val="both"/>
                </w:pPr>
                <w:r w:rsidRPr="00BE514C">
                  <w:rPr>
                    <w:b/>
                    <w:bCs/>
                  </w:rPr>
                  <w:t>Task:</w:t>
                </w:r>
                <w:r>
                  <w:t xml:space="preserve"> After some discussions with the client, the team agreed to change some aspects of the project to include more features as well as the release plan</w:t>
                </w:r>
              </w:p>
              <w:p w14:paraId="4302F3C6" w14:textId="77777777" w:rsidR="001800A6" w:rsidRDefault="001800A6" w:rsidP="00A0405C">
                <w:pPr>
                  <w:pStyle w:val="Content"/>
                  <w:jc w:val="both"/>
                </w:pPr>
                <w:r w:rsidRPr="00BE514C">
                  <w:rPr>
                    <w:b/>
                    <w:bCs/>
                  </w:rPr>
                  <w:lastRenderedPageBreak/>
                  <w:t>Action:</w:t>
                </w:r>
                <w:r>
                  <w:t xml:space="preserve"> We realized that to meet the client’s expectation</w:t>
                </w:r>
                <w:r w:rsidR="00BE514C">
                  <w:t>s</w:t>
                </w:r>
                <w:r>
                  <w:t>, we need to move up the schedule for the last two releases, which made it difficult since the initial release plan was designed to reduce the amount of work toward the end of the semester.</w:t>
                </w:r>
              </w:p>
              <w:p w14:paraId="634ECB7E" w14:textId="77777777" w:rsidR="001800A6" w:rsidRDefault="001800A6" w:rsidP="00A0405C">
                <w:pPr>
                  <w:pStyle w:val="Content"/>
                  <w:jc w:val="both"/>
                </w:pPr>
                <w:r w:rsidRPr="00BE514C">
                  <w:rPr>
                    <w:b/>
                    <w:bCs/>
                  </w:rPr>
                  <w:t>Result:</w:t>
                </w:r>
                <w:r>
                  <w:t xml:space="preserve"> Even though we were behind the schedule for a few weeks, the team still managed to make the final release on time. </w:t>
                </w:r>
              </w:p>
              <w:p w14:paraId="60E1956F" w14:textId="77777777" w:rsidR="001800A6" w:rsidRDefault="001800A6" w:rsidP="00A0405C">
                <w:pPr>
                  <w:pStyle w:val="Content"/>
                  <w:jc w:val="both"/>
                </w:pPr>
                <w:r w:rsidRPr="00BE514C">
                  <w:rPr>
                    <w:b/>
                    <w:bCs/>
                  </w:rPr>
                  <w:t>Learning:</w:t>
                </w:r>
                <w:r>
                  <w:t xml:space="preserve"> We understood that the ability to adapt to change is one of the most important properties of Agile methodology. The planning phase and communication with the client </w:t>
                </w:r>
                <w:r w:rsidR="00BE514C">
                  <w:t>are</w:t>
                </w:r>
                <w:r>
                  <w:t xml:space="preserve"> also crucial as we need to make sure what we are currently developing is closely aligned with the expected end product.</w:t>
                </w:r>
              </w:p>
              <w:p w14:paraId="492EBC68" w14:textId="77777777" w:rsidR="001800A6" w:rsidRDefault="001800A6" w:rsidP="00A0405C">
                <w:pPr>
                  <w:pStyle w:val="Heading1"/>
                </w:pPr>
                <w:bookmarkStart w:id="15" w:name="_Toc86762967"/>
                <w:r>
                  <w:t>Artefact Description</w:t>
                </w:r>
                <w:bookmarkEnd w:id="15"/>
                <w:r>
                  <w:t> </w:t>
                </w:r>
              </w:p>
              <w:p w14:paraId="20FED001" w14:textId="77777777" w:rsidR="001800A6" w:rsidRDefault="00A0405C" w:rsidP="00A0405C">
                <w:pPr>
                  <w:pStyle w:val="Heading2"/>
                </w:pPr>
                <w:bookmarkStart w:id="16" w:name="_Toc86762968"/>
                <w:r>
                  <w:t>Design</w:t>
                </w:r>
                <w:bookmarkEnd w:id="16"/>
              </w:p>
              <w:p w14:paraId="6A7E7141" w14:textId="77777777" w:rsidR="00A0405C" w:rsidRDefault="00A0405C" w:rsidP="00A0405C">
                <w:pPr>
                  <w:pStyle w:val="Content"/>
                  <w:jc w:val="both"/>
                </w:pPr>
                <w:r>
                  <w:t>In the first phase, the low-fidelity and medium-fidelity prototypes were designed to illustrate the key ideas, the main purpose, and the major functionalities that would be expected to deliver [</w:t>
                </w:r>
                <w:hyperlink w:anchor="_Figure_2:_Low-fidelity" w:history="1">
                  <w:r w:rsidRPr="00BE514C">
                    <w:rPr>
                      <w:rStyle w:val="Hyperlink"/>
                    </w:rPr>
                    <w:t xml:space="preserve">Figure </w:t>
                  </w:r>
                  <w:r w:rsidR="00BE514C" w:rsidRPr="00BE514C">
                    <w:rPr>
                      <w:rStyle w:val="Hyperlink"/>
                    </w:rPr>
                    <w:t>2</w:t>
                  </w:r>
                </w:hyperlink>
                <w:r>
                  <w:t xml:space="preserve">, </w:t>
                </w:r>
                <w:hyperlink w:anchor="_Figure_3:_Medium-fidelity" w:history="1">
                  <w:r w:rsidRPr="00BE514C">
                    <w:rPr>
                      <w:rStyle w:val="Hyperlink"/>
                    </w:rPr>
                    <w:t xml:space="preserve">Figure </w:t>
                  </w:r>
                  <w:r w:rsidR="00BE514C" w:rsidRPr="00BE514C">
                    <w:rPr>
                      <w:rStyle w:val="Hyperlink"/>
                    </w:rPr>
                    <w:t>3</w:t>
                  </w:r>
                </w:hyperlink>
                <w:r>
                  <w:t>]. The design includes six major components. A navigation bar assists users in navigating across the web pages. Two small panels display the information of samples and antibiotics. A search panel is implemented to add or remove samples from the list for visualizing. Adobe XD was used to develop medium-fidelity prototypes. Then, they were delivered to our client to get some feedback and ensure our ideas are feasible and practical.</w:t>
                </w:r>
              </w:p>
              <w:p w14:paraId="0FCBC1FA" w14:textId="77777777" w:rsidR="00BE514C" w:rsidRDefault="00BE514C" w:rsidP="00A0405C">
                <w:pPr>
                  <w:pStyle w:val="Content"/>
                  <w:jc w:val="both"/>
                </w:pPr>
              </w:p>
              <w:p w14:paraId="16DD54DC" w14:textId="77777777" w:rsidR="00BE514C" w:rsidRDefault="00BE514C" w:rsidP="00BE514C">
                <w:pPr>
                  <w:pStyle w:val="Content"/>
                  <w:jc w:val="both"/>
                </w:pPr>
                <w:r>
                  <w:t xml:space="preserve">In the second phase, the website was built based on medium-fidelity prototypes. At the very first iteration, the website was simple and only included basic functionality. At the final stage, the complete version of our website is shown in </w:t>
                </w:r>
                <w:hyperlink w:anchor="_Figure_4:_Final" w:history="1">
                  <w:r w:rsidRPr="00BE514C">
                    <w:rPr>
                      <w:rStyle w:val="Hyperlink"/>
                    </w:rPr>
                    <w:t>Figure 4</w:t>
                  </w:r>
                </w:hyperlink>
                <w:r>
                  <w:t>. It is bug-free and all of its features are implemented properly.</w:t>
                </w:r>
              </w:p>
              <w:p w14:paraId="440D48E0" w14:textId="77777777" w:rsidR="00A0405C" w:rsidRPr="00A0405C" w:rsidRDefault="00A0405C" w:rsidP="00A0405C">
                <w:pPr>
                  <w:pStyle w:val="Content"/>
                  <w:jc w:val="both"/>
                </w:pPr>
              </w:p>
              <w:p w14:paraId="4CB181C1" w14:textId="77777777" w:rsidR="001800A6" w:rsidRDefault="001800A6" w:rsidP="00A0405C">
                <w:pPr>
                  <w:pStyle w:val="Heading2"/>
                </w:pPr>
                <w:bookmarkStart w:id="17" w:name="_Toc86762969"/>
                <w:r>
                  <w:t>Functionality</w:t>
                </w:r>
                <w:bookmarkEnd w:id="17"/>
              </w:p>
              <w:p w14:paraId="50CBB4C9" w14:textId="77777777" w:rsidR="00C25332" w:rsidRPr="00C25332" w:rsidRDefault="00C25332" w:rsidP="00C25332">
                <w:pPr>
                  <w:pStyle w:val="Content"/>
                  <w:rPr>
                    <w:lang w:val="en-AU" w:eastAsia="zh-CN"/>
                  </w:rPr>
                </w:pPr>
                <w:r w:rsidRPr="00C25332">
                  <w:rPr>
                    <w:lang w:val="en-AU" w:eastAsia="zh-CN"/>
                  </w:rPr>
                  <w:t>For the backend of our web application, the functionalities are included as shown below:</w:t>
                </w:r>
              </w:p>
              <w:p w14:paraId="31E35D89" w14:textId="77777777" w:rsidR="00C25332" w:rsidRPr="00C25332" w:rsidRDefault="00C25332" w:rsidP="00C25332">
                <w:pPr>
                  <w:pStyle w:val="Content"/>
                  <w:numPr>
                    <w:ilvl w:val="0"/>
                    <w:numId w:val="15"/>
                  </w:numPr>
                  <w:rPr>
                    <w:lang w:val="en-AU" w:eastAsia="zh-CN"/>
                  </w:rPr>
                </w:pPr>
                <w:r w:rsidRPr="00C25332">
                  <w:rPr>
                    <w:lang w:val="en-AU" w:eastAsia="zh-CN"/>
                  </w:rPr>
                  <w:t>Process data that is stored in Postgres SQL from the previous Capstone team project</w:t>
                </w:r>
              </w:p>
              <w:p w14:paraId="7A88146D" w14:textId="77777777" w:rsidR="00C25332" w:rsidRPr="00C25332" w:rsidRDefault="00C25332" w:rsidP="00C25332">
                <w:pPr>
                  <w:pStyle w:val="Content"/>
                  <w:numPr>
                    <w:ilvl w:val="0"/>
                    <w:numId w:val="15"/>
                  </w:numPr>
                  <w:rPr>
                    <w:lang w:val="en-AU" w:eastAsia="zh-CN"/>
                  </w:rPr>
                </w:pPr>
                <w:r w:rsidRPr="00C25332">
                  <w:rPr>
                    <w:lang w:val="en-AU" w:eastAsia="zh-CN"/>
                  </w:rPr>
                  <w:lastRenderedPageBreak/>
                  <w:t>Store the generated AMR Gene Data in MongoDB</w:t>
                </w:r>
              </w:p>
              <w:p w14:paraId="51849AA0" w14:textId="77777777" w:rsidR="00C25332" w:rsidRPr="00C25332" w:rsidRDefault="00C25332" w:rsidP="00C25332">
                <w:pPr>
                  <w:pStyle w:val="Content"/>
                  <w:numPr>
                    <w:ilvl w:val="0"/>
                    <w:numId w:val="15"/>
                  </w:numPr>
                  <w:rPr>
                    <w:lang w:val="en-AU" w:eastAsia="zh-CN"/>
                  </w:rPr>
                </w:pPr>
                <w:r w:rsidRPr="00C25332">
                  <w:rPr>
                    <w:lang w:val="en-AU" w:eastAsia="zh-CN"/>
                  </w:rPr>
                  <w:t>Make an API endpoint available for both user and frontend websites to query and extract data into the usable JSON format</w:t>
                </w:r>
              </w:p>
              <w:p w14:paraId="672CBDDF" w14:textId="77777777" w:rsidR="00C25332" w:rsidRPr="00C25332" w:rsidRDefault="00C25332" w:rsidP="00C25332">
                <w:pPr>
                  <w:pStyle w:val="Content"/>
                  <w:rPr>
                    <w:lang w:val="en-AU" w:eastAsia="zh-CN"/>
                  </w:rPr>
                </w:pPr>
                <w:r w:rsidRPr="00C25332">
                  <w:rPr>
                    <w:lang w:val="en-AU" w:eastAsia="zh-CN"/>
                  </w:rPr>
                  <w:t>In terms of the frontend of the website, it uses the formatted JSON data retrieved from the backend and visualizes those data as bubble and network graphs. The front</w:t>
                </w:r>
                <w:r w:rsidR="00BE514C">
                  <w:rPr>
                    <w:lang w:val="en-AU" w:eastAsia="zh-CN"/>
                  </w:rPr>
                  <w:t xml:space="preserve"> </w:t>
                </w:r>
                <w:r w:rsidRPr="00C25332">
                  <w:rPr>
                    <w:lang w:val="en-AU" w:eastAsia="zh-CN"/>
                  </w:rPr>
                  <w:t>end also has some functionalities to search, filter, and display information related to AMR samples and antibiotics. The core functions of the frontend are:</w:t>
                </w:r>
              </w:p>
              <w:p w14:paraId="3A7CF45F" w14:textId="77777777" w:rsidR="00C25332" w:rsidRPr="00C25332" w:rsidRDefault="00C25332" w:rsidP="00C25332">
                <w:pPr>
                  <w:pStyle w:val="Content"/>
                  <w:numPr>
                    <w:ilvl w:val="0"/>
                    <w:numId w:val="16"/>
                  </w:numPr>
                  <w:rPr>
                    <w:lang w:val="en-AU" w:eastAsia="zh-CN"/>
                  </w:rPr>
                </w:pPr>
                <w:r w:rsidRPr="00C25332">
                  <w:rPr>
                    <w:lang w:val="en-AU" w:eastAsia="zh-CN"/>
                  </w:rPr>
                  <w:t>Produce bubble graph and network graph to display the formatted data. This feature would enable public access to the data and transform the complicated data into easily comprehensible visualizations for the target audience.</w:t>
                </w:r>
              </w:p>
              <w:p w14:paraId="66B7AA9D" w14:textId="77777777" w:rsidR="00C25332" w:rsidRPr="00C25332" w:rsidRDefault="00C25332" w:rsidP="00C25332">
                <w:pPr>
                  <w:pStyle w:val="Content"/>
                  <w:numPr>
                    <w:ilvl w:val="0"/>
                    <w:numId w:val="16"/>
                  </w:numPr>
                  <w:rPr>
                    <w:lang w:val="en-AU" w:eastAsia="zh-CN"/>
                  </w:rPr>
                </w:pPr>
                <w:r w:rsidRPr="00C25332">
                  <w:rPr>
                    <w:lang w:val="en-AU" w:eastAsia="zh-CN"/>
                  </w:rPr>
                  <w:t>Display the formatted data about samples and antibiotics in different tables and panels. This feature would facilitate the AMR research of S.Aureus. It helps users save time researching vast amounts of resources since all useful information has already been well presented.</w:t>
                </w:r>
              </w:p>
              <w:p w14:paraId="2F193B87" w14:textId="77777777" w:rsidR="00C25332" w:rsidRPr="00C25332" w:rsidRDefault="00C25332" w:rsidP="00C25332">
                <w:pPr>
                  <w:pStyle w:val="Content"/>
                  <w:numPr>
                    <w:ilvl w:val="0"/>
                    <w:numId w:val="16"/>
                  </w:numPr>
                  <w:rPr>
                    <w:lang w:val="en-AU" w:eastAsia="zh-CN"/>
                  </w:rPr>
                </w:pPr>
                <w:r w:rsidRPr="00C25332">
                  <w:rPr>
                    <w:lang w:val="en-AU" w:eastAsia="zh-CN"/>
                  </w:rPr>
                  <w:t>Provide a wide range of mouse actions to interact with data visualizations. The users could drag, click, hover, zoom in and out, and highlight the particular data. It would enhance the reporting capabilities of the portal and improve the aspect of visualizations.</w:t>
                </w:r>
              </w:p>
              <w:p w14:paraId="760D727F" w14:textId="77777777" w:rsidR="00C25332" w:rsidRPr="00C25332" w:rsidRDefault="00C25332" w:rsidP="00C25332">
                <w:pPr>
                  <w:pStyle w:val="Content"/>
                  <w:numPr>
                    <w:ilvl w:val="0"/>
                    <w:numId w:val="16"/>
                  </w:numPr>
                  <w:rPr>
                    <w:lang w:val="en-AU" w:eastAsia="zh-CN"/>
                  </w:rPr>
                </w:pPr>
                <w:r w:rsidRPr="00C25332">
                  <w:rPr>
                    <w:lang w:val="en-AU" w:eastAsia="zh-CN"/>
                  </w:rPr>
                  <w:t>Provide the tool to search and filter the list of data in users' interest. This feature would make the visualizations be scalable and support larger processed data in future development.</w:t>
                </w:r>
              </w:p>
              <w:p w14:paraId="7CEE64C6" w14:textId="77777777" w:rsidR="00C25332" w:rsidRPr="00C25332" w:rsidRDefault="00C25332" w:rsidP="00C25332">
                <w:pPr>
                  <w:pStyle w:val="Content"/>
                  <w:numPr>
                    <w:ilvl w:val="0"/>
                    <w:numId w:val="16"/>
                  </w:numPr>
                  <w:rPr>
                    <w:lang w:val="en-AU" w:eastAsia="zh-CN"/>
                  </w:rPr>
                </w:pPr>
                <w:r w:rsidRPr="00C25332">
                  <w:rPr>
                    <w:lang w:val="en-AU" w:eastAsia="zh-CN"/>
                  </w:rPr>
                  <w:t>Allow users to navigate between AMR visualizations and other functions provided in the website of the previous team. It is aligned with the project scope by extending new features to the existing web application of the previous team.</w:t>
                </w:r>
              </w:p>
              <w:p w14:paraId="609CFCD5" w14:textId="77777777" w:rsidR="001800A6" w:rsidRPr="00C25332" w:rsidRDefault="001800A6" w:rsidP="001800A6">
                <w:pPr>
                  <w:rPr>
                    <w:lang w:val="en-AU"/>
                  </w:rPr>
                </w:pPr>
              </w:p>
              <w:p w14:paraId="019C6FCB" w14:textId="77777777" w:rsidR="001800A6" w:rsidRDefault="001800A6" w:rsidP="00C25332">
                <w:pPr>
                  <w:pStyle w:val="Heading2"/>
                </w:pPr>
                <w:bookmarkStart w:id="18" w:name="_Toc86762970"/>
                <w:r>
                  <w:t>Architecture</w:t>
                </w:r>
                <w:bookmarkEnd w:id="18"/>
              </w:p>
              <w:p w14:paraId="69796E40" w14:textId="77777777" w:rsidR="00C25332" w:rsidRDefault="00C25332" w:rsidP="00C25332">
                <w:pPr>
                  <w:pStyle w:val="Content"/>
                  <w:jc w:val="both"/>
                </w:pPr>
                <w:r>
                  <w:t>The project employs a client-server architecture, where the server is a REST API providing formatted data to the frontend clients. The client sends the request to the server via different actions such that clicking a node, clicking a button, filtering the sample list, etc.</w:t>
                </w:r>
                <w:r>
                  <w:rPr>
                    <w:rFonts w:eastAsia="Times New Roman"/>
                    <w:color w:val="auto"/>
                    <w:sz w:val="24"/>
                    <w:szCs w:val="24"/>
                  </w:rPr>
                  <w:t xml:space="preserve"> </w:t>
                </w:r>
                <w:hyperlink w:anchor="_Figure_5:_The" w:history="1">
                  <w:r w:rsidRPr="00BE514C">
                    <w:rPr>
                      <w:rStyle w:val="Hyperlink"/>
                    </w:rPr>
                    <w:t xml:space="preserve">Figure </w:t>
                  </w:r>
                  <w:r w:rsidR="00BE514C" w:rsidRPr="00BE514C">
                    <w:rPr>
                      <w:rStyle w:val="Hyperlink"/>
                    </w:rPr>
                    <w:t>5</w:t>
                  </w:r>
                </w:hyperlink>
                <w:r>
                  <w:t xml:space="preserve"> displays the process of data acquisition, handling, and application. The implementation of our application is shown in </w:t>
                </w:r>
                <w:hyperlink w:anchor="_Figure_6:_The" w:history="1">
                  <w:r w:rsidRPr="00BE514C">
                    <w:rPr>
                      <w:rStyle w:val="Hyperlink"/>
                    </w:rPr>
                    <w:t xml:space="preserve">Figure </w:t>
                  </w:r>
                  <w:r w:rsidR="00BE514C" w:rsidRPr="00BE514C">
                    <w:rPr>
                      <w:rStyle w:val="Hyperlink"/>
                    </w:rPr>
                    <w:t>6</w:t>
                  </w:r>
                </w:hyperlink>
                <w:r>
                  <w:t>.</w:t>
                </w:r>
              </w:p>
              <w:p w14:paraId="72876D3B" w14:textId="77777777" w:rsidR="00C25332" w:rsidRPr="00C25332" w:rsidRDefault="00C25332" w:rsidP="00C25332">
                <w:pPr>
                  <w:pStyle w:val="Content"/>
                  <w:jc w:val="both"/>
                  <w:rPr>
                    <w:rFonts w:eastAsia="Times New Roman"/>
                    <w:color w:val="auto"/>
                    <w:sz w:val="24"/>
                    <w:szCs w:val="24"/>
                  </w:rPr>
                </w:pPr>
              </w:p>
              <w:p w14:paraId="50766FE3" w14:textId="77777777" w:rsidR="00C25332" w:rsidRDefault="00C25332" w:rsidP="00C25332">
                <w:pPr>
                  <w:pStyle w:val="Content"/>
                  <w:jc w:val="both"/>
                </w:pPr>
                <w:r>
                  <w:lastRenderedPageBreak/>
                  <w:t>The backend employs NodeJs and ExpressJs to gather data from MongoDB. After retrieving the data, it is preprocessed and extracted into a usable JSON format. Then Redis - an in-memory data structure store, is used to store the processed data and send it to the client directly upon request. Each request submitted to Redis requires a key to specify the data of interest.</w:t>
                </w:r>
              </w:p>
              <w:p w14:paraId="6AAF3041" w14:textId="77777777" w:rsidR="00C25332" w:rsidRDefault="00C25332" w:rsidP="00C25332">
                <w:pPr>
                  <w:pStyle w:val="Content"/>
                  <w:jc w:val="both"/>
                </w:pPr>
              </w:p>
              <w:p w14:paraId="5DDB10D1" w14:textId="77777777" w:rsidR="00C25332" w:rsidRDefault="00C25332" w:rsidP="00C25332">
                <w:pPr>
                  <w:pStyle w:val="Content"/>
                  <w:jc w:val="both"/>
                </w:pPr>
                <w:r>
                  <w:t>In terms of the frontend, React library is used to develop the user interface and UI components. A React library 'antd' that contains a wide range of interactive and user-friendly components is also used in the development process of the frontend. As for the AMR visualizations, we use D3.js to present the data for the user. Redux library is also implemented and acts as a store to control the flow of events across the application.</w:t>
                </w:r>
              </w:p>
              <w:p w14:paraId="38210EA6" w14:textId="77777777" w:rsidR="00C25332" w:rsidRDefault="00C25332" w:rsidP="00C25332">
                <w:pPr>
                  <w:pStyle w:val="Content"/>
                  <w:jc w:val="both"/>
                </w:pPr>
                <w:r>
                  <w:t>For the demonstration purpose, we use Heroku to deploy the AMR visualizations from our project repository. It helps us deliver the app continuously and get feedback from our client</w:t>
                </w:r>
                <w:r w:rsidR="00BE514C">
                  <w:t>s</w:t>
                </w:r>
                <w:r>
                  <w:t xml:space="preserve"> more easily. Here is the URL of our demo AMR visualizations: </w:t>
                </w:r>
                <w:hyperlink r:id="rId11" w:history="1">
                  <w:r>
                    <w:rPr>
                      <w:rStyle w:val="Hyperlink"/>
                    </w:rPr>
                    <w:t>https://staphbook.herokuapp.com/</w:t>
                  </w:r>
                </w:hyperlink>
                <w:r>
                  <w:t>.</w:t>
                </w:r>
              </w:p>
              <w:p w14:paraId="673BBF48" w14:textId="77777777" w:rsidR="00C25332" w:rsidRDefault="00C25332" w:rsidP="00C25332">
                <w:pPr>
                  <w:pStyle w:val="Content"/>
                  <w:jc w:val="both"/>
                </w:pPr>
              </w:p>
              <w:p w14:paraId="7A262A35" w14:textId="77777777" w:rsidR="00C25332" w:rsidRPr="00C25332" w:rsidRDefault="00C25332" w:rsidP="00BE514C">
                <w:pPr>
                  <w:pStyle w:val="Content"/>
                  <w:jc w:val="both"/>
                  <w:rPr>
                    <w:lang w:val="en-AU"/>
                  </w:rPr>
                </w:pPr>
                <w:r>
                  <w:t>Finally, we integrate our project into the existing web application of the previous team. The deployment is not performed for the final product due to the huge volume and extraordinary complexity of the Postgres</w:t>
                </w:r>
                <w:r w:rsidR="00BE514C">
                  <w:t xml:space="preserve"> </w:t>
                </w:r>
                <w:r>
                  <w:t>SQL database implemented in the previous work.</w:t>
                </w:r>
              </w:p>
              <w:p w14:paraId="252E3987" w14:textId="77777777" w:rsidR="001800A6" w:rsidRDefault="001800A6" w:rsidP="001800A6">
                <w:pPr>
                  <w:pStyle w:val="NormalWeb"/>
                  <w:spacing w:before="0" w:beforeAutospacing="0" w:after="0" w:afterAutospacing="0"/>
                </w:pPr>
                <w:r>
                  <w:rPr>
                    <w:rFonts w:ascii="Arial" w:hAnsi="Arial" w:cs="Arial"/>
                    <w:i/>
                    <w:iCs/>
                    <w:color w:val="000000"/>
                    <w:sz w:val="22"/>
                    <w:szCs w:val="22"/>
                  </w:rPr>
                  <w:t> </w:t>
                </w:r>
              </w:p>
              <w:p w14:paraId="7961B6B2" w14:textId="77777777" w:rsidR="001800A6" w:rsidRPr="00C25332" w:rsidRDefault="001800A6" w:rsidP="00C25332">
                <w:pPr>
                  <w:pStyle w:val="Heading2"/>
                </w:pPr>
                <w:bookmarkStart w:id="19" w:name="_Toc86762971"/>
                <w:r w:rsidRPr="00C25332">
                  <w:t>Technical Description</w:t>
                </w:r>
                <w:bookmarkEnd w:id="19"/>
              </w:p>
              <w:p w14:paraId="34AAD5E2" w14:textId="77777777" w:rsidR="001800A6" w:rsidRDefault="00C25332" w:rsidP="00C25332">
                <w:pPr>
                  <w:pStyle w:val="Heading3"/>
                </w:pPr>
                <w:bookmarkStart w:id="20" w:name="_Toc86762972"/>
                <w:r>
                  <w:t>Structure</w:t>
                </w:r>
                <w:bookmarkEnd w:id="20"/>
              </w:p>
              <w:p w14:paraId="18DC0576" w14:textId="77777777" w:rsidR="00C25332" w:rsidRDefault="00C25332" w:rsidP="00214A29">
                <w:pPr>
                  <w:pStyle w:val="Content"/>
                  <w:jc w:val="both"/>
                </w:pPr>
                <w:r>
                  <w:t>Our project has three important folders. The first one is the 'express-server' folder that acts as our backend main entry</w:t>
                </w:r>
                <w:r w:rsidR="00BE514C">
                  <w:t xml:space="preserve"> [</w:t>
                </w:r>
                <w:hyperlink w:anchor="_Figure_7:_Server" w:history="1">
                  <w:r w:rsidR="00BE514C" w:rsidRPr="00BE514C">
                    <w:rPr>
                      <w:rStyle w:val="Hyperlink"/>
                    </w:rPr>
                    <w:t>Figure 7</w:t>
                  </w:r>
                </w:hyperlink>
                <w:r w:rsidR="00BE514C">
                  <w:t>]</w:t>
                </w:r>
                <w:r>
                  <w:t>. The second folder is the 'react-client' which is the root folder of the frontend</w:t>
                </w:r>
                <w:r w:rsidR="00BE514C">
                  <w:t xml:space="preserve"> [</w:t>
                </w:r>
                <w:hyperlink w:anchor="_Figure_8:_Client" w:history="1">
                  <w:r w:rsidR="00BE514C" w:rsidRPr="00BE514C">
                    <w:rPr>
                      <w:rStyle w:val="Hyperlink"/>
                    </w:rPr>
                    <w:t>Figure 8</w:t>
                  </w:r>
                </w:hyperlink>
                <w:r w:rsidR="00BE514C">
                  <w:t>]</w:t>
                </w:r>
                <w:r>
                  <w:t xml:space="preserve">. It contains </w:t>
                </w:r>
                <w:r w:rsidR="00BE514C">
                  <w:t xml:space="preserve">an </w:t>
                </w:r>
                <w:r>
                  <w:t>App.js file which is the frontend main entry. The third one is the 'Nodewebsite' folder that contains the source code of the previous team</w:t>
                </w:r>
                <w:r w:rsidR="00BE514C">
                  <w:t xml:space="preserve"> [</w:t>
                </w:r>
                <w:hyperlink w:anchor="_Figure_9:_Source" w:history="1">
                  <w:r w:rsidR="00BE514C" w:rsidRPr="00BE514C">
                    <w:rPr>
                      <w:rStyle w:val="Hyperlink"/>
                    </w:rPr>
                    <w:t>Figure 9</w:t>
                  </w:r>
                </w:hyperlink>
                <w:r w:rsidR="00BE514C">
                  <w:t>]</w:t>
                </w:r>
                <w:r>
                  <w:t>.</w:t>
                </w:r>
                <w:r w:rsidR="00214A29">
                  <w:t xml:space="preserve"> </w:t>
                </w:r>
                <w:r>
                  <w:t>There are also some worth-noting files such as package.json files. They are located at the root directory of the server and client. It contains information about the dependency needed to be installed for the react application.</w:t>
                </w:r>
              </w:p>
              <w:p w14:paraId="4BCA48D9" w14:textId="77777777" w:rsidR="00214A29" w:rsidRDefault="00214A29" w:rsidP="00214A29">
                <w:pPr>
                  <w:pStyle w:val="Content"/>
                  <w:jc w:val="both"/>
                </w:pPr>
              </w:p>
              <w:p w14:paraId="2A598387" w14:textId="77777777" w:rsidR="00C25332" w:rsidRDefault="00C25332" w:rsidP="00C25332">
                <w:pPr>
                  <w:pStyle w:val="Heading3"/>
                </w:pPr>
                <w:bookmarkStart w:id="21" w:name="_Toc86762973"/>
                <w:r>
                  <w:lastRenderedPageBreak/>
                  <w:t>Version Control and Continuous Delivery</w:t>
                </w:r>
                <w:bookmarkEnd w:id="21"/>
              </w:p>
              <w:p w14:paraId="47178B96" w14:textId="77777777" w:rsidR="00C25332" w:rsidRDefault="00C25332" w:rsidP="00C25332">
                <w:pPr>
                  <w:pStyle w:val="Content"/>
                  <w:jc w:val="both"/>
                </w:pPr>
                <w:r>
                  <w:t>Git is implemented as our project version control system. To facilitate continuous delivery, the Heroku pipeline is also integrated into the development process. Whenever the update takes place, the project will automatically be deployed to Heroku. Figure x describes the feature workflow and Figure x illustrates the Heroku pipeline. A feature branch is added with each feature being created. When the development in a feature branch is finished, Heroku would generate a review app, which is used to get feedback from team members and clients. Once we all agree upon it, a pull request is made to merge the feature branch onto the main branch. Before the new feature is officially released, the app will be tested thoroughly by a wide range of acceptance test cases.</w:t>
                </w:r>
              </w:p>
              <w:p w14:paraId="6D52E683" w14:textId="77777777" w:rsidR="00214A29" w:rsidRDefault="00214A29" w:rsidP="00C25332">
                <w:pPr>
                  <w:pStyle w:val="Content"/>
                  <w:jc w:val="both"/>
                </w:pPr>
              </w:p>
              <w:p w14:paraId="20621472" w14:textId="77777777" w:rsidR="001800A6" w:rsidRDefault="001800A6" w:rsidP="00214A29">
                <w:pPr>
                  <w:pStyle w:val="Heading2"/>
                </w:pPr>
                <w:bookmarkStart w:id="22" w:name="_Toc86762974"/>
                <w:r>
                  <w:t>Quality and Metrics</w:t>
                </w:r>
                <w:bookmarkEnd w:id="22"/>
              </w:p>
              <w:p w14:paraId="6DB71FC5" w14:textId="77777777" w:rsidR="001800A6" w:rsidRDefault="001800A6" w:rsidP="00214A29">
                <w:pPr>
                  <w:pStyle w:val="Heading3"/>
                </w:pPr>
                <w:bookmarkStart w:id="23" w:name="_Toc86762975"/>
                <w:r>
                  <w:t>Acceptance Test</w:t>
                </w:r>
                <w:bookmarkEnd w:id="23"/>
              </w:p>
              <w:p w14:paraId="254AB7E9" w14:textId="77777777" w:rsidR="001800A6" w:rsidRDefault="001800A6" w:rsidP="00214A29">
                <w:pPr>
                  <w:pStyle w:val="Content"/>
                  <w:jc w:val="both"/>
                </w:pPr>
                <w:r>
                  <w:t xml:space="preserve">Below is a list of tests acquired by comparing the expected results with the actual outcome. The product has been deployed with the following domain name: </w:t>
                </w:r>
                <w:hyperlink r:id="rId12" w:history="1">
                  <w:r>
                    <w:rPr>
                      <w:rStyle w:val="Hyperlink"/>
                      <w:rFonts w:ascii="Arial" w:eastAsiaTheme="majorEastAsia" w:hAnsi="Arial" w:cs="Arial"/>
                      <w:color w:val="1155CC"/>
                      <w:sz w:val="22"/>
                    </w:rPr>
                    <w:t>https://staphbook.herokuapp.com/</w:t>
                  </w:r>
                </w:hyperlink>
              </w:p>
              <w:p w14:paraId="3E7E3C7D" w14:textId="77777777" w:rsidR="001800A6" w:rsidRDefault="001800A6" w:rsidP="001800A6"/>
              <w:tbl>
                <w:tblPr>
                  <w:tblW w:w="9360" w:type="dxa"/>
                  <w:tblCellMar>
                    <w:top w:w="15" w:type="dxa"/>
                    <w:left w:w="15" w:type="dxa"/>
                    <w:bottom w:w="15" w:type="dxa"/>
                    <w:right w:w="15" w:type="dxa"/>
                  </w:tblCellMar>
                  <w:tblLook w:val="04A0" w:firstRow="1" w:lastRow="0" w:firstColumn="1" w:lastColumn="0" w:noHBand="0" w:noVBand="1"/>
                </w:tblPr>
                <w:tblGrid>
                  <w:gridCol w:w="3126"/>
                  <w:gridCol w:w="3612"/>
                  <w:gridCol w:w="873"/>
                  <w:gridCol w:w="1749"/>
                </w:tblGrid>
                <w:tr w:rsidR="001800A6" w14:paraId="4129568B"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34EE5" w14:textId="77777777" w:rsidR="001800A6" w:rsidRPr="00214A29" w:rsidRDefault="001800A6" w:rsidP="001800A6">
                      <w:pPr>
                        <w:pStyle w:val="NormalWeb"/>
                        <w:spacing w:before="0" w:beforeAutospacing="0" w:after="0" w:afterAutospacing="0"/>
                        <w:rPr>
                          <w:b/>
                          <w:bCs/>
                        </w:rPr>
                      </w:pPr>
                      <w:r w:rsidRPr="00214A29">
                        <w:rPr>
                          <w:rFonts w:ascii="Arial" w:hAnsi="Arial" w:cs="Arial"/>
                          <w:b/>
                          <w:bCs/>
                          <w:color w:val="000000"/>
                          <w:sz w:val="22"/>
                          <w:szCs w:val="22"/>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659C" w14:textId="77777777" w:rsidR="001800A6" w:rsidRPr="00214A29" w:rsidRDefault="001800A6" w:rsidP="001800A6">
                      <w:pPr>
                        <w:pStyle w:val="NormalWeb"/>
                        <w:spacing w:before="0" w:beforeAutospacing="0" w:after="0" w:afterAutospacing="0"/>
                        <w:rPr>
                          <w:b/>
                          <w:bCs/>
                        </w:rPr>
                      </w:pPr>
                      <w:r w:rsidRPr="00214A29">
                        <w:rPr>
                          <w:rFonts w:ascii="Arial" w:hAnsi="Arial" w:cs="Arial"/>
                          <w:b/>
                          <w:bCs/>
                          <w:color w:val="000000"/>
                          <w:sz w:val="22"/>
                          <w:szCs w:val="22"/>
                        </w:rPr>
                        <w:t>Expected Outcome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D0E9" w14:textId="77777777" w:rsidR="001800A6" w:rsidRPr="00214A29" w:rsidRDefault="001800A6" w:rsidP="001800A6">
                      <w:pPr>
                        <w:pStyle w:val="NormalWeb"/>
                        <w:spacing w:before="0" w:beforeAutospacing="0" w:after="0" w:afterAutospacing="0"/>
                        <w:rPr>
                          <w:b/>
                          <w:bCs/>
                        </w:rPr>
                      </w:pPr>
                      <w:r w:rsidRPr="00214A29">
                        <w:rPr>
                          <w:rFonts w:ascii="Arial" w:hAnsi="Arial" w:cs="Arial"/>
                          <w:b/>
                          <w:bCs/>
                          <w:color w:val="000000"/>
                          <w:sz w:val="22"/>
                          <w:szCs w:val="22"/>
                        </w:rPr>
                        <w:t>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602C" w14:textId="77777777" w:rsidR="001800A6" w:rsidRPr="00214A29" w:rsidRDefault="001800A6" w:rsidP="001800A6">
                      <w:pPr>
                        <w:pStyle w:val="NormalWeb"/>
                        <w:spacing w:before="0" w:beforeAutospacing="0" w:after="0" w:afterAutospacing="0"/>
                        <w:rPr>
                          <w:b/>
                          <w:bCs/>
                        </w:rPr>
                      </w:pPr>
                      <w:r w:rsidRPr="00214A29">
                        <w:rPr>
                          <w:rFonts w:ascii="Arial" w:hAnsi="Arial" w:cs="Arial"/>
                          <w:b/>
                          <w:bCs/>
                          <w:color w:val="000000"/>
                          <w:sz w:val="22"/>
                          <w:szCs w:val="22"/>
                        </w:rPr>
                        <w:t>Screenshot/s</w:t>
                      </w:r>
                    </w:p>
                  </w:tc>
                </w:tr>
                <w:tr w:rsidR="001800A6" w14:paraId="0A482074"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9F52D" w14:textId="77777777" w:rsidR="001800A6" w:rsidRDefault="001800A6" w:rsidP="001800A6">
                      <w:pPr>
                        <w:pStyle w:val="NormalWeb"/>
                        <w:spacing w:before="0" w:beforeAutospacing="0" w:after="0" w:afterAutospacing="0"/>
                      </w:pPr>
                      <w:r>
                        <w:rPr>
                          <w:rFonts w:ascii="Arial" w:hAnsi="Arial" w:cs="Arial"/>
                          <w:color w:val="000000"/>
                          <w:sz w:val="22"/>
                          <w:szCs w:val="22"/>
                        </w:rPr>
                        <w:t>Open the home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FA1A7" w14:textId="77777777" w:rsidR="001800A6" w:rsidRDefault="001800A6" w:rsidP="001800A6">
                      <w:pPr>
                        <w:pStyle w:val="NormalWeb"/>
                        <w:spacing w:before="0" w:beforeAutospacing="0" w:after="0" w:afterAutospacing="0"/>
                      </w:pPr>
                      <w:r>
                        <w:rPr>
                          <w:rFonts w:ascii="Arial" w:hAnsi="Arial" w:cs="Arial"/>
                          <w:color w:val="000000"/>
                          <w:sz w:val="22"/>
                          <w:szCs w:val="22"/>
                        </w:rPr>
                        <w:t>Display the description for all AMR visualizations.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6980" w14:textId="77777777" w:rsidR="001800A6" w:rsidRDefault="001800A6" w:rsidP="001800A6">
                      <w:pPr>
                        <w:pStyle w:val="NormalWeb"/>
                        <w:spacing w:before="0" w:beforeAutospacing="0" w:after="0" w:afterAutospacing="0"/>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10136" w14:textId="77777777" w:rsidR="001800A6" w:rsidRPr="00BE514C" w:rsidRDefault="00BE514C" w:rsidP="001800A6">
                      <w:pPr>
                        <w:rPr>
                          <w:rFonts w:ascii="Arial" w:eastAsia="Times New Roman" w:hAnsi="Arial" w:cs="Arial"/>
                          <w:b w:val="0"/>
                          <w:color w:val="000000"/>
                          <w:sz w:val="22"/>
                          <w:lang w:val="en-AU" w:eastAsia="zh-CN"/>
                        </w:rPr>
                      </w:pPr>
                      <w:hyperlink w:anchor="_Figure_10" w:history="1">
                        <w:r w:rsidRPr="00BE514C">
                          <w:rPr>
                            <w:rStyle w:val="Hyperlink"/>
                            <w:rFonts w:ascii="Arial" w:eastAsia="Times New Roman" w:hAnsi="Arial" w:cs="Arial"/>
                            <w:b w:val="0"/>
                            <w:sz w:val="22"/>
                            <w:lang w:val="en-AU" w:eastAsia="zh-CN"/>
                          </w:rPr>
                          <w:t>Figure 10</w:t>
                        </w:r>
                      </w:hyperlink>
                    </w:p>
                  </w:tc>
                </w:tr>
                <w:tr w:rsidR="001800A6" w14:paraId="196E21EE"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1BF96" w14:textId="77777777" w:rsidR="001800A6" w:rsidRDefault="001800A6" w:rsidP="001800A6">
                      <w:pPr>
                        <w:pStyle w:val="NormalWeb"/>
                        <w:spacing w:before="0" w:beforeAutospacing="0" w:after="0" w:afterAutospacing="0"/>
                      </w:pPr>
                      <w:r>
                        <w:rPr>
                          <w:rFonts w:ascii="Arial" w:hAnsi="Arial" w:cs="Arial"/>
                          <w:color w:val="000000"/>
                          <w:sz w:val="22"/>
                          <w:szCs w:val="22"/>
                        </w:rPr>
                        <w:t>Access ‘/amr’ endpoint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F9A60" w14:textId="77777777" w:rsidR="001800A6" w:rsidRDefault="001800A6" w:rsidP="001800A6">
                      <w:pPr>
                        <w:pStyle w:val="NormalWeb"/>
                        <w:spacing w:before="0" w:beforeAutospacing="0" w:after="0" w:afterAutospacing="0"/>
                      </w:pPr>
                      <w:r>
                        <w:rPr>
                          <w:rFonts w:ascii="Arial" w:hAnsi="Arial" w:cs="Arial"/>
                          <w:color w:val="000000"/>
                          <w:sz w:val="22"/>
                          <w:szCs w:val="22"/>
                        </w:rPr>
                        <w:t>Show the bubble chart displaying AMR information of each sample.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20B89" w14:textId="77777777" w:rsidR="001800A6" w:rsidRDefault="001800A6" w:rsidP="001800A6">
                      <w:pPr>
                        <w:pStyle w:val="NormalWeb"/>
                        <w:spacing w:before="0" w:beforeAutospacing="0" w:after="0" w:afterAutospacing="0"/>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160DF" w14:textId="77777777" w:rsidR="001800A6" w:rsidRPr="00BE514C" w:rsidRDefault="00BE514C" w:rsidP="001800A6">
                      <w:pPr>
                        <w:rPr>
                          <w:rFonts w:ascii="Arial" w:eastAsia="Times New Roman" w:hAnsi="Arial" w:cs="Arial"/>
                          <w:b w:val="0"/>
                          <w:color w:val="000000"/>
                          <w:sz w:val="22"/>
                          <w:lang w:val="en-AU" w:eastAsia="zh-CN"/>
                        </w:rPr>
                      </w:pPr>
                      <w:hyperlink w:anchor="_Figure_11" w:history="1">
                        <w:r w:rsidRPr="00BE514C">
                          <w:rPr>
                            <w:rStyle w:val="Hyperlink"/>
                            <w:rFonts w:ascii="Arial" w:eastAsia="Times New Roman" w:hAnsi="Arial" w:cs="Arial"/>
                            <w:b w:val="0"/>
                            <w:sz w:val="22"/>
                            <w:lang w:val="en-AU" w:eastAsia="zh-CN"/>
                          </w:rPr>
                          <w:t>Figure 11</w:t>
                        </w:r>
                      </w:hyperlink>
                    </w:p>
                  </w:tc>
                </w:tr>
                <w:tr w:rsidR="001800A6" w14:paraId="29FBF97A"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875E9"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In the Search Sample section, click the antibiotic 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04C4E"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Show all samples that are resistant to the antibiotic.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C0BF2"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34B49" w14:textId="77777777" w:rsidR="001800A6" w:rsidRPr="00BE514C" w:rsidRDefault="00BE514C" w:rsidP="001800A6">
                      <w:pPr>
                        <w:rPr>
                          <w:rFonts w:ascii="Arial" w:eastAsia="Times New Roman" w:hAnsi="Arial" w:cs="Arial"/>
                          <w:b w:val="0"/>
                          <w:color w:val="000000"/>
                          <w:sz w:val="22"/>
                          <w:lang w:val="en-AU" w:eastAsia="zh-CN"/>
                        </w:rPr>
                      </w:pPr>
                      <w:hyperlink w:anchor="_Figure_12" w:history="1">
                        <w:r w:rsidRPr="00BE514C">
                          <w:rPr>
                            <w:rStyle w:val="Hyperlink"/>
                            <w:rFonts w:ascii="Arial" w:eastAsia="Times New Roman" w:hAnsi="Arial" w:cs="Arial"/>
                            <w:b w:val="0"/>
                            <w:sz w:val="22"/>
                            <w:lang w:val="en-AU" w:eastAsia="zh-CN"/>
                          </w:rPr>
                          <w:t>Figure 12</w:t>
                        </w:r>
                      </w:hyperlink>
                    </w:p>
                  </w:tc>
                </w:tr>
                <w:tr w:rsidR="001800A6" w14:paraId="1668C704"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E7B83"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Type in the sample ID in the search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52149"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Dropdown the menu, selecting all the samples matching that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ADF69"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9C94" w14:textId="77777777" w:rsidR="001800A6" w:rsidRPr="00BE514C" w:rsidRDefault="00BE514C" w:rsidP="001800A6">
                      <w:pPr>
                        <w:rPr>
                          <w:rFonts w:ascii="Arial" w:eastAsia="Times New Roman" w:hAnsi="Arial" w:cs="Arial"/>
                          <w:b w:val="0"/>
                          <w:color w:val="000000"/>
                          <w:sz w:val="22"/>
                          <w:lang w:val="en-AU" w:eastAsia="zh-CN"/>
                        </w:rPr>
                      </w:pPr>
                      <w:hyperlink w:anchor="_Figure_13" w:history="1">
                        <w:r w:rsidRPr="00BE514C">
                          <w:rPr>
                            <w:rStyle w:val="Hyperlink"/>
                            <w:rFonts w:ascii="Arial" w:eastAsia="Times New Roman" w:hAnsi="Arial" w:cs="Arial"/>
                            <w:b w:val="0"/>
                            <w:sz w:val="22"/>
                            <w:lang w:val="en-AU" w:eastAsia="zh-CN"/>
                          </w:rPr>
                          <w:t>Figure 13</w:t>
                        </w:r>
                      </w:hyperlink>
                    </w:p>
                  </w:tc>
                </w:tr>
                <w:tr w:rsidR="001800A6" w14:paraId="2DFFC045"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7917C"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Select a sample and click 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2241"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The graph ignores that sample.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FFA25"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C31D0" w14:textId="77777777" w:rsidR="001800A6" w:rsidRPr="00BE514C" w:rsidRDefault="00BE514C" w:rsidP="001800A6">
                      <w:pPr>
                        <w:rPr>
                          <w:rFonts w:ascii="Arial" w:eastAsia="Times New Roman" w:hAnsi="Arial" w:cs="Arial"/>
                          <w:b w:val="0"/>
                          <w:color w:val="000000"/>
                          <w:sz w:val="22"/>
                          <w:lang w:val="en-AU" w:eastAsia="zh-CN"/>
                        </w:rPr>
                      </w:pPr>
                      <w:hyperlink w:anchor="_Figure_14" w:history="1">
                        <w:r w:rsidRPr="00BE514C">
                          <w:rPr>
                            <w:rStyle w:val="Hyperlink"/>
                            <w:rFonts w:ascii="Arial" w:eastAsia="Times New Roman" w:hAnsi="Arial" w:cs="Arial"/>
                            <w:b w:val="0"/>
                            <w:sz w:val="22"/>
                            <w:lang w:val="en-AU" w:eastAsia="zh-CN"/>
                          </w:rPr>
                          <w:t>Figure 14</w:t>
                        </w:r>
                      </w:hyperlink>
                    </w:p>
                  </w:tc>
                </w:tr>
                <w:tr w:rsidR="001800A6" w14:paraId="0A0C2301"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FEA63"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Select an antibiotic and click 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FB135"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The graph ignores the AMR bubble and its samples.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DFE8B"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AEE7F" w14:textId="77777777" w:rsidR="001800A6" w:rsidRPr="00BE514C" w:rsidRDefault="00BE514C" w:rsidP="001800A6">
                      <w:pPr>
                        <w:rPr>
                          <w:rFonts w:ascii="Arial" w:eastAsia="Times New Roman" w:hAnsi="Arial" w:cs="Arial"/>
                          <w:b w:val="0"/>
                          <w:color w:val="000000"/>
                          <w:sz w:val="22"/>
                          <w:lang w:val="en-AU" w:eastAsia="zh-CN"/>
                        </w:rPr>
                      </w:pPr>
                      <w:hyperlink w:anchor="_Figure_15" w:history="1">
                        <w:r w:rsidRPr="00BE514C">
                          <w:rPr>
                            <w:rStyle w:val="Hyperlink"/>
                            <w:rFonts w:ascii="Arial" w:eastAsia="Times New Roman" w:hAnsi="Arial" w:cs="Arial"/>
                            <w:b w:val="0"/>
                            <w:sz w:val="22"/>
                            <w:lang w:val="en-AU" w:eastAsia="zh-CN"/>
                          </w:rPr>
                          <w:t>Figure 15</w:t>
                        </w:r>
                      </w:hyperlink>
                    </w:p>
                  </w:tc>
                </w:tr>
                <w:tr w:rsidR="001800A6" w14:paraId="458032CE"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79EEE"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Click Restore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8CFD7"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All removed samples and antibiotics appear again in the graph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A4F52"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1E7A4" w14:textId="77777777" w:rsidR="001800A6" w:rsidRPr="00BE514C" w:rsidRDefault="00BE514C" w:rsidP="001800A6">
                      <w:pPr>
                        <w:rPr>
                          <w:rFonts w:ascii="Arial" w:eastAsia="Times New Roman" w:hAnsi="Arial" w:cs="Arial"/>
                          <w:b w:val="0"/>
                          <w:color w:val="000000"/>
                          <w:sz w:val="22"/>
                          <w:lang w:val="en-AU" w:eastAsia="zh-CN"/>
                        </w:rPr>
                      </w:pPr>
                      <w:hyperlink w:anchor="_Figure_16" w:history="1">
                        <w:r w:rsidRPr="00BE514C">
                          <w:rPr>
                            <w:rStyle w:val="Hyperlink"/>
                            <w:rFonts w:ascii="Arial" w:eastAsia="Times New Roman" w:hAnsi="Arial" w:cs="Arial"/>
                            <w:b w:val="0"/>
                            <w:sz w:val="22"/>
                            <w:lang w:val="en-AU" w:eastAsia="zh-CN"/>
                          </w:rPr>
                          <w:t>Figure 16</w:t>
                        </w:r>
                      </w:hyperlink>
                    </w:p>
                  </w:tc>
                </w:tr>
                <w:tr w:rsidR="001800A6" w14:paraId="4154F0C6"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9D376"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Hover the pointer over the sample in the graph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252C5"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Highlight the sample and show its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E47E6"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937F8" w14:textId="77777777" w:rsidR="001800A6" w:rsidRPr="00BE514C" w:rsidRDefault="00BE514C" w:rsidP="001800A6">
                      <w:pPr>
                        <w:rPr>
                          <w:rFonts w:ascii="Arial" w:eastAsia="Times New Roman" w:hAnsi="Arial" w:cs="Arial"/>
                          <w:b w:val="0"/>
                          <w:color w:val="000000"/>
                          <w:sz w:val="22"/>
                          <w:lang w:val="en-AU" w:eastAsia="zh-CN"/>
                        </w:rPr>
                      </w:pPr>
                      <w:hyperlink w:anchor="_Figure_17" w:history="1">
                        <w:r w:rsidRPr="00BE514C">
                          <w:rPr>
                            <w:rStyle w:val="Hyperlink"/>
                            <w:rFonts w:ascii="Arial" w:eastAsia="Times New Roman" w:hAnsi="Arial" w:cs="Arial"/>
                            <w:b w:val="0"/>
                            <w:sz w:val="22"/>
                            <w:lang w:val="en-AU" w:eastAsia="zh-CN"/>
                          </w:rPr>
                          <w:t>Figure 17</w:t>
                        </w:r>
                      </w:hyperlink>
                    </w:p>
                  </w:tc>
                </w:tr>
                <w:tr w:rsidR="001800A6" w14:paraId="463616F3"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5A0F0"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Click a sample in the graph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BFC31"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Showing sample information in the AMR Table, Antibiotic and Sample Information panels.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6B7F1"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B9815" w14:textId="77777777" w:rsidR="001800A6" w:rsidRPr="00BE514C" w:rsidRDefault="00BE514C" w:rsidP="00BE514C">
                      <w:pPr>
                        <w:jc w:val="both"/>
                        <w:rPr>
                          <w:rFonts w:ascii="Arial" w:eastAsia="Times New Roman" w:hAnsi="Arial" w:cs="Arial"/>
                          <w:b w:val="0"/>
                          <w:color w:val="000000"/>
                          <w:sz w:val="22"/>
                          <w:lang w:val="en-AU" w:eastAsia="zh-CN"/>
                        </w:rPr>
                      </w:pPr>
                      <w:hyperlink w:anchor="_Figure_18" w:history="1">
                        <w:r w:rsidRPr="00BE514C">
                          <w:rPr>
                            <w:rStyle w:val="Hyperlink"/>
                            <w:rFonts w:ascii="Arial" w:eastAsia="Times New Roman" w:hAnsi="Arial" w:cs="Arial"/>
                            <w:b w:val="0"/>
                            <w:sz w:val="22"/>
                            <w:lang w:val="en-AU" w:eastAsia="zh-CN"/>
                          </w:rPr>
                          <w:t>Figure 18</w:t>
                        </w:r>
                      </w:hyperlink>
                    </w:p>
                  </w:tc>
                </w:tr>
                <w:tr w:rsidR="001800A6" w14:paraId="11002FF5"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B4066"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Click an antibiotic in the graph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48C"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Zoom in that antibiotic and see further information about its sample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C913D"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BDF5" w14:textId="77777777" w:rsidR="001800A6" w:rsidRPr="00BE514C" w:rsidRDefault="00BE514C" w:rsidP="001800A6">
                      <w:pPr>
                        <w:rPr>
                          <w:rFonts w:ascii="Arial" w:eastAsia="Times New Roman" w:hAnsi="Arial" w:cs="Arial"/>
                          <w:b w:val="0"/>
                          <w:color w:val="000000"/>
                          <w:sz w:val="22"/>
                          <w:lang w:val="en-AU" w:eastAsia="zh-CN"/>
                        </w:rPr>
                      </w:pPr>
                      <w:hyperlink w:anchor="_Figure_19" w:history="1">
                        <w:r w:rsidRPr="00BE514C">
                          <w:rPr>
                            <w:rStyle w:val="Hyperlink"/>
                            <w:rFonts w:ascii="Arial" w:eastAsia="Times New Roman" w:hAnsi="Arial" w:cs="Arial"/>
                            <w:b w:val="0"/>
                            <w:sz w:val="22"/>
                            <w:lang w:val="en-AU" w:eastAsia="zh-CN"/>
                          </w:rPr>
                          <w:t>Figure 19</w:t>
                        </w:r>
                      </w:hyperlink>
                    </w:p>
                  </w:tc>
                </w:tr>
                <w:tr w:rsidR="001800A6" w14:paraId="1921A267"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C7636"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Click the outer circle of the graph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FD5E6"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Zoom out and see the whole graph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DC20D"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A6356" w14:textId="77777777" w:rsidR="001800A6" w:rsidRPr="00BE514C" w:rsidRDefault="00BE514C" w:rsidP="001800A6">
                      <w:pPr>
                        <w:rPr>
                          <w:rFonts w:ascii="Arial" w:eastAsia="Times New Roman" w:hAnsi="Arial" w:cs="Arial"/>
                          <w:b w:val="0"/>
                          <w:color w:val="000000"/>
                          <w:sz w:val="22"/>
                          <w:lang w:val="en-AU" w:eastAsia="zh-CN"/>
                        </w:rPr>
                      </w:pPr>
                      <w:hyperlink w:anchor="_Figure_20" w:history="1">
                        <w:r w:rsidRPr="00BE514C">
                          <w:rPr>
                            <w:rStyle w:val="Hyperlink"/>
                            <w:rFonts w:ascii="Arial" w:eastAsia="Times New Roman" w:hAnsi="Arial" w:cs="Arial"/>
                            <w:b w:val="0"/>
                            <w:sz w:val="22"/>
                            <w:lang w:val="en-AU" w:eastAsia="zh-CN"/>
                          </w:rPr>
                          <w:t>Figure 20</w:t>
                        </w:r>
                      </w:hyperlink>
                    </w:p>
                  </w:tc>
                </w:tr>
                <w:tr w:rsidR="001800A6" w14:paraId="5ECF6A86"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FF9D3"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Click the ‘AMR Network Graph’ tab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FD42B"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Change the current chart into the node network graph.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B3829"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63BC3" w14:textId="77777777" w:rsidR="001800A6" w:rsidRPr="00BE514C" w:rsidRDefault="00BE514C" w:rsidP="001800A6">
                      <w:pPr>
                        <w:rPr>
                          <w:rFonts w:ascii="Arial" w:eastAsia="Times New Roman" w:hAnsi="Arial" w:cs="Arial"/>
                          <w:b w:val="0"/>
                          <w:color w:val="000000"/>
                          <w:sz w:val="22"/>
                          <w:lang w:val="en-AU" w:eastAsia="zh-CN"/>
                        </w:rPr>
                      </w:pPr>
                      <w:hyperlink w:anchor="_Figure_21" w:history="1">
                        <w:r w:rsidRPr="00BE514C">
                          <w:rPr>
                            <w:rStyle w:val="Hyperlink"/>
                            <w:rFonts w:ascii="Arial" w:eastAsia="Times New Roman" w:hAnsi="Arial" w:cs="Arial"/>
                            <w:b w:val="0"/>
                            <w:sz w:val="22"/>
                            <w:lang w:val="en-AU" w:eastAsia="zh-CN"/>
                          </w:rPr>
                          <w:t>Figure 21</w:t>
                        </w:r>
                      </w:hyperlink>
                    </w:p>
                  </w:tc>
                </w:tr>
                <w:tr w:rsidR="001800A6" w14:paraId="758808FF"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689D8"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Hover over the sample.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30448"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Highlight the cluster containing that sample.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7E558"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63ABB" w14:textId="77777777" w:rsidR="001800A6" w:rsidRPr="00BE514C" w:rsidRDefault="00BE514C" w:rsidP="001800A6">
                      <w:pPr>
                        <w:rPr>
                          <w:rFonts w:ascii="Arial" w:eastAsia="Times New Roman" w:hAnsi="Arial" w:cs="Arial"/>
                          <w:b w:val="0"/>
                          <w:color w:val="000000"/>
                          <w:sz w:val="22"/>
                          <w:lang w:val="en-AU" w:eastAsia="zh-CN"/>
                        </w:rPr>
                      </w:pPr>
                      <w:hyperlink w:anchor="_Figure_22" w:history="1">
                        <w:r w:rsidRPr="00BE514C">
                          <w:rPr>
                            <w:rStyle w:val="Hyperlink"/>
                            <w:rFonts w:ascii="Arial" w:eastAsia="Times New Roman" w:hAnsi="Arial" w:cs="Arial"/>
                            <w:b w:val="0"/>
                            <w:sz w:val="22"/>
                            <w:lang w:val="en-AU" w:eastAsia="zh-CN"/>
                          </w:rPr>
                          <w:t>Figure 22</w:t>
                        </w:r>
                      </w:hyperlink>
                    </w:p>
                  </w:tc>
                </w:tr>
                <w:tr w:rsidR="001800A6" w14:paraId="3673A033"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E2282"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Drag the sample to another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EC971"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The sample follow the pointer, then go back to its initial 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2C366"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F079A" w14:textId="77777777" w:rsidR="001800A6" w:rsidRPr="00BE514C" w:rsidRDefault="00BE514C" w:rsidP="001800A6">
                      <w:pPr>
                        <w:rPr>
                          <w:rFonts w:ascii="Arial" w:eastAsia="Times New Roman" w:hAnsi="Arial" w:cs="Arial"/>
                          <w:b w:val="0"/>
                          <w:color w:val="000000"/>
                          <w:sz w:val="22"/>
                          <w:lang w:val="en-AU" w:eastAsia="zh-CN"/>
                        </w:rPr>
                      </w:pPr>
                      <w:hyperlink w:anchor="_Figure_23" w:history="1">
                        <w:r w:rsidRPr="00BE514C">
                          <w:rPr>
                            <w:rStyle w:val="Hyperlink"/>
                            <w:rFonts w:ascii="Arial" w:eastAsia="Times New Roman" w:hAnsi="Arial" w:cs="Arial"/>
                            <w:b w:val="0"/>
                            <w:sz w:val="22"/>
                            <w:lang w:val="en-AU" w:eastAsia="zh-CN"/>
                          </w:rPr>
                          <w:t>Figure 23</w:t>
                        </w:r>
                      </w:hyperlink>
                    </w:p>
                  </w:tc>
                </w:tr>
                <w:tr w:rsidR="001800A6" w14:paraId="7D55931C"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84BF"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Scroll up and 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23A0C"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Zoom in and zoom out of the graph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9D412"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99E2B" w14:textId="77777777" w:rsidR="001800A6" w:rsidRPr="00BE514C" w:rsidRDefault="00BE514C" w:rsidP="001800A6">
                      <w:pPr>
                        <w:rPr>
                          <w:rFonts w:ascii="Arial" w:eastAsia="Times New Roman" w:hAnsi="Arial" w:cs="Arial"/>
                          <w:b w:val="0"/>
                          <w:color w:val="000000"/>
                          <w:sz w:val="22"/>
                          <w:lang w:val="en-AU" w:eastAsia="zh-CN"/>
                        </w:rPr>
                      </w:pPr>
                      <w:hyperlink w:anchor="_Figure_24" w:history="1">
                        <w:r w:rsidRPr="00BE514C">
                          <w:rPr>
                            <w:rStyle w:val="Hyperlink"/>
                            <w:rFonts w:ascii="Arial" w:eastAsia="Times New Roman" w:hAnsi="Arial" w:cs="Arial"/>
                            <w:b w:val="0"/>
                            <w:sz w:val="22"/>
                            <w:lang w:val="en-AU" w:eastAsia="zh-CN"/>
                          </w:rPr>
                          <w:t>Figure 24</w:t>
                        </w:r>
                      </w:hyperlink>
                      <w:r w:rsidRPr="00BE514C">
                        <w:rPr>
                          <w:rFonts w:ascii="Arial" w:eastAsia="Times New Roman" w:hAnsi="Arial" w:cs="Arial"/>
                          <w:b w:val="0"/>
                          <w:color w:val="000000"/>
                          <w:sz w:val="22"/>
                          <w:lang w:val="en-AU" w:eastAsia="zh-CN"/>
                        </w:rPr>
                        <w:t xml:space="preserve">, </w:t>
                      </w:r>
                      <w:hyperlink w:anchor="_Figure_25" w:history="1">
                        <w:r w:rsidRPr="00BE514C">
                          <w:rPr>
                            <w:rStyle w:val="Hyperlink"/>
                            <w:rFonts w:ascii="Arial" w:eastAsia="Times New Roman" w:hAnsi="Arial" w:cs="Arial"/>
                            <w:b w:val="0"/>
                            <w:sz w:val="22"/>
                            <w:lang w:val="en-AU" w:eastAsia="zh-CN"/>
                          </w:rPr>
                          <w:t>Figure 25</w:t>
                        </w:r>
                      </w:hyperlink>
                    </w:p>
                  </w:tc>
                </w:tr>
                <w:tr w:rsidR="001800A6" w14:paraId="5DA49D91" w14:textId="77777777" w:rsidTr="001800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9A1EB"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In the Search </w:t>
                      </w:r>
                      <w:r w:rsidR="00214A29">
                        <w:rPr>
                          <w:rFonts w:ascii="Arial" w:hAnsi="Arial" w:cs="Arial"/>
                          <w:color w:val="000000"/>
                          <w:sz w:val="22"/>
                          <w:szCs w:val="22"/>
                        </w:rPr>
                        <w:t>s</w:t>
                      </w:r>
                      <w:r>
                        <w:rPr>
                          <w:rFonts w:ascii="Arial" w:hAnsi="Arial" w:cs="Arial"/>
                          <w:color w:val="000000"/>
                          <w:sz w:val="22"/>
                          <w:szCs w:val="22"/>
                        </w:rPr>
                        <w:t>ample panel, click the ‘Minimum Spanning Tree’ tick</w:t>
                      </w:r>
                      <w:r w:rsidR="00BE514C">
                        <w:rPr>
                          <w:rFonts w:ascii="Arial" w:hAnsi="Arial" w:cs="Arial"/>
                          <w:color w:val="000000"/>
                          <w:sz w:val="22"/>
                          <w:szCs w:val="22"/>
                        </w:rPr>
                        <w:t xml:space="preserve"> </w:t>
                      </w:r>
                      <w:r>
                        <w:rPr>
                          <w:rFonts w:ascii="Arial" w:hAnsi="Arial" w:cs="Arial"/>
                          <w:color w:val="000000"/>
                          <w:sz w:val="22"/>
                          <w:szCs w:val="22"/>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5866B" w14:textId="77777777" w:rsidR="001800A6" w:rsidRPr="00BE514C" w:rsidRDefault="00214A29" w:rsidP="001800A6">
                      <w:pPr>
                        <w:rPr>
                          <w:rFonts w:ascii="Arial" w:eastAsia="Times New Roman" w:hAnsi="Arial" w:cs="Arial"/>
                          <w:b w:val="0"/>
                          <w:color w:val="000000"/>
                          <w:sz w:val="22"/>
                          <w:lang w:val="en-AU" w:eastAsia="zh-CN"/>
                        </w:rPr>
                      </w:pPr>
                      <w:r w:rsidRPr="00214A29">
                        <w:rPr>
                          <w:rFonts w:ascii="Arial" w:eastAsia="Times New Roman" w:hAnsi="Arial" w:cs="Arial"/>
                          <w:b w:val="0"/>
                          <w:color w:val="000000"/>
                          <w:sz w:val="22"/>
                          <w:lang w:val="en-AU" w:eastAsia="zh-CN"/>
                        </w:rPr>
                        <w:t>Display the min</w:t>
                      </w:r>
                      <w:r>
                        <w:rPr>
                          <w:rFonts w:ascii="Arial" w:eastAsia="Times New Roman" w:hAnsi="Arial" w:cs="Arial"/>
                          <w:b w:val="0"/>
                          <w:color w:val="000000"/>
                          <w:sz w:val="22"/>
                          <w:lang w:val="en-AU" w:eastAsia="zh-CN"/>
                        </w:rPr>
                        <w:t>im</w:t>
                      </w:r>
                      <w:r w:rsidRPr="00214A29">
                        <w:rPr>
                          <w:rFonts w:ascii="Arial" w:eastAsia="Times New Roman" w:hAnsi="Arial" w:cs="Arial"/>
                          <w:b w:val="0"/>
                          <w:color w:val="000000"/>
                          <w:sz w:val="22"/>
                          <w:lang w:val="en-AU" w:eastAsia="zh-CN"/>
                        </w:rPr>
                        <w:t>um spa</w:t>
                      </w:r>
                      <w:r w:rsidR="00BE514C">
                        <w:rPr>
                          <w:rFonts w:ascii="Arial" w:eastAsia="Times New Roman" w:hAnsi="Arial" w:cs="Arial"/>
                          <w:b w:val="0"/>
                          <w:color w:val="000000"/>
                          <w:sz w:val="22"/>
                          <w:lang w:val="en-AU" w:eastAsia="zh-CN"/>
                        </w:rPr>
                        <w:t>n</w:t>
                      </w:r>
                      <w:r w:rsidRPr="00214A29">
                        <w:rPr>
                          <w:rFonts w:ascii="Arial" w:eastAsia="Times New Roman" w:hAnsi="Arial" w:cs="Arial"/>
                          <w:b w:val="0"/>
                          <w:color w:val="000000"/>
                          <w:sz w:val="22"/>
                          <w:lang w:val="en-AU" w:eastAsia="zh-CN"/>
                        </w:rPr>
                        <w:t xml:space="preserve">ning tree of </w:t>
                      </w:r>
                      <w:r w:rsidR="00BE514C">
                        <w:rPr>
                          <w:rFonts w:ascii="Arial" w:eastAsia="Times New Roman" w:hAnsi="Arial" w:cs="Arial"/>
                          <w:b w:val="0"/>
                          <w:color w:val="000000"/>
                          <w:sz w:val="22"/>
                          <w:lang w:val="en-AU" w:eastAsia="zh-CN"/>
                        </w:rPr>
                        <w:t xml:space="preserve">the </w:t>
                      </w:r>
                      <w:r w:rsidRPr="00214A29">
                        <w:rPr>
                          <w:rFonts w:ascii="Arial" w:eastAsia="Times New Roman" w:hAnsi="Arial" w:cs="Arial"/>
                          <w:b w:val="0"/>
                          <w:color w:val="000000"/>
                          <w:sz w:val="22"/>
                          <w:lang w:val="en-AU" w:eastAsia="zh-CN"/>
                        </w:rPr>
                        <w:t>node netwo</w:t>
                      </w:r>
                      <w:r>
                        <w:rPr>
                          <w:rFonts w:ascii="Arial" w:eastAsia="Times New Roman" w:hAnsi="Arial" w:cs="Arial"/>
                          <w:b w:val="0"/>
                          <w:color w:val="000000"/>
                          <w:sz w:val="22"/>
                          <w:lang w:val="en-AU" w:eastAsia="zh-CN"/>
                        </w:rPr>
                        <w:t>r</w:t>
                      </w:r>
                      <w:r w:rsidRPr="00214A29">
                        <w:rPr>
                          <w:rFonts w:ascii="Arial" w:eastAsia="Times New Roman" w:hAnsi="Arial" w:cs="Arial"/>
                          <w:b w:val="0"/>
                          <w:color w:val="000000"/>
                          <w:sz w:val="22"/>
                          <w:lang w:val="en-AU" w:eastAsia="zh-CN"/>
                        </w:rPr>
                        <w: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28CBD" w14:textId="77777777" w:rsidR="001800A6" w:rsidRPr="00BE514C" w:rsidRDefault="001800A6" w:rsidP="001800A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E0EA5" w14:textId="77777777" w:rsidR="001800A6" w:rsidRPr="00BE514C" w:rsidRDefault="00BE514C" w:rsidP="001800A6">
                      <w:pPr>
                        <w:rPr>
                          <w:rFonts w:ascii="Arial" w:eastAsia="Times New Roman" w:hAnsi="Arial" w:cs="Arial"/>
                          <w:b w:val="0"/>
                          <w:color w:val="000000"/>
                          <w:sz w:val="22"/>
                          <w:lang w:val="en-AU" w:eastAsia="zh-CN"/>
                        </w:rPr>
                      </w:pPr>
                      <w:hyperlink w:anchor="_Figure_26" w:history="1">
                        <w:r w:rsidRPr="00BE514C">
                          <w:rPr>
                            <w:rStyle w:val="Hyperlink"/>
                            <w:rFonts w:ascii="Arial" w:eastAsia="Times New Roman" w:hAnsi="Arial" w:cs="Arial"/>
                            <w:b w:val="0"/>
                            <w:sz w:val="22"/>
                            <w:lang w:val="en-AU" w:eastAsia="zh-CN"/>
                          </w:rPr>
                          <w:t>Figure 26</w:t>
                        </w:r>
                      </w:hyperlink>
                    </w:p>
                  </w:tc>
                </w:tr>
              </w:tbl>
              <w:p w14:paraId="0F3DA469" w14:textId="77777777" w:rsidR="00214A29" w:rsidRDefault="00214A29" w:rsidP="00214A29">
                <w:pPr>
                  <w:pStyle w:val="Heading2"/>
                  <w:rPr>
                    <w:lang w:val="en-AU" w:eastAsia="zh-CN"/>
                  </w:rPr>
                </w:pPr>
              </w:p>
              <w:p w14:paraId="4AD916BA" w14:textId="77777777" w:rsidR="001800A6" w:rsidRPr="0067528D" w:rsidRDefault="00214A29" w:rsidP="00554A84">
                <w:pPr>
                  <w:pStyle w:val="Heading3"/>
                  <w:rPr>
                    <w:lang w:val="en-AU" w:eastAsia="zh-CN"/>
                  </w:rPr>
                </w:pPr>
                <w:bookmarkStart w:id="24" w:name="_Toc86762976"/>
                <w:r>
                  <w:rPr>
                    <w:lang w:val="en-AU" w:eastAsia="zh-CN"/>
                  </w:rPr>
                  <w:t>Burndown Chart</w:t>
                </w:r>
                <w:bookmarkEnd w:id="24"/>
              </w:p>
              <w:p w14:paraId="104F696A" w14:textId="3824056A" w:rsidR="00DF027C" w:rsidRDefault="00214A29" w:rsidP="009807AC">
                <w:pPr>
                  <w:pStyle w:val="Content"/>
                  <w:jc w:val="center"/>
                </w:pPr>
                <w:r>
                  <w:t>The burndown chart is created to estimate the performance of our work during sprints</w:t>
                </w:r>
                <w:r w:rsidR="00554A84">
                  <w:t>:</w:t>
                </w:r>
                <w:r w:rsidR="00554A84">
                  <w:rPr>
                    <w:rFonts w:ascii="Arial" w:hAnsi="Arial" w:cs="Arial"/>
                    <w:color w:val="000000"/>
                    <w:sz w:val="22"/>
                    <w:bdr w:val="none" w:sz="0" w:space="0" w:color="auto" w:frame="1"/>
                  </w:rPr>
                  <w:t xml:space="preserve"> </w:t>
                </w:r>
                <w:r w:rsidR="00554A84">
                  <w:rPr>
                    <w:rFonts w:ascii="Arial" w:hAnsi="Arial" w:cs="Arial"/>
                    <w:noProof/>
                    <w:color w:val="000000"/>
                    <w:sz w:val="22"/>
                    <w:bdr w:val="none" w:sz="0" w:space="0" w:color="auto" w:frame="1"/>
                  </w:rPr>
                  <w:drawing>
                    <wp:inline distT="0" distB="0" distL="0" distR="0" wp14:anchorId="6E650223" wp14:editId="705D30C9">
                      <wp:extent cx="4356879" cy="2617751"/>
                      <wp:effectExtent l="0" t="0" r="5715" b="0"/>
                      <wp:docPr id="4" name="Picture 4" descr="https://lh3.googleusercontent.com/0hTwtCcuthXc8RLg83uclAPesFgnYvMAsL8LILGV8HE9XDJZJ6cijx1QL6yXmzR6OtS59JjS-eKcJEZFd-SofehNnkUQckG0O67eL38_QitD1XaZ6XFmnmsSefdnSa7yxmK18G7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0hTwtCcuthXc8RLg83uclAPesFgnYvMAsL8LILGV8HE9XDJZJ6cijx1QL6yXmzR6OtS59JjS-eKcJEZFd-SofehNnkUQckG0O67eL38_QitD1XaZ6XFmnmsSefdnSa7yxmK18G7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60729" cy="2620064"/>
                              </a:xfrm>
                              <a:prstGeom prst="rect">
                                <a:avLst/>
                              </a:prstGeom>
                              <a:noFill/>
                              <a:ln>
                                <a:noFill/>
                              </a:ln>
                            </pic:spPr>
                          </pic:pic>
                        </a:graphicData>
                      </a:graphic>
                    </wp:inline>
                  </w:drawing>
                </w:r>
              </w:p>
            </w:sdtContent>
          </w:sdt>
        </w:tc>
      </w:tr>
    </w:tbl>
    <w:p w14:paraId="4EADD5AD" w14:textId="37CFB9A2" w:rsidR="00BE514C" w:rsidRDefault="009807AC" w:rsidP="00BE514C">
      <w:pPr>
        <w:pStyle w:val="Heading1"/>
      </w:pPr>
      <w:bookmarkStart w:id="25" w:name="_Toc86762977"/>
      <w:r>
        <w:lastRenderedPageBreak/>
        <w:t>Appendix</w:t>
      </w:r>
      <w:bookmarkEnd w:id="25"/>
    </w:p>
    <w:p w14:paraId="5A61E24F" w14:textId="7833D2ED" w:rsidR="009807AC" w:rsidRDefault="00BE514C" w:rsidP="009807AC">
      <w:pPr>
        <w:pStyle w:val="Content"/>
      </w:pPr>
      <w:r w:rsidRPr="00BE514C">
        <w:drawing>
          <wp:inline distT="0" distB="0" distL="0" distR="0" wp14:anchorId="5FD38EE6" wp14:editId="709672FF">
            <wp:extent cx="6309360" cy="314007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3140075"/>
                    </a:xfrm>
                    <a:prstGeom prst="rect">
                      <a:avLst/>
                    </a:prstGeom>
                  </pic:spPr>
                </pic:pic>
              </a:graphicData>
            </a:graphic>
          </wp:inline>
        </w:drawing>
      </w:r>
      <w:bookmarkStart w:id="26" w:name="_Figure_1:_Delivery"/>
      <w:bookmarkEnd w:id="26"/>
    </w:p>
    <w:p w14:paraId="772FD351" w14:textId="77777777" w:rsidR="009807AC" w:rsidRDefault="009807AC" w:rsidP="009807AC">
      <w:pPr>
        <w:pStyle w:val="Content"/>
      </w:pPr>
    </w:p>
    <w:p w14:paraId="6A07D12E" w14:textId="2FA427D2" w:rsidR="00BE514C" w:rsidRDefault="00BE514C" w:rsidP="009807AC">
      <w:pPr>
        <w:pStyle w:val="Heading2"/>
        <w:jc w:val="center"/>
      </w:pPr>
      <w:bookmarkStart w:id="27" w:name="_Toc86762978"/>
      <w:r>
        <w:t>Figure 1: Delivery schedule</w:t>
      </w:r>
      <w:bookmarkEnd w:id="27"/>
    </w:p>
    <w:p w14:paraId="479880F3" w14:textId="4097C611" w:rsidR="009807AC" w:rsidRDefault="009807AC" w:rsidP="009807AC"/>
    <w:p w14:paraId="19964136" w14:textId="34506F96" w:rsidR="009807AC" w:rsidRDefault="009807AC" w:rsidP="009807AC"/>
    <w:p w14:paraId="0CD5A576" w14:textId="7B395CC8" w:rsidR="009807AC" w:rsidRDefault="009807AC" w:rsidP="009807AC"/>
    <w:p w14:paraId="62A95858" w14:textId="15AF1332" w:rsidR="009807AC" w:rsidRDefault="009807AC" w:rsidP="009807AC"/>
    <w:p w14:paraId="788015DD" w14:textId="77777777" w:rsidR="009807AC" w:rsidRPr="009807AC" w:rsidRDefault="009807AC" w:rsidP="009807AC"/>
    <w:p w14:paraId="55551875" w14:textId="77777777" w:rsidR="009807AC" w:rsidRDefault="009807AC" w:rsidP="009807AC">
      <w:pPr>
        <w:pStyle w:val="Content"/>
      </w:pPr>
    </w:p>
    <w:p w14:paraId="21772325" w14:textId="77777777" w:rsidR="009807AC" w:rsidRDefault="00BE514C" w:rsidP="009807AC">
      <w:pPr>
        <w:pStyle w:val="Content"/>
        <w:jc w:val="center"/>
      </w:pPr>
      <w:r w:rsidRPr="00BE514C">
        <w:lastRenderedPageBreak/>
        <w:drawing>
          <wp:inline distT="0" distB="0" distL="0" distR="0" wp14:anchorId="6165324D" wp14:editId="58CAA12F">
            <wp:extent cx="4747260" cy="28466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7260" cy="2846636"/>
                    </a:xfrm>
                    <a:prstGeom prst="rect">
                      <a:avLst/>
                    </a:prstGeom>
                  </pic:spPr>
                </pic:pic>
              </a:graphicData>
            </a:graphic>
          </wp:inline>
        </w:drawing>
      </w:r>
      <w:bookmarkStart w:id="28" w:name="_Figure_2:_Low-fidelity"/>
      <w:bookmarkEnd w:id="28"/>
    </w:p>
    <w:p w14:paraId="564AD6DD" w14:textId="50A72986" w:rsidR="00BE514C" w:rsidRDefault="00BE514C" w:rsidP="009807AC">
      <w:pPr>
        <w:pStyle w:val="Heading2"/>
        <w:jc w:val="center"/>
      </w:pPr>
      <w:bookmarkStart w:id="29" w:name="_Toc86762979"/>
      <w:r>
        <w:t>Figure 2: Low-fidelity prototype</w:t>
      </w:r>
      <w:bookmarkEnd w:id="29"/>
    </w:p>
    <w:p w14:paraId="1021CABC" w14:textId="77777777" w:rsidR="00BE514C" w:rsidRDefault="00BE514C" w:rsidP="009807AC">
      <w:pPr>
        <w:pStyle w:val="Content"/>
        <w:jc w:val="center"/>
      </w:pPr>
      <w:r w:rsidRPr="00BE514C">
        <w:rPr>
          <w:noProof/>
        </w:rPr>
        <w:drawing>
          <wp:inline distT="0" distB="0" distL="0" distR="0" wp14:anchorId="0EE44D0E" wp14:editId="676CD36C">
            <wp:extent cx="5380770" cy="419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3502" cy="4200917"/>
                    </a:xfrm>
                    <a:prstGeom prst="rect">
                      <a:avLst/>
                    </a:prstGeom>
                  </pic:spPr>
                </pic:pic>
              </a:graphicData>
            </a:graphic>
          </wp:inline>
        </w:drawing>
      </w:r>
    </w:p>
    <w:p w14:paraId="7B6B37BB" w14:textId="77777777" w:rsidR="00BE514C" w:rsidRDefault="00BE514C" w:rsidP="00BE514C">
      <w:pPr>
        <w:pStyle w:val="Heading2"/>
        <w:jc w:val="center"/>
      </w:pPr>
      <w:bookmarkStart w:id="30" w:name="_Figure_3:_Medium-fidelity"/>
      <w:bookmarkStart w:id="31" w:name="_Toc86762980"/>
      <w:bookmarkEnd w:id="30"/>
      <w:r>
        <w:t>Figure 3: Medium-fidelity prototype</w:t>
      </w:r>
      <w:bookmarkEnd w:id="31"/>
    </w:p>
    <w:p w14:paraId="5B45EBEE" w14:textId="77777777" w:rsidR="00BE514C" w:rsidRDefault="00BE514C" w:rsidP="00BE514C"/>
    <w:p w14:paraId="2478F1FD" w14:textId="77777777" w:rsidR="00BE514C" w:rsidRPr="00BE514C" w:rsidRDefault="00BE514C" w:rsidP="00BE514C"/>
    <w:p w14:paraId="4EE8394C" w14:textId="77777777" w:rsidR="00BE514C" w:rsidRDefault="00BE514C" w:rsidP="00BE514C"/>
    <w:p w14:paraId="3DEAEFE7" w14:textId="77777777" w:rsidR="00BE514C" w:rsidRDefault="00BE514C" w:rsidP="009807AC">
      <w:pPr>
        <w:pStyle w:val="Content"/>
      </w:pPr>
      <w:r>
        <w:rPr>
          <w:noProof/>
        </w:rPr>
        <w:drawing>
          <wp:inline distT="0" distB="0" distL="0" distR="0" wp14:anchorId="54F7D610" wp14:editId="42DBF902">
            <wp:extent cx="6305550" cy="3000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5550" cy="3000375"/>
                    </a:xfrm>
                    <a:prstGeom prst="rect">
                      <a:avLst/>
                    </a:prstGeom>
                    <a:noFill/>
                    <a:ln>
                      <a:noFill/>
                    </a:ln>
                  </pic:spPr>
                </pic:pic>
              </a:graphicData>
            </a:graphic>
          </wp:inline>
        </w:drawing>
      </w:r>
    </w:p>
    <w:p w14:paraId="79023BD8" w14:textId="77777777" w:rsidR="00BE514C" w:rsidRDefault="00BE514C" w:rsidP="00BE514C">
      <w:pPr>
        <w:pStyle w:val="Heading2"/>
        <w:jc w:val="center"/>
      </w:pPr>
      <w:bookmarkStart w:id="32" w:name="_Figure_4:_Final"/>
      <w:bookmarkStart w:id="33" w:name="_Toc86762981"/>
      <w:bookmarkEnd w:id="32"/>
      <w:r>
        <w:t>Figure 4: Final version of the website</w:t>
      </w:r>
      <w:bookmarkEnd w:id="33"/>
    </w:p>
    <w:p w14:paraId="65BEBFE2" w14:textId="77777777" w:rsidR="00BE514C" w:rsidRDefault="00BE514C" w:rsidP="00BE514C">
      <w:r w:rsidRPr="00BE514C">
        <w:drawing>
          <wp:inline distT="0" distB="0" distL="0" distR="0" wp14:anchorId="0BEC895D" wp14:editId="0C5E5AC7">
            <wp:extent cx="6309360" cy="3587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3587115"/>
                    </a:xfrm>
                    <a:prstGeom prst="rect">
                      <a:avLst/>
                    </a:prstGeom>
                  </pic:spPr>
                </pic:pic>
              </a:graphicData>
            </a:graphic>
          </wp:inline>
        </w:drawing>
      </w:r>
    </w:p>
    <w:p w14:paraId="61D42906" w14:textId="77777777" w:rsidR="00BE514C" w:rsidRDefault="00BE514C" w:rsidP="00BE514C">
      <w:pPr>
        <w:pStyle w:val="Heading2"/>
        <w:jc w:val="center"/>
      </w:pPr>
      <w:bookmarkStart w:id="34" w:name="_Figure_5:_The"/>
      <w:bookmarkStart w:id="35" w:name="_Toc86762982"/>
      <w:bookmarkEnd w:id="34"/>
      <w:r>
        <w:t>Figure 5: The process of data handling, acquisition, and application</w:t>
      </w:r>
      <w:bookmarkEnd w:id="35"/>
    </w:p>
    <w:p w14:paraId="2336C8E9" w14:textId="77777777" w:rsidR="00BE514C" w:rsidRDefault="00BE514C" w:rsidP="00BE514C"/>
    <w:p w14:paraId="07C6648B" w14:textId="77777777" w:rsidR="00BE514C" w:rsidRDefault="00BE514C" w:rsidP="00BE514C"/>
    <w:p w14:paraId="610BF06D" w14:textId="77777777" w:rsidR="00BE514C" w:rsidRDefault="00BE514C" w:rsidP="00BE514C"/>
    <w:p w14:paraId="22136DD3" w14:textId="77777777" w:rsidR="00BE514C" w:rsidRDefault="00BE514C" w:rsidP="00BE514C">
      <w:r w:rsidRPr="00BE514C">
        <w:drawing>
          <wp:inline distT="0" distB="0" distL="0" distR="0" wp14:anchorId="1ACD3B4B" wp14:editId="4E686C29">
            <wp:extent cx="6309360" cy="6336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6336030"/>
                    </a:xfrm>
                    <a:prstGeom prst="rect">
                      <a:avLst/>
                    </a:prstGeom>
                  </pic:spPr>
                </pic:pic>
              </a:graphicData>
            </a:graphic>
          </wp:inline>
        </w:drawing>
      </w:r>
    </w:p>
    <w:p w14:paraId="5E690487" w14:textId="77777777" w:rsidR="00BE514C" w:rsidRDefault="00BE514C" w:rsidP="00BE514C">
      <w:pPr>
        <w:pStyle w:val="Heading2"/>
        <w:jc w:val="center"/>
      </w:pPr>
      <w:bookmarkStart w:id="36" w:name="_Figure_6:_The"/>
      <w:bookmarkStart w:id="37" w:name="_Toc86762983"/>
      <w:bookmarkEnd w:id="36"/>
      <w:r>
        <w:t>Figure 6: The architecture of the system</w:t>
      </w:r>
      <w:bookmarkEnd w:id="37"/>
    </w:p>
    <w:p w14:paraId="7DDF96D1" w14:textId="77777777" w:rsidR="00BE514C" w:rsidRDefault="00BE514C" w:rsidP="00BE514C"/>
    <w:p w14:paraId="05A9BFB9" w14:textId="77777777" w:rsidR="00BE514C" w:rsidRDefault="00BE514C" w:rsidP="00BE514C"/>
    <w:p w14:paraId="5C2CCFFB" w14:textId="77777777" w:rsidR="00BE514C" w:rsidRDefault="00BE514C" w:rsidP="00BE514C"/>
    <w:p w14:paraId="3E33BDBB" w14:textId="77777777" w:rsidR="00BE514C" w:rsidRDefault="00BE514C" w:rsidP="00BE514C"/>
    <w:p w14:paraId="620277D6" w14:textId="77777777" w:rsidR="00BE514C" w:rsidRDefault="00BE514C" w:rsidP="00BE514C"/>
    <w:p w14:paraId="13BC42D5" w14:textId="77777777" w:rsidR="00BE514C" w:rsidRDefault="00BE514C" w:rsidP="00BE514C">
      <w:r w:rsidRPr="00BE514C">
        <w:lastRenderedPageBreak/>
        <w:drawing>
          <wp:inline distT="0" distB="0" distL="0" distR="0" wp14:anchorId="170A386A" wp14:editId="7E22F3F9">
            <wp:extent cx="5877745" cy="315321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7745" cy="3153215"/>
                    </a:xfrm>
                    <a:prstGeom prst="rect">
                      <a:avLst/>
                    </a:prstGeom>
                  </pic:spPr>
                </pic:pic>
              </a:graphicData>
            </a:graphic>
          </wp:inline>
        </w:drawing>
      </w:r>
    </w:p>
    <w:p w14:paraId="385CA30C" w14:textId="77777777" w:rsidR="00BE514C" w:rsidRDefault="00BE514C" w:rsidP="00BE514C">
      <w:pPr>
        <w:pStyle w:val="Heading2"/>
        <w:jc w:val="center"/>
      </w:pPr>
      <w:bookmarkStart w:id="38" w:name="_Figure_7:_Server"/>
      <w:bookmarkStart w:id="39" w:name="_Toc86762984"/>
      <w:bookmarkEnd w:id="38"/>
      <w:r>
        <w:t>Figure 7: Server folder</w:t>
      </w:r>
      <w:bookmarkEnd w:id="39"/>
    </w:p>
    <w:p w14:paraId="54E7C9A4" w14:textId="77777777" w:rsidR="00BE514C" w:rsidRDefault="00BE514C" w:rsidP="00BE514C">
      <w:r w:rsidRPr="00BE514C">
        <w:drawing>
          <wp:inline distT="0" distB="0" distL="0" distR="0" wp14:anchorId="1DF6A3E0" wp14:editId="19F98B24">
            <wp:extent cx="5866765" cy="29241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0988" cy="2931264"/>
                    </a:xfrm>
                    <a:prstGeom prst="rect">
                      <a:avLst/>
                    </a:prstGeom>
                  </pic:spPr>
                </pic:pic>
              </a:graphicData>
            </a:graphic>
          </wp:inline>
        </w:drawing>
      </w:r>
    </w:p>
    <w:p w14:paraId="5B2F80F4" w14:textId="77777777" w:rsidR="00BE514C" w:rsidRDefault="00BE514C" w:rsidP="00BE514C">
      <w:pPr>
        <w:pStyle w:val="Heading2"/>
        <w:jc w:val="center"/>
      </w:pPr>
      <w:bookmarkStart w:id="40" w:name="_Figure_8:_Client"/>
      <w:bookmarkStart w:id="41" w:name="_Toc86762985"/>
      <w:bookmarkEnd w:id="40"/>
      <w:r>
        <w:t>Figure 8: Client folder</w:t>
      </w:r>
      <w:bookmarkEnd w:id="41"/>
    </w:p>
    <w:p w14:paraId="4872EB74" w14:textId="77777777" w:rsidR="00BE514C" w:rsidRDefault="00BE514C" w:rsidP="00BE514C"/>
    <w:p w14:paraId="7BBFA0AC" w14:textId="77777777" w:rsidR="00BE514C" w:rsidRDefault="00BE514C" w:rsidP="00BE514C">
      <w:r w:rsidRPr="00BE514C">
        <w:lastRenderedPageBreak/>
        <w:drawing>
          <wp:inline distT="0" distB="0" distL="0" distR="0" wp14:anchorId="155B917D" wp14:editId="74E91EBB">
            <wp:extent cx="6001588" cy="315321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1588" cy="3153215"/>
                    </a:xfrm>
                    <a:prstGeom prst="rect">
                      <a:avLst/>
                    </a:prstGeom>
                  </pic:spPr>
                </pic:pic>
              </a:graphicData>
            </a:graphic>
          </wp:inline>
        </w:drawing>
      </w:r>
    </w:p>
    <w:p w14:paraId="0183D708" w14:textId="77777777" w:rsidR="00BE514C" w:rsidRDefault="00BE514C" w:rsidP="00BE514C">
      <w:pPr>
        <w:pStyle w:val="Heading2"/>
        <w:jc w:val="center"/>
      </w:pPr>
      <w:bookmarkStart w:id="42" w:name="_Figure_9:_Source"/>
      <w:bookmarkStart w:id="43" w:name="_Toc86762986"/>
      <w:bookmarkEnd w:id="42"/>
      <w:r>
        <w:t>Figure 9: Source code of the previous team</w:t>
      </w:r>
      <w:bookmarkEnd w:id="43"/>
    </w:p>
    <w:p w14:paraId="39DCFACA" w14:textId="77777777" w:rsidR="00BE514C" w:rsidRDefault="00BE514C" w:rsidP="00BE514C"/>
    <w:p w14:paraId="6D8DE9A7" w14:textId="77777777" w:rsidR="00BE514C" w:rsidRDefault="00BE514C" w:rsidP="00BE514C"/>
    <w:p w14:paraId="7849A1E7" w14:textId="77777777" w:rsidR="00BE514C" w:rsidRDefault="00BE514C" w:rsidP="00BE514C"/>
    <w:p w14:paraId="3BD50D09" w14:textId="77777777" w:rsidR="00BE514C" w:rsidRDefault="00BE514C" w:rsidP="00BE514C"/>
    <w:p w14:paraId="7761DE52" w14:textId="77777777" w:rsidR="00BE514C" w:rsidRPr="00BE514C" w:rsidRDefault="00BE514C" w:rsidP="00BE514C"/>
    <w:p w14:paraId="009AD7A5" w14:textId="77777777" w:rsidR="00BE514C" w:rsidRPr="00BE514C" w:rsidRDefault="00BE514C" w:rsidP="00BE514C"/>
    <w:p w14:paraId="4F4F7F20" w14:textId="77777777" w:rsidR="00BE514C" w:rsidRDefault="00BE514C" w:rsidP="00BE514C"/>
    <w:p w14:paraId="4649A7D7" w14:textId="77777777" w:rsidR="009807AC" w:rsidRDefault="00BE514C" w:rsidP="009807AC">
      <w:pPr>
        <w:pStyle w:val="Content"/>
      </w:pPr>
      <w:bookmarkStart w:id="44" w:name="_Figure_10"/>
      <w:bookmarkEnd w:id="44"/>
      <w:r>
        <w:rPr>
          <w:noProof/>
        </w:rPr>
        <w:lastRenderedPageBreak/>
        <w:drawing>
          <wp:inline distT="0" distB="0" distL="0" distR="0" wp14:anchorId="2E4CE039" wp14:editId="5642C0F3">
            <wp:extent cx="6252210" cy="31644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52210" cy="3164489"/>
                    </a:xfrm>
                    <a:prstGeom prst="rect">
                      <a:avLst/>
                    </a:prstGeom>
                  </pic:spPr>
                </pic:pic>
              </a:graphicData>
            </a:graphic>
          </wp:inline>
        </w:drawing>
      </w:r>
    </w:p>
    <w:p w14:paraId="55ED2DCC" w14:textId="77777777" w:rsidR="009807AC" w:rsidRDefault="009807AC" w:rsidP="009807AC">
      <w:pPr>
        <w:pStyle w:val="Content"/>
      </w:pPr>
    </w:p>
    <w:p w14:paraId="1E27EEFB" w14:textId="77777777" w:rsidR="009807AC" w:rsidRDefault="00BE514C" w:rsidP="009807AC">
      <w:pPr>
        <w:pStyle w:val="Content"/>
        <w:jc w:val="center"/>
        <w:rPr>
          <w:rStyle w:val="Heading2Char"/>
        </w:rPr>
      </w:pPr>
      <w:bookmarkStart w:id="45" w:name="_Toc86762987"/>
      <w:r w:rsidRPr="009807AC">
        <w:rPr>
          <w:rStyle w:val="Heading2Char"/>
        </w:rPr>
        <w:t>Figure 10</w:t>
      </w:r>
      <w:bookmarkEnd w:id="45"/>
    </w:p>
    <w:p w14:paraId="312BB2BC" w14:textId="77777777" w:rsidR="009807AC" w:rsidRDefault="009807AC" w:rsidP="009807AC">
      <w:pPr>
        <w:pStyle w:val="Content"/>
        <w:jc w:val="center"/>
      </w:pPr>
    </w:p>
    <w:p w14:paraId="7CF95AAF" w14:textId="3C597798" w:rsidR="00BE514C" w:rsidRDefault="00BE514C" w:rsidP="009807AC">
      <w:pPr>
        <w:pStyle w:val="Content"/>
        <w:jc w:val="center"/>
      </w:pPr>
      <w:r>
        <w:rPr>
          <w:noProof/>
        </w:rPr>
        <w:drawing>
          <wp:inline distT="0" distB="0" distL="0" distR="0" wp14:anchorId="59F106BD" wp14:editId="379894E1">
            <wp:extent cx="5999501" cy="3010619"/>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9501" cy="3010619"/>
                    </a:xfrm>
                    <a:prstGeom prst="rect">
                      <a:avLst/>
                    </a:prstGeom>
                  </pic:spPr>
                </pic:pic>
              </a:graphicData>
            </a:graphic>
          </wp:inline>
        </w:drawing>
      </w:r>
      <w:bookmarkStart w:id="46" w:name="_Figure_11"/>
      <w:bookmarkEnd w:id="46"/>
      <w:r w:rsidRPr="009807AC">
        <w:rPr>
          <w:rStyle w:val="Heading2Char"/>
        </w:rPr>
        <w:t>Figure 11</w:t>
      </w:r>
    </w:p>
    <w:p w14:paraId="6720859D" w14:textId="3F367949" w:rsidR="009807AC" w:rsidRDefault="00BE514C" w:rsidP="009807AC">
      <w:pPr>
        <w:pStyle w:val="Content"/>
        <w:jc w:val="center"/>
      </w:pPr>
      <w:r>
        <w:rPr>
          <w:noProof/>
        </w:rPr>
        <w:lastRenderedPageBreak/>
        <w:drawing>
          <wp:inline distT="0" distB="0" distL="0" distR="0" wp14:anchorId="201D689B" wp14:editId="756D4474">
            <wp:extent cx="3502856" cy="720305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a:blip r:embed="rId25">
                      <a:extLst>
                        <a:ext uri="{28A0092B-C50C-407E-A947-70E740481C1C}">
                          <a14:useLocalDpi xmlns:a14="http://schemas.microsoft.com/office/drawing/2010/main" val="0"/>
                        </a:ext>
                      </a:extLst>
                    </a:blip>
                    <a:stretch>
                      <a:fillRect/>
                    </a:stretch>
                  </pic:blipFill>
                  <pic:spPr>
                    <a:xfrm>
                      <a:off x="0" y="0"/>
                      <a:ext cx="3522223" cy="7242881"/>
                    </a:xfrm>
                    <a:prstGeom prst="rect">
                      <a:avLst/>
                    </a:prstGeom>
                  </pic:spPr>
                </pic:pic>
              </a:graphicData>
            </a:graphic>
          </wp:inline>
        </w:drawing>
      </w:r>
      <w:bookmarkStart w:id="47" w:name="_Figure_12"/>
      <w:bookmarkEnd w:id="47"/>
    </w:p>
    <w:p w14:paraId="27D7C8E0" w14:textId="77777777" w:rsidR="009807AC" w:rsidRDefault="009807AC" w:rsidP="009807AC">
      <w:pPr>
        <w:pStyle w:val="Content"/>
        <w:jc w:val="center"/>
      </w:pPr>
    </w:p>
    <w:p w14:paraId="28959D8E" w14:textId="07E2DE4C" w:rsidR="00BE514C" w:rsidRDefault="00BE514C" w:rsidP="009807AC">
      <w:pPr>
        <w:pStyle w:val="Heading2"/>
        <w:jc w:val="center"/>
      </w:pPr>
      <w:bookmarkStart w:id="48" w:name="_Toc86762988"/>
      <w:r>
        <w:t>Figure 12</w:t>
      </w:r>
      <w:bookmarkEnd w:id="48"/>
    </w:p>
    <w:p w14:paraId="2576CBEC" w14:textId="77777777" w:rsidR="009807AC" w:rsidRDefault="009807AC" w:rsidP="009807AC">
      <w:pPr>
        <w:pStyle w:val="Content"/>
        <w:jc w:val="center"/>
      </w:pPr>
    </w:p>
    <w:p w14:paraId="29E5FAF6" w14:textId="77777777" w:rsidR="009807AC" w:rsidRDefault="00BE514C" w:rsidP="009807AC">
      <w:pPr>
        <w:pStyle w:val="Content"/>
      </w:pPr>
      <w:r>
        <w:rPr>
          <w:noProof/>
        </w:rPr>
        <w:lastRenderedPageBreak/>
        <w:drawing>
          <wp:inline distT="0" distB="0" distL="0" distR="0" wp14:anchorId="517E2F1B" wp14:editId="70E1F280">
            <wp:extent cx="3522345" cy="533855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png"/>
                    <pic:cNvPicPr/>
                  </pic:nvPicPr>
                  <pic:blipFill>
                    <a:blip r:embed="rId26">
                      <a:extLst>
                        <a:ext uri="{28A0092B-C50C-407E-A947-70E740481C1C}">
                          <a14:useLocalDpi xmlns:a14="http://schemas.microsoft.com/office/drawing/2010/main" val="0"/>
                        </a:ext>
                      </a:extLst>
                    </a:blip>
                    <a:stretch>
                      <a:fillRect/>
                    </a:stretch>
                  </pic:blipFill>
                  <pic:spPr>
                    <a:xfrm>
                      <a:off x="0" y="0"/>
                      <a:ext cx="3526908" cy="5345470"/>
                    </a:xfrm>
                    <a:prstGeom prst="rect">
                      <a:avLst/>
                    </a:prstGeom>
                  </pic:spPr>
                </pic:pic>
              </a:graphicData>
            </a:graphic>
          </wp:inline>
        </w:drawing>
      </w:r>
      <w:bookmarkStart w:id="49" w:name="_Figure_13"/>
      <w:bookmarkEnd w:id="49"/>
    </w:p>
    <w:p w14:paraId="12CAA3EB" w14:textId="77777777" w:rsidR="009807AC" w:rsidRDefault="009807AC" w:rsidP="009807AC">
      <w:pPr>
        <w:pStyle w:val="Content"/>
      </w:pPr>
    </w:p>
    <w:p w14:paraId="7886AA6F" w14:textId="02FF3B2D" w:rsidR="00BE514C" w:rsidRDefault="00BE514C" w:rsidP="009807AC">
      <w:pPr>
        <w:pStyle w:val="Heading2"/>
        <w:jc w:val="center"/>
      </w:pPr>
      <w:bookmarkStart w:id="50" w:name="_Toc86762989"/>
      <w:r>
        <w:t>Figure 13</w:t>
      </w:r>
      <w:bookmarkEnd w:id="50"/>
    </w:p>
    <w:p w14:paraId="148DE7CB" w14:textId="77777777" w:rsidR="009807AC" w:rsidRPr="00BE514C" w:rsidRDefault="009807AC" w:rsidP="009807AC">
      <w:pPr>
        <w:pStyle w:val="Content"/>
      </w:pPr>
    </w:p>
    <w:p w14:paraId="61454BF3" w14:textId="77777777" w:rsidR="00BE514C" w:rsidRDefault="00BE514C" w:rsidP="009807AC">
      <w:pPr>
        <w:pStyle w:val="Content"/>
        <w:jc w:val="center"/>
      </w:pPr>
      <w:r>
        <w:rPr>
          <w:noProof/>
        </w:rPr>
        <w:lastRenderedPageBreak/>
        <w:drawing>
          <wp:inline distT="0" distB="0" distL="0" distR="0" wp14:anchorId="27211495" wp14:editId="3B1F6A2D">
            <wp:extent cx="6068992" cy="35433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png"/>
                    <pic:cNvPicPr/>
                  </pic:nvPicPr>
                  <pic:blipFill>
                    <a:blip r:embed="rId27">
                      <a:extLst>
                        <a:ext uri="{28A0092B-C50C-407E-A947-70E740481C1C}">
                          <a14:useLocalDpi xmlns:a14="http://schemas.microsoft.com/office/drawing/2010/main" val="0"/>
                        </a:ext>
                      </a:extLst>
                    </a:blip>
                    <a:stretch>
                      <a:fillRect/>
                    </a:stretch>
                  </pic:blipFill>
                  <pic:spPr>
                    <a:xfrm>
                      <a:off x="0" y="0"/>
                      <a:ext cx="6107703" cy="3565901"/>
                    </a:xfrm>
                    <a:prstGeom prst="rect">
                      <a:avLst/>
                    </a:prstGeom>
                  </pic:spPr>
                </pic:pic>
              </a:graphicData>
            </a:graphic>
          </wp:inline>
        </w:drawing>
      </w:r>
    </w:p>
    <w:p w14:paraId="3A7F8B36" w14:textId="77777777" w:rsidR="00BE514C" w:rsidRDefault="00BE514C" w:rsidP="00BE514C">
      <w:pPr>
        <w:pStyle w:val="Heading2"/>
        <w:jc w:val="center"/>
        <w:rPr>
          <w:noProof/>
        </w:rPr>
      </w:pPr>
      <w:bookmarkStart w:id="51" w:name="_Figure_14"/>
      <w:bookmarkStart w:id="52" w:name="_Toc86762990"/>
      <w:bookmarkEnd w:id="51"/>
      <w:r>
        <w:t>Figure 14</w:t>
      </w:r>
      <w:bookmarkEnd w:id="52"/>
    </w:p>
    <w:p w14:paraId="4A0C599A" w14:textId="77777777" w:rsidR="00BE514C" w:rsidRDefault="00BE514C" w:rsidP="009807AC">
      <w:pPr>
        <w:pStyle w:val="Content"/>
        <w:jc w:val="center"/>
      </w:pPr>
      <w:r>
        <w:rPr>
          <w:noProof/>
        </w:rPr>
        <w:drawing>
          <wp:inline distT="0" distB="0" distL="0" distR="0" wp14:anchorId="3F391637" wp14:editId="0C161BF8">
            <wp:extent cx="6033801" cy="362902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8017" cy="3637575"/>
                    </a:xfrm>
                    <a:prstGeom prst="rect">
                      <a:avLst/>
                    </a:prstGeom>
                  </pic:spPr>
                </pic:pic>
              </a:graphicData>
            </a:graphic>
          </wp:inline>
        </w:drawing>
      </w:r>
    </w:p>
    <w:p w14:paraId="56D6519E" w14:textId="77777777" w:rsidR="00BE514C" w:rsidRPr="00BE514C" w:rsidRDefault="00BE514C" w:rsidP="00BE514C">
      <w:pPr>
        <w:pStyle w:val="Heading2"/>
        <w:jc w:val="center"/>
      </w:pPr>
      <w:bookmarkStart w:id="53" w:name="_Figure_15"/>
      <w:bookmarkStart w:id="54" w:name="_Toc86762991"/>
      <w:bookmarkEnd w:id="53"/>
      <w:r>
        <w:t>Figure 15</w:t>
      </w:r>
      <w:bookmarkEnd w:id="54"/>
    </w:p>
    <w:p w14:paraId="77061115" w14:textId="77777777" w:rsidR="00BE514C" w:rsidRDefault="00BE514C" w:rsidP="00BE514C">
      <w:pPr>
        <w:pStyle w:val="Content"/>
        <w:rPr>
          <w:noProof/>
        </w:rPr>
      </w:pPr>
    </w:p>
    <w:p w14:paraId="3ECA480B" w14:textId="77777777" w:rsidR="00BE514C" w:rsidRDefault="00BE514C" w:rsidP="00BE514C">
      <w:pPr>
        <w:pStyle w:val="Content"/>
        <w:jc w:val="center"/>
      </w:pPr>
      <w:r>
        <w:rPr>
          <w:noProof/>
        </w:rPr>
        <w:lastRenderedPageBreak/>
        <w:drawing>
          <wp:inline distT="0" distB="0" distL="0" distR="0" wp14:anchorId="473BA05B" wp14:editId="5583A3CA">
            <wp:extent cx="6051484" cy="33528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3831" cy="3354100"/>
                    </a:xfrm>
                    <a:prstGeom prst="rect">
                      <a:avLst/>
                    </a:prstGeom>
                  </pic:spPr>
                </pic:pic>
              </a:graphicData>
            </a:graphic>
          </wp:inline>
        </w:drawing>
      </w:r>
    </w:p>
    <w:p w14:paraId="713A99BF" w14:textId="77777777" w:rsidR="00BE514C" w:rsidRDefault="00BE514C" w:rsidP="00BE514C">
      <w:pPr>
        <w:pStyle w:val="Heading2"/>
        <w:jc w:val="center"/>
      </w:pPr>
      <w:bookmarkStart w:id="55" w:name="_Figure_16"/>
      <w:bookmarkStart w:id="56" w:name="_Toc86762992"/>
      <w:bookmarkEnd w:id="55"/>
      <w:r>
        <w:t>Figure 16</w:t>
      </w:r>
      <w:bookmarkEnd w:id="56"/>
    </w:p>
    <w:p w14:paraId="702926BA" w14:textId="77777777" w:rsidR="00BE514C" w:rsidRDefault="00BE514C" w:rsidP="009807AC">
      <w:pPr>
        <w:pStyle w:val="Content"/>
        <w:jc w:val="center"/>
      </w:pPr>
      <w:r>
        <w:rPr>
          <w:noProof/>
        </w:rPr>
        <w:drawing>
          <wp:inline distT="0" distB="0" distL="0" distR="0" wp14:anchorId="362F6954" wp14:editId="53E89966">
            <wp:extent cx="5534025" cy="389654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png"/>
                    <pic:cNvPicPr/>
                  </pic:nvPicPr>
                  <pic:blipFill>
                    <a:blip r:embed="rId30">
                      <a:extLst>
                        <a:ext uri="{28A0092B-C50C-407E-A947-70E740481C1C}">
                          <a14:useLocalDpi xmlns:a14="http://schemas.microsoft.com/office/drawing/2010/main" val="0"/>
                        </a:ext>
                      </a:extLst>
                    </a:blip>
                    <a:stretch>
                      <a:fillRect/>
                    </a:stretch>
                  </pic:blipFill>
                  <pic:spPr>
                    <a:xfrm>
                      <a:off x="0" y="0"/>
                      <a:ext cx="5559147" cy="3914230"/>
                    </a:xfrm>
                    <a:prstGeom prst="rect">
                      <a:avLst/>
                    </a:prstGeom>
                  </pic:spPr>
                </pic:pic>
              </a:graphicData>
            </a:graphic>
          </wp:inline>
        </w:drawing>
      </w:r>
    </w:p>
    <w:p w14:paraId="75BF8E99" w14:textId="77777777" w:rsidR="00BE514C" w:rsidRDefault="00BE514C" w:rsidP="00BE514C">
      <w:pPr>
        <w:pStyle w:val="Heading2"/>
        <w:jc w:val="center"/>
      </w:pPr>
      <w:bookmarkStart w:id="57" w:name="_Figure_17"/>
      <w:bookmarkStart w:id="58" w:name="_Toc86762993"/>
      <w:bookmarkEnd w:id="57"/>
      <w:r>
        <w:t>Figure 17</w:t>
      </w:r>
      <w:bookmarkEnd w:id="58"/>
    </w:p>
    <w:p w14:paraId="50CE8C7A" w14:textId="77777777" w:rsidR="00BE514C" w:rsidRDefault="00BE514C" w:rsidP="00BE514C"/>
    <w:p w14:paraId="1EEFF8C4" w14:textId="77777777" w:rsidR="00BE514C" w:rsidRDefault="00BE514C" w:rsidP="009807AC">
      <w:pPr>
        <w:pStyle w:val="Content"/>
        <w:jc w:val="center"/>
      </w:pPr>
      <w:r>
        <w:rPr>
          <w:noProof/>
        </w:rPr>
        <w:lastRenderedPageBreak/>
        <w:drawing>
          <wp:inline distT="0" distB="0" distL="0" distR="0" wp14:anchorId="1D51CEC0" wp14:editId="6675566B">
            <wp:extent cx="6305550" cy="2943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05550" cy="2943225"/>
                    </a:xfrm>
                    <a:prstGeom prst="rect">
                      <a:avLst/>
                    </a:prstGeom>
                    <a:noFill/>
                    <a:ln>
                      <a:noFill/>
                    </a:ln>
                  </pic:spPr>
                </pic:pic>
              </a:graphicData>
            </a:graphic>
          </wp:inline>
        </w:drawing>
      </w:r>
    </w:p>
    <w:p w14:paraId="772745E0" w14:textId="77777777" w:rsidR="00BE514C" w:rsidRDefault="00BE514C" w:rsidP="00BE514C">
      <w:pPr>
        <w:pStyle w:val="Heading2"/>
        <w:jc w:val="center"/>
      </w:pPr>
      <w:bookmarkStart w:id="59" w:name="_Figure_18"/>
      <w:bookmarkStart w:id="60" w:name="_Toc86762994"/>
      <w:bookmarkEnd w:id="59"/>
      <w:r>
        <w:t>Figure 18</w:t>
      </w:r>
      <w:bookmarkEnd w:id="60"/>
    </w:p>
    <w:p w14:paraId="38B097F0" w14:textId="77777777" w:rsidR="00BE514C" w:rsidRDefault="00BE514C" w:rsidP="00BE514C">
      <w:r>
        <w:rPr>
          <w:noProof/>
        </w:rPr>
        <w:drawing>
          <wp:inline distT="0" distB="0" distL="0" distR="0" wp14:anchorId="3E812954" wp14:editId="7C1B48EA">
            <wp:extent cx="6296025" cy="3228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6025" cy="3228975"/>
                    </a:xfrm>
                    <a:prstGeom prst="rect">
                      <a:avLst/>
                    </a:prstGeom>
                    <a:noFill/>
                    <a:ln>
                      <a:noFill/>
                    </a:ln>
                  </pic:spPr>
                </pic:pic>
              </a:graphicData>
            </a:graphic>
          </wp:inline>
        </w:drawing>
      </w:r>
    </w:p>
    <w:p w14:paraId="69C1ABE0" w14:textId="77777777" w:rsidR="00BE514C" w:rsidRDefault="00BE514C" w:rsidP="00BE514C">
      <w:pPr>
        <w:pStyle w:val="Heading2"/>
        <w:jc w:val="center"/>
      </w:pPr>
      <w:bookmarkStart w:id="61" w:name="_Figure_19"/>
      <w:bookmarkStart w:id="62" w:name="_Toc86762995"/>
      <w:bookmarkEnd w:id="61"/>
      <w:r>
        <w:t>Figure 19</w:t>
      </w:r>
      <w:bookmarkEnd w:id="62"/>
    </w:p>
    <w:p w14:paraId="45EB9A79" w14:textId="77777777" w:rsidR="00BE514C" w:rsidRDefault="00BE514C" w:rsidP="00BE514C"/>
    <w:p w14:paraId="7A91F596" w14:textId="77777777" w:rsidR="00BE514C" w:rsidRDefault="00BE514C" w:rsidP="00BE514C"/>
    <w:p w14:paraId="4C876F55" w14:textId="77777777" w:rsidR="00BE514C" w:rsidRDefault="00BE514C" w:rsidP="00BE514C"/>
    <w:p w14:paraId="02C6E2D4" w14:textId="77777777" w:rsidR="00BE514C" w:rsidRDefault="00BE514C" w:rsidP="00BE514C"/>
    <w:p w14:paraId="22F8956A" w14:textId="77777777" w:rsidR="00BE514C" w:rsidRDefault="00BE514C" w:rsidP="00BE514C"/>
    <w:p w14:paraId="3588D868" w14:textId="77777777" w:rsidR="00BE514C" w:rsidRDefault="00BE514C" w:rsidP="00BE514C">
      <w:pPr>
        <w:jc w:val="center"/>
      </w:pPr>
      <w:r>
        <w:rPr>
          <w:noProof/>
        </w:rPr>
        <w:lastRenderedPageBreak/>
        <w:drawing>
          <wp:inline distT="0" distB="0" distL="0" distR="0" wp14:anchorId="3DC92B33" wp14:editId="698B1679">
            <wp:extent cx="6305550" cy="3152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inline>
        </w:drawing>
      </w:r>
    </w:p>
    <w:p w14:paraId="5DE2D08A" w14:textId="77777777" w:rsidR="00BE514C" w:rsidRDefault="00BE514C" w:rsidP="00BE514C">
      <w:pPr>
        <w:pStyle w:val="Heading2"/>
        <w:jc w:val="center"/>
      </w:pPr>
      <w:bookmarkStart w:id="63" w:name="_Figure_20"/>
      <w:bookmarkStart w:id="64" w:name="_Toc86762996"/>
      <w:bookmarkEnd w:id="63"/>
      <w:r>
        <w:t>Figure 20</w:t>
      </w:r>
      <w:bookmarkEnd w:id="64"/>
    </w:p>
    <w:p w14:paraId="61673844" w14:textId="77777777" w:rsidR="00BE514C" w:rsidRDefault="00BE514C" w:rsidP="00BE514C">
      <w:r>
        <w:rPr>
          <w:noProof/>
        </w:rPr>
        <w:drawing>
          <wp:inline distT="0" distB="0" distL="0" distR="0" wp14:anchorId="17E9FCB9" wp14:editId="0690F3BE">
            <wp:extent cx="6296025" cy="3219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6025" cy="3219450"/>
                    </a:xfrm>
                    <a:prstGeom prst="rect">
                      <a:avLst/>
                    </a:prstGeom>
                    <a:noFill/>
                    <a:ln>
                      <a:noFill/>
                    </a:ln>
                  </pic:spPr>
                </pic:pic>
              </a:graphicData>
            </a:graphic>
          </wp:inline>
        </w:drawing>
      </w:r>
    </w:p>
    <w:p w14:paraId="4FE66564" w14:textId="77777777" w:rsidR="00BE514C" w:rsidRDefault="00BE514C" w:rsidP="00BE514C">
      <w:pPr>
        <w:pStyle w:val="Heading2"/>
        <w:jc w:val="center"/>
      </w:pPr>
      <w:bookmarkStart w:id="65" w:name="_Figure_21"/>
      <w:bookmarkStart w:id="66" w:name="_Toc86762997"/>
      <w:bookmarkEnd w:id="65"/>
      <w:r>
        <w:t>Figure 21</w:t>
      </w:r>
      <w:bookmarkEnd w:id="66"/>
    </w:p>
    <w:p w14:paraId="54CC7B41" w14:textId="77777777" w:rsidR="00BE514C" w:rsidRDefault="00BE514C" w:rsidP="00BE514C"/>
    <w:p w14:paraId="43A142DB" w14:textId="77777777" w:rsidR="00BE514C" w:rsidRDefault="00BE514C" w:rsidP="00BE514C"/>
    <w:p w14:paraId="1C8EA806" w14:textId="77777777" w:rsidR="00BE514C" w:rsidRDefault="00BE514C" w:rsidP="00BE514C"/>
    <w:p w14:paraId="27D0A734" w14:textId="77777777" w:rsidR="00BE514C" w:rsidRDefault="00BE514C" w:rsidP="00BE514C"/>
    <w:p w14:paraId="0AAB3223" w14:textId="77777777" w:rsidR="00BE514C" w:rsidRDefault="00BE514C" w:rsidP="00BE514C">
      <w:r>
        <w:rPr>
          <w:noProof/>
        </w:rPr>
        <w:lastRenderedPageBreak/>
        <w:drawing>
          <wp:inline distT="0" distB="0" distL="0" distR="0" wp14:anchorId="01E36BC9" wp14:editId="0CAAB47F">
            <wp:extent cx="6305550" cy="320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5550" cy="3200400"/>
                    </a:xfrm>
                    <a:prstGeom prst="rect">
                      <a:avLst/>
                    </a:prstGeom>
                    <a:noFill/>
                    <a:ln>
                      <a:noFill/>
                    </a:ln>
                  </pic:spPr>
                </pic:pic>
              </a:graphicData>
            </a:graphic>
          </wp:inline>
        </w:drawing>
      </w:r>
    </w:p>
    <w:p w14:paraId="64AF1DB0" w14:textId="77777777" w:rsidR="00BE514C" w:rsidRDefault="00BE514C" w:rsidP="00BE514C">
      <w:pPr>
        <w:pStyle w:val="Heading2"/>
        <w:jc w:val="center"/>
      </w:pPr>
      <w:bookmarkStart w:id="67" w:name="_Figure_22"/>
      <w:bookmarkStart w:id="68" w:name="_Toc86762998"/>
      <w:bookmarkEnd w:id="67"/>
      <w:r>
        <w:t>Figure 22</w:t>
      </w:r>
      <w:bookmarkEnd w:id="68"/>
    </w:p>
    <w:p w14:paraId="2D12D2E3" w14:textId="77777777" w:rsidR="00BE514C" w:rsidRDefault="00BE514C" w:rsidP="00BE514C">
      <w:r>
        <w:rPr>
          <w:noProof/>
        </w:rPr>
        <w:drawing>
          <wp:inline distT="0" distB="0" distL="0" distR="0" wp14:anchorId="0BDB21A4" wp14:editId="70A64F35">
            <wp:extent cx="6296025" cy="3352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6025" cy="3352800"/>
                    </a:xfrm>
                    <a:prstGeom prst="rect">
                      <a:avLst/>
                    </a:prstGeom>
                    <a:noFill/>
                    <a:ln>
                      <a:noFill/>
                    </a:ln>
                  </pic:spPr>
                </pic:pic>
              </a:graphicData>
            </a:graphic>
          </wp:inline>
        </w:drawing>
      </w:r>
    </w:p>
    <w:p w14:paraId="46312229" w14:textId="77777777" w:rsidR="00BE514C" w:rsidRDefault="00BE514C" w:rsidP="00BE514C">
      <w:pPr>
        <w:pStyle w:val="Heading2"/>
        <w:jc w:val="center"/>
      </w:pPr>
      <w:bookmarkStart w:id="69" w:name="_Figure_23"/>
      <w:bookmarkStart w:id="70" w:name="_Toc86762999"/>
      <w:bookmarkEnd w:id="69"/>
      <w:r>
        <w:t>Figure 23</w:t>
      </w:r>
      <w:bookmarkEnd w:id="70"/>
    </w:p>
    <w:p w14:paraId="65F8549C" w14:textId="77777777" w:rsidR="00BE514C" w:rsidRDefault="00BE514C" w:rsidP="00BE514C"/>
    <w:p w14:paraId="02D2DD16" w14:textId="77777777" w:rsidR="00BE514C" w:rsidRDefault="00BE514C" w:rsidP="00BE514C"/>
    <w:p w14:paraId="6E78447F" w14:textId="77777777" w:rsidR="00BE514C" w:rsidRDefault="00BE514C" w:rsidP="00BE514C"/>
    <w:p w14:paraId="16E89C20" w14:textId="77777777" w:rsidR="00BE514C" w:rsidRDefault="00BE514C" w:rsidP="00BE514C"/>
    <w:p w14:paraId="74BA35E3" w14:textId="77777777" w:rsidR="00BE514C" w:rsidRDefault="00BE514C" w:rsidP="00BE514C">
      <w:r>
        <w:rPr>
          <w:noProof/>
        </w:rPr>
        <w:lastRenderedPageBreak/>
        <w:drawing>
          <wp:inline distT="0" distB="0" distL="0" distR="0" wp14:anchorId="37398F81" wp14:editId="36432659">
            <wp:extent cx="6296025" cy="3114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6025" cy="3114675"/>
                    </a:xfrm>
                    <a:prstGeom prst="rect">
                      <a:avLst/>
                    </a:prstGeom>
                    <a:noFill/>
                    <a:ln>
                      <a:noFill/>
                    </a:ln>
                  </pic:spPr>
                </pic:pic>
              </a:graphicData>
            </a:graphic>
          </wp:inline>
        </w:drawing>
      </w:r>
    </w:p>
    <w:p w14:paraId="26B2437F" w14:textId="77777777" w:rsidR="00BE514C" w:rsidRDefault="00BE514C" w:rsidP="00BE514C">
      <w:pPr>
        <w:pStyle w:val="Heading2"/>
        <w:jc w:val="center"/>
      </w:pPr>
      <w:bookmarkStart w:id="71" w:name="_Figure_24"/>
      <w:bookmarkStart w:id="72" w:name="_Toc86763000"/>
      <w:bookmarkEnd w:id="71"/>
      <w:r>
        <w:t>Figure 24</w:t>
      </w:r>
      <w:bookmarkEnd w:id="72"/>
    </w:p>
    <w:p w14:paraId="1FD426B2" w14:textId="77777777" w:rsidR="00BE514C" w:rsidRDefault="00BE514C" w:rsidP="00BE514C">
      <w:r>
        <w:rPr>
          <w:noProof/>
        </w:rPr>
        <w:drawing>
          <wp:inline distT="0" distB="0" distL="0" distR="0" wp14:anchorId="4923000B" wp14:editId="5EC58C6C">
            <wp:extent cx="6305550" cy="335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05550" cy="3352800"/>
                    </a:xfrm>
                    <a:prstGeom prst="rect">
                      <a:avLst/>
                    </a:prstGeom>
                    <a:noFill/>
                    <a:ln>
                      <a:noFill/>
                    </a:ln>
                  </pic:spPr>
                </pic:pic>
              </a:graphicData>
            </a:graphic>
          </wp:inline>
        </w:drawing>
      </w:r>
    </w:p>
    <w:p w14:paraId="28DD400D" w14:textId="77777777" w:rsidR="00BE514C" w:rsidRDefault="00BE514C" w:rsidP="00BE514C">
      <w:pPr>
        <w:pStyle w:val="Heading2"/>
        <w:jc w:val="center"/>
      </w:pPr>
      <w:bookmarkStart w:id="73" w:name="_Figure_25"/>
      <w:bookmarkStart w:id="74" w:name="_Toc86763001"/>
      <w:bookmarkEnd w:id="73"/>
      <w:r>
        <w:t>Figure 25</w:t>
      </w:r>
      <w:bookmarkEnd w:id="74"/>
    </w:p>
    <w:p w14:paraId="4AEEEDD7" w14:textId="77777777" w:rsidR="00BE514C" w:rsidRDefault="00BE514C" w:rsidP="00BE514C"/>
    <w:p w14:paraId="4B273702" w14:textId="77777777" w:rsidR="00BE514C" w:rsidRDefault="00BE514C" w:rsidP="00BE514C"/>
    <w:p w14:paraId="3A7622C4" w14:textId="77777777" w:rsidR="00BE514C" w:rsidRDefault="00BE514C" w:rsidP="00BE514C"/>
    <w:p w14:paraId="61208747" w14:textId="77777777" w:rsidR="00BE514C" w:rsidRDefault="00BE514C" w:rsidP="00BE514C"/>
    <w:p w14:paraId="37F292F9" w14:textId="77777777" w:rsidR="00BE514C" w:rsidRDefault="00BE514C" w:rsidP="00BE514C">
      <w:r>
        <w:rPr>
          <w:noProof/>
        </w:rPr>
        <w:lastRenderedPageBreak/>
        <w:drawing>
          <wp:inline distT="0" distB="0" distL="0" distR="0" wp14:anchorId="5BA8F0B0" wp14:editId="7B266786">
            <wp:extent cx="6305550" cy="2619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5550" cy="2619375"/>
                    </a:xfrm>
                    <a:prstGeom prst="rect">
                      <a:avLst/>
                    </a:prstGeom>
                    <a:noFill/>
                    <a:ln>
                      <a:noFill/>
                    </a:ln>
                  </pic:spPr>
                </pic:pic>
              </a:graphicData>
            </a:graphic>
          </wp:inline>
        </w:drawing>
      </w:r>
    </w:p>
    <w:p w14:paraId="6FFD2EAD" w14:textId="77777777" w:rsidR="00BE514C" w:rsidRDefault="00BE514C" w:rsidP="00BE514C">
      <w:pPr>
        <w:pStyle w:val="Heading2"/>
        <w:jc w:val="center"/>
      </w:pPr>
      <w:bookmarkStart w:id="75" w:name="_Figure_26"/>
      <w:bookmarkStart w:id="76" w:name="_Toc86763002"/>
      <w:bookmarkEnd w:id="75"/>
      <w:r>
        <w:t>Figure 26</w:t>
      </w:r>
      <w:bookmarkEnd w:id="76"/>
    </w:p>
    <w:p w14:paraId="5EF482FB" w14:textId="77777777" w:rsidR="00BE514C" w:rsidRDefault="00BE514C" w:rsidP="00BE514C"/>
    <w:p w14:paraId="6551B2D2" w14:textId="77777777" w:rsidR="00BE514C" w:rsidRDefault="00BE514C" w:rsidP="00BE514C">
      <w:r w:rsidRPr="00BE514C">
        <w:lastRenderedPageBreak/>
        <w:drawing>
          <wp:inline distT="0" distB="0" distL="0" distR="0" wp14:anchorId="0B5E8CD9" wp14:editId="454E1C66">
            <wp:extent cx="6309360" cy="6581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9360" cy="6581775"/>
                    </a:xfrm>
                    <a:prstGeom prst="rect">
                      <a:avLst/>
                    </a:prstGeom>
                  </pic:spPr>
                </pic:pic>
              </a:graphicData>
            </a:graphic>
          </wp:inline>
        </w:drawing>
      </w:r>
    </w:p>
    <w:p w14:paraId="0A4601C0" w14:textId="77777777" w:rsidR="00BE514C" w:rsidRDefault="00BE514C" w:rsidP="00BE514C">
      <w:pPr>
        <w:pStyle w:val="Heading2"/>
        <w:jc w:val="center"/>
      </w:pPr>
      <w:bookmarkStart w:id="77" w:name="_Figure_27:_Release"/>
      <w:bookmarkStart w:id="78" w:name="_Toc86763003"/>
      <w:bookmarkEnd w:id="77"/>
      <w:r>
        <w:t>Figure 27: Release 1</w:t>
      </w:r>
      <w:bookmarkEnd w:id="78"/>
    </w:p>
    <w:p w14:paraId="3ABDE5F6" w14:textId="77777777" w:rsidR="00BE514C" w:rsidRDefault="00BE514C">
      <w:pPr>
        <w:spacing w:after="200"/>
      </w:pPr>
      <w:r>
        <w:br w:type="page"/>
      </w:r>
    </w:p>
    <w:p w14:paraId="222BE596" w14:textId="77777777" w:rsidR="00BE514C" w:rsidRDefault="00BE514C" w:rsidP="00BE514C">
      <w:r w:rsidRPr="00BE514C">
        <w:lastRenderedPageBreak/>
        <w:drawing>
          <wp:inline distT="0" distB="0" distL="0" distR="0" wp14:anchorId="60A45E67" wp14:editId="1CC67E18">
            <wp:extent cx="6309360" cy="3893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9360" cy="3893185"/>
                    </a:xfrm>
                    <a:prstGeom prst="rect">
                      <a:avLst/>
                    </a:prstGeom>
                  </pic:spPr>
                </pic:pic>
              </a:graphicData>
            </a:graphic>
          </wp:inline>
        </w:drawing>
      </w:r>
    </w:p>
    <w:p w14:paraId="09136F75" w14:textId="77777777" w:rsidR="00BE514C" w:rsidRDefault="00BE514C" w:rsidP="00BE514C">
      <w:pPr>
        <w:pStyle w:val="Heading2"/>
        <w:jc w:val="center"/>
      </w:pPr>
      <w:bookmarkStart w:id="79" w:name="_Figure_28:_Release"/>
      <w:bookmarkStart w:id="80" w:name="_Toc86763004"/>
      <w:bookmarkEnd w:id="79"/>
      <w:r>
        <w:t>Figure 28: Release 2</w:t>
      </w:r>
      <w:bookmarkEnd w:id="80"/>
    </w:p>
    <w:p w14:paraId="49A78550" w14:textId="77777777" w:rsidR="00BE514C" w:rsidRDefault="00BE514C" w:rsidP="00BE514C"/>
    <w:p w14:paraId="3AB2358A" w14:textId="77777777" w:rsidR="00BE514C" w:rsidRDefault="00BE514C" w:rsidP="00BE514C">
      <w:r w:rsidRPr="00BE514C">
        <w:lastRenderedPageBreak/>
        <w:drawing>
          <wp:inline distT="0" distB="0" distL="0" distR="0" wp14:anchorId="05E02F0C" wp14:editId="0479880D">
            <wp:extent cx="6309360" cy="55537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5553710"/>
                    </a:xfrm>
                    <a:prstGeom prst="rect">
                      <a:avLst/>
                    </a:prstGeom>
                  </pic:spPr>
                </pic:pic>
              </a:graphicData>
            </a:graphic>
          </wp:inline>
        </w:drawing>
      </w:r>
    </w:p>
    <w:p w14:paraId="61BCC30D" w14:textId="77777777" w:rsidR="00BE514C" w:rsidRDefault="00BE514C" w:rsidP="00BE514C">
      <w:pPr>
        <w:pStyle w:val="Heading2"/>
        <w:jc w:val="center"/>
      </w:pPr>
      <w:bookmarkStart w:id="81" w:name="_Figure_29:_Release"/>
      <w:bookmarkStart w:id="82" w:name="_Toc86763005"/>
      <w:bookmarkEnd w:id="81"/>
      <w:r>
        <w:t>Figure 29: Release 3</w:t>
      </w:r>
      <w:bookmarkEnd w:id="82"/>
    </w:p>
    <w:p w14:paraId="2193B459" w14:textId="77777777" w:rsidR="00BE514C" w:rsidRDefault="00BE514C" w:rsidP="00BE514C"/>
    <w:p w14:paraId="3A7A8004" w14:textId="77777777" w:rsidR="00BE514C" w:rsidRDefault="00BE514C" w:rsidP="00BE514C">
      <w:r w:rsidRPr="00BE514C">
        <w:lastRenderedPageBreak/>
        <w:drawing>
          <wp:inline distT="0" distB="0" distL="0" distR="0" wp14:anchorId="45650009" wp14:editId="4EBF44A4">
            <wp:extent cx="6306430" cy="317226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6430" cy="3172268"/>
                    </a:xfrm>
                    <a:prstGeom prst="rect">
                      <a:avLst/>
                    </a:prstGeom>
                  </pic:spPr>
                </pic:pic>
              </a:graphicData>
            </a:graphic>
          </wp:inline>
        </w:drawing>
      </w:r>
    </w:p>
    <w:p w14:paraId="088DF073" w14:textId="77777777" w:rsidR="00BE514C" w:rsidRPr="00BE514C" w:rsidRDefault="00BE514C" w:rsidP="00BE514C">
      <w:pPr>
        <w:pStyle w:val="Heading2"/>
        <w:jc w:val="center"/>
      </w:pPr>
      <w:bookmarkStart w:id="83" w:name="_Figure_30:_Release"/>
      <w:bookmarkStart w:id="84" w:name="_Toc86763006"/>
      <w:bookmarkEnd w:id="83"/>
      <w:r>
        <w:t>Figure 30: Release 4</w:t>
      </w:r>
      <w:bookmarkEnd w:id="84"/>
    </w:p>
    <w:sectPr w:rsidR="00BE514C" w:rsidRPr="00BE514C" w:rsidSect="00DF027C">
      <w:headerReference w:type="default" r:id="rId44"/>
      <w:footerReference w:type="default" r:id="rId45"/>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040A58" w14:textId="77777777" w:rsidR="00A81C99" w:rsidRDefault="00A81C99">
      <w:r>
        <w:separator/>
      </w:r>
    </w:p>
    <w:p w14:paraId="6C0D9CE5" w14:textId="77777777" w:rsidR="00A81C99" w:rsidRDefault="00A81C99"/>
  </w:endnote>
  <w:endnote w:type="continuationSeparator" w:id="0">
    <w:p w14:paraId="461CF53C" w14:textId="77777777" w:rsidR="00A81C99" w:rsidRDefault="00A81C99">
      <w:r>
        <w:continuationSeparator/>
      </w:r>
    </w:p>
    <w:p w14:paraId="5FF8D629" w14:textId="77777777" w:rsidR="00A81C99" w:rsidRDefault="00A81C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22009B17" w14:textId="77777777" w:rsidR="001800A6" w:rsidRDefault="001800A6">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C4A744F" w14:textId="77777777" w:rsidR="001800A6" w:rsidRDefault="001800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FBBE14" w14:textId="77777777" w:rsidR="00A81C99" w:rsidRDefault="00A81C99">
      <w:r>
        <w:separator/>
      </w:r>
    </w:p>
    <w:p w14:paraId="59B7E459" w14:textId="77777777" w:rsidR="00A81C99" w:rsidRDefault="00A81C99"/>
  </w:footnote>
  <w:footnote w:type="continuationSeparator" w:id="0">
    <w:p w14:paraId="2A4F9C6C" w14:textId="77777777" w:rsidR="00A81C99" w:rsidRDefault="00A81C99">
      <w:r>
        <w:continuationSeparator/>
      </w:r>
    </w:p>
    <w:p w14:paraId="4B309D65" w14:textId="77777777" w:rsidR="00A81C99" w:rsidRDefault="00A81C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1800A6" w14:paraId="4CD418E8" w14:textId="77777777" w:rsidTr="00D077E9">
      <w:trPr>
        <w:trHeight w:val="978"/>
      </w:trPr>
      <w:tc>
        <w:tcPr>
          <w:tcW w:w="9990" w:type="dxa"/>
          <w:tcBorders>
            <w:top w:val="nil"/>
            <w:left w:val="nil"/>
            <w:bottom w:val="single" w:sz="36" w:space="0" w:color="34ABA2" w:themeColor="accent3"/>
            <w:right w:val="nil"/>
          </w:tcBorders>
        </w:tcPr>
        <w:p w14:paraId="11BAF84B" w14:textId="77777777" w:rsidR="001800A6" w:rsidRDefault="001800A6">
          <w:pPr>
            <w:pStyle w:val="Header"/>
          </w:pPr>
        </w:p>
      </w:tc>
    </w:tr>
  </w:tbl>
  <w:p w14:paraId="7FCC56F1" w14:textId="77777777" w:rsidR="001800A6" w:rsidRDefault="001800A6"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0C23"/>
    <w:multiLevelType w:val="hybridMultilevel"/>
    <w:tmpl w:val="A4A4DA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A70D46"/>
    <w:multiLevelType w:val="multilevel"/>
    <w:tmpl w:val="C1DC9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470A3C"/>
    <w:multiLevelType w:val="hybridMultilevel"/>
    <w:tmpl w:val="DA96292E"/>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35A1C4D"/>
    <w:multiLevelType w:val="multilevel"/>
    <w:tmpl w:val="C7DE0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5059B"/>
    <w:multiLevelType w:val="multilevel"/>
    <w:tmpl w:val="5536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A5522"/>
    <w:multiLevelType w:val="hybridMultilevel"/>
    <w:tmpl w:val="9CACF6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53558F5"/>
    <w:multiLevelType w:val="hybridMultilevel"/>
    <w:tmpl w:val="AE9C2C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633C60"/>
    <w:multiLevelType w:val="multilevel"/>
    <w:tmpl w:val="F8DC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BE72A5"/>
    <w:multiLevelType w:val="hybridMultilevel"/>
    <w:tmpl w:val="ED4ACFF0"/>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E694794"/>
    <w:multiLevelType w:val="hybridMultilevel"/>
    <w:tmpl w:val="7844537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ECE729B"/>
    <w:multiLevelType w:val="multilevel"/>
    <w:tmpl w:val="E95AC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00223D"/>
    <w:multiLevelType w:val="hybridMultilevel"/>
    <w:tmpl w:val="66EE343C"/>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1731576"/>
    <w:multiLevelType w:val="hybridMultilevel"/>
    <w:tmpl w:val="E8989B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48C6EF5"/>
    <w:multiLevelType w:val="hybridMultilevel"/>
    <w:tmpl w:val="1CBA8D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9421C4E"/>
    <w:multiLevelType w:val="hybridMultilevel"/>
    <w:tmpl w:val="01E4EDA2"/>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7AC272C"/>
    <w:multiLevelType w:val="multilevel"/>
    <w:tmpl w:val="0540CC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E372BF"/>
    <w:multiLevelType w:val="multilevel"/>
    <w:tmpl w:val="B180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79257B"/>
    <w:multiLevelType w:val="multilevel"/>
    <w:tmpl w:val="57F2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2806F4"/>
    <w:multiLevelType w:val="hybridMultilevel"/>
    <w:tmpl w:val="BF4C48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C816A34"/>
    <w:multiLevelType w:val="hybridMultilevel"/>
    <w:tmpl w:val="114E5A0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E7836C9"/>
    <w:multiLevelType w:val="multilevel"/>
    <w:tmpl w:val="E19A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14251D"/>
    <w:multiLevelType w:val="hybridMultilevel"/>
    <w:tmpl w:val="E9B66F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FDA33BB"/>
    <w:multiLevelType w:val="hybridMultilevel"/>
    <w:tmpl w:val="A3AA2F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18"/>
  </w:num>
  <w:num w:numId="3">
    <w:abstractNumId w:val="4"/>
  </w:num>
  <w:num w:numId="4">
    <w:abstractNumId w:val="15"/>
    <w:lvlOverride w:ilvl="0">
      <w:lvl w:ilvl="0">
        <w:numFmt w:val="decimal"/>
        <w:lvlText w:val="%1."/>
        <w:lvlJc w:val="left"/>
      </w:lvl>
    </w:lvlOverride>
  </w:num>
  <w:num w:numId="5">
    <w:abstractNumId w:val="3"/>
  </w:num>
  <w:num w:numId="6">
    <w:abstractNumId w:val="5"/>
  </w:num>
  <w:num w:numId="7">
    <w:abstractNumId w:val="13"/>
  </w:num>
  <w:num w:numId="8">
    <w:abstractNumId w:val="17"/>
  </w:num>
  <w:num w:numId="9">
    <w:abstractNumId w:val="20"/>
  </w:num>
  <w:num w:numId="10">
    <w:abstractNumId w:val="1"/>
  </w:num>
  <w:num w:numId="11">
    <w:abstractNumId w:val="10"/>
  </w:num>
  <w:num w:numId="12">
    <w:abstractNumId w:val="21"/>
  </w:num>
  <w:num w:numId="13">
    <w:abstractNumId w:val="7"/>
  </w:num>
  <w:num w:numId="14">
    <w:abstractNumId w:val="16"/>
  </w:num>
  <w:num w:numId="15">
    <w:abstractNumId w:val="0"/>
  </w:num>
  <w:num w:numId="16">
    <w:abstractNumId w:val="22"/>
  </w:num>
  <w:num w:numId="17">
    <w:abstractNumId w:val="6"/>
  </w:num>
  <w:num w:numId="18">
    <w:abstractNumId w:val="2"/>
  </w:num>
  <w:num w:numId="19">
    <w:abstractNumId w:val="9"/>
  </w:num>
  <w:num w:numId="20">
    <w:abstractNumId w:val="19"/>
  </w:num>
  <w:num w:numId="21">
    <w:abstractNumId w:val="14"/>
  </w:num>
  <w:num w:numId="22">
    <w:abstractNumId w:val="8"/>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2MDI0MTMwNwViAyUdpeDU4uLM/DyQAsNaAPCyBuUsAAAA"/>
  </w:docVars>
  <w:rsids>
    <w:rsidRoot w:val="00BA0416"/>
    <w:rsid w:val="000056CD"/>
    <w:rsid w:val="0002482E"/>
    <w:rsid w:val="00050324"/>
    <w:rsid w:val="000A0150"/>
    <w:rsid w:val="000E63C9"/>
    <w:rsid w:val="00130E9D"/>
    <w:rsid w:val="00150A6D"/>
    <w:rsid w:val="001800A6"/>
    <w:rsid w:val="00185B35"/>
    <w:rsid w:val="001F2BC8"/>
    <w:rsid w:val="001F5F6B"/>
    <w:rsid w:val="00214A29"/>
    <w:rsid w:val="00243EBC"/>
    <w:rsid w:val="00246A35"/>
    <w:rsid w:val="00284348"/>
    <w:rsid w:val="002F51F5"/>
    <w:rsid w:val="00312137"/>
    <w:rsid w:val="00330359"/>
    <w:rsid w:val="0033762F"/>
    <w:rsid w:val="00366C7E"/>
    <w:rsid w:val="00384EA3"/>
    <w:rsid w:val="003A39A1"/>
    <w:rsid w:val="003C2191"/>
    <w:rsid w:val="003D3863"/>
    <w:rsid w:val="004110DE"/>
    <w:rsid w:val="0044085A"/>
    <w:rsid w:val="004B21A5"/>
    <w:rsid w:val="005037F0"/>
    <w:rsid w:val="00516A86"/>
    <w:rsid w:val="005275F6"/>
    <w:rsid w:val="00554A84"/>
    <w:rsid w:val="00572102"/>
    <w:rsid w:val="005F1BB0"/>
    <w:rsid w:val="00656C4D"/>
    <w:rsid w:val="0067528D"/>
    <w:rsid w:val="006E5716"/>
    <w:rsid w:val="007302B3"/>
    <w:rsid w:val="00730733"/>
    <w:rsid w:val="00730E3A"/>
    <w:rsid w:val="00736AAF"/>
    <w:rsid w:val="00765B2A"/>
    <w:rsid w:val="00783A34"/>
    <w:rsid w:val="007C6B52"/>
    <w:rsid w:val="007D16C5"/>
    <w:rsid w:val="00862FE4"/>
    <w:rsid w:val="0086389A"/>
    <w:rsid w:val="0087605E"/>
    <w:rsid w:val="008B1FEE"/>
    <w:rsid w:val="00903C32"/>
    <w:rsid w:val="00916B16"/>
    <w:rsid w:val="009173B9"/>
    <w:rsid w:val="0093335D"/>
    <w:rsid w:val="0093613E"/>
    <w:rsid w:val="00943026"/>
    <w:rsid w:val="00966B81"/>
    <w:rsid w:val="0097044A"/>
    <w:rsid w:val="009807AC"/>
    <w:rsid w:val="009C7720"/>
    <w:rsid w:val="00A0405C"/>
    <w:rsid w:val="00A23AFA"/>
    <w:rsid w:val="00A31B3E"/>
    <w:rsid w:val="00A532F3"/>
    <w:rsid w:val="00A81C99"/>
    <w:rsid w:val="00A8489E"/>
    <w:rsid w:val="00AC29F3"/>
    <w:rsid w:val="00B231E5"/>
    <w:rsid w:val="00BA0416"/>
    <w:rsid w:val="00BE514C"/>
    <w:rsid w:val="00C02B87"/>
    <w:rsid w:val="00C25332"/>
    <w:rsid w:val="00C4086D"/>
    <w:rsid w:val="00CA1896"/>
    <w:rsid w:val="00CB5B28"/>
    <w:rsid w:val="00CF5371"/>
    <w:rsid w:val="00D0323A"/>
    <w:rsid w:val="00D0559F"/>
    <w:rsid w:val="00D077E9"/>
    <w:rsid w:val="00D42CB7"/>
    <w:rsid w:val="00D5413D"/>
    <w:rsid w:val="00D570A9"/>
    <w:rsid w:val="00D70D02"/>
    <w:rsid w:val="00D770C7"/>
    <w:rsid w:val="00D86945"/>
    <w:rsid w:val="00D90290"/>
    <w:rsid w:val="00DD152F"/>
    <w:rsid w:val="00DE213F"/>
    <w:rsid w:val="00DF027C"/>
    <w:rsid w:val="00E00A32"/>
    <w:rsid w:val="00E22ACD"/>
    <w:rsid w:val="00E620B0"/>
    <w:rsid w:val="00E81B40"/>
    <w:rsid w:val="00EF555B"/>
    <w:rsid w:val="00F027BB"/>
    <w:rsid w:val="00F11DCF"/>
    <w:rsid w:val="00F162EA"/>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51DB50"/>
  <w15:docId w15:val="{B33675D2-3A68-4EAC-813C-C3914A50F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1800A6"/>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rmalWeb">
    <w:name w:val="Normal (Web)"/>
    <w:basedOn w:val="Normal"/>
    <w:uiPriority w:val="99"/>
    <w:unhideWhenUsed/>
    <w:rsid w:val="00BA0416"/>
    <w:pPr>
      <w:spacing w:before="100" w:beforeAutospacing="1" w:after="100" w:afterAutospacing="1" w:line="240" w:lineRule="auto"/>
    </w:pPr>
    <w:rPr>
      <w:rFonts w:ascii="Times New Roman" w:eastAsia="Times New Roman" w:hAnsi="Times New Roman" w:cs="Times New Roman"/>
      <w:b w:val="0"/>
      <w:color w:val="auto"/>
      <w:sz w:val="24"/>
      <w:szCs w:val="24"/>
      <w:lang w:val="en-AU" w:eastAsia="zh-CN"/>
    </w:rPr>
  </w:style>
  <w:style w:type="character" w:customStyle="1" w:styleId="apple-tab-span">
    <w:name w:val="apple-tab-span"/>
    <w:basedOn w:val="DefaultParagraphFont"/>
    <w:rsid w:val="00BA0416"/>
  </w:style>
  <w:style w:type="character" w:customStyle="1" w:styleId="Heading3Char">
    <w:name w:val="Heading 3 Char"/>
    <w:basedOn w:val="DefaultParagraphFont"/>
    <w:link w:val="Heading3"/>
    <w:uiPriority w:val="5"/>
    <w:rsid w:val="001800A6"/>
    <w:rPr>
      <w:rFonts w:asciiTheme="majorHAnsi" w:eastAsiaTheme="majorEastAsia" w:hAnsiTheme="majorHAnsi" w:cstheme="majorBidi"/>
      <w:b/>
      <w:color w:val="012639" w:themeColor="accent1" w:themeShade="7F"/>
    </w:rPr>
  </w:style>
  <w:style w:type="character" w:styleId="Hyperlink">
    <w:name w:val="Hyperlink"/>
    <w:basedOn w:val="DefaultParagraphFont"/>
    <w:uiPriority w:val="99"/>
    <w:unhideWhenUsed/>
    <w:rsid w:val="001800A6"/>
    <w:rPr>
      <w:color w:val="0000FF"/>
      <w:u w:val="single"/>
    </w:rPr>
  </w:style>
  <w:style w:type="character" w:styleId="UnresolvedMention">
    <w:name w:val="Unresolved Mention"/>
    <w:basedOn w:val="DefaultParagraphFont"/>
    <w:uiPriority w:val="99"/>
    <w:semiHidden/>
    <w:unhideWhenUsed/>
    <w:rsid w:val="00BE514C"/>
    <w:rPr>
      <w:color w:val="605E5C"/>
      <w:shd w:val="clear" w:color="auto" w:fill="E1DFDD"/>
    </w:rPr>
  </w:style>
  <w:style w:type="paragraph" w:styleId="TOCHeading">
    <w:name w:val="TOC Heading"/>
    <w:basedOn w:val="Heading1"/>
    <w:next w:val="Normal"/>
    <w:uiPriority w:val="39"/>
    <w:unhideWhenUsed/>
    <w:qFormat/>
    <w:rsid w:val="009807AC"/>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9807AC"/>
    <w:pPr>
      <w:spacing w:after="100"/>
    </w:pPr>
  </w:style>
  <w:style w:type="paragraph" w:styleId="TOC2">
    <w:name w:val="toc 2"/>
    <w:basedOn w:val="Normal"/>
    <w:next w:val="Normal"/>
    <w:autoRedefine/>
    <w:uiPriority w:val="39"/>
    <w:unhideWhenUsed/>
    <w:rsid w:val="009807AC"/>
    <w:pPr>
      <w:spacing w:after="100"/>
      <w:ind w:left="280"/>
    </w:pPr>
  </w:style>
  <w:style w:type="paragraph" w:styleId="TOC3">
    <w:name w:val="toc 3"/>
    <w:basedOn w:val="Normal"/>
    <w:next w:val="Normal"/>
    <w:autoRedefine/>
    <w:uiPriority w:val="39"/>
    <w:unhideWhenUsed/>
    <w:rsid w:val="009807AC"/>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71615">
      <w:bodyDiv w:val="1"/>
      <w:marLeft w:val="0"/>
      <w:marRight w:val="0"/>
      <w:marTop w:val="0"/>
      <w:marBottom w:val="0"/>
      <w:divBdr>
        <w:top w:val="none" w:sz="0" w:space="0" w:color="auto"/>
        <w:left w:val="none" w:sz="0" w:space="0" w:color="auto"/>
        <w:bottom w:val="none" w:sz="0" w:space="0" w:color="auto"/>
        <w:right w:val="none" w:sz="0" w:space="0" w:color="auto"/>
      </w:divBdr>
    </w:div>
    <w:div w:id="119688237">
      <w:bodyDiv w:val="1"/>
      <w:marLeft w:val="0"/>
      <w:marRight w:val="0"/>
      <w:marTop w:val="0"/>
      <w:marBottom w:val="0"/>
      <w:divBdr>
        <w:top w:val="none" w:sz="0" w:space="0" w:color="auto"/>
        <w:left w:val="none" w:sz="0" w:space="0" w:color="auto"/>
        <w:bottom w:val="none" w:sz="0" w:space="0" w:color="auto"/>
        <w:right w:val="none" w:sz="0" w:space="0" w:color="auto"/>
      </w:divBdr>
    </w:div>
    <w:div w:id="1080517902">
      <w:bodyDiv w:val="1"/>
      <w:marLeft w:val="0"/>
      <w:marRight w:val="0"/>
      <w:marTop w:val="0"/>
      <w:marBottom w:val="0"/>
      <w:divBdr>
        <w:top w:val="none" w:sz="0" w:space="0" w:color="auto"/>
        <w:left w:val="none" w:sz="0" w:space="0" w:color="auto"/>
        <w:bottom w:val="none" w:sz="0" w:space="0" w:color="auto"/>
        <w:right w:val="none" w:sz="0" w:space="0" w:color="auto"/>
      </w:divBdr>
    </w:div>
    <w:div w:id="1635867478">
      <w:bodyDiv w:val="1"/>
      <w:marLeft w:val="0"/>
      <w:marRight w:val="0"/>
      <w:marTop w:val="0"/>
      <w:marBottom w:val="0"/>
      <w:divBdr>
        <w:top w:val="none" w:sz="0" w:space="0" w:color="auto"/>
        <w:left w:val="none" w:sz="0" w:space="0" w:color="auto"/>
        <w:bottom w:val="none" w:sz="0" w:space="0" w:color="auto"/>
        <w:right w:val="none" w:sz="0" w:space="0" w:color="auto"/>
      </w:divBdr>
    </w:div>
    <w:div w:id="1973486451">
      <w:bodyDiv w:val="1"/>
      <w:marLeft w:val="0"/>
      <w:marRight w:val="0"/>
      <w:marTop w:val="0"/>
      <w:marBottom w:val="0"/>
      <w:divBdr>
        <w:top w:val="none" w:sz="0" w:space="0" w:color="auto"/>
        <w:left w:val="none" w:sz="0" w:space="0" w:color="auto"/>
        <w:bottom w:val="none" w:sz="0" w:space="0" w:color="auto"/>
        <w:right w:val="none" w:sz="0" w:space="0" w:color="auto"/>
      </w:divBdr>
    </w:div>
    <w:div w:id="2107535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taphbook.herokuapp.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wrike.com/project-management-guide/glossary/"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staphbook.herokuapp.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10329935\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5529950F9841BDA6CB4870D54A2DF0"/>
        <w:category>
          <w:name w:val="General"/>
          <w:gallery w:val="placeholder"/>
        </w:category>
        <w:types>
          <w:type w:val="bbPlcHdr"/>
        </w:types>
        <w:behaviors>
          <w:behavior w:val="content"/>
        </w:behaviors>
        <w:guid w:val="{4F2B10F1-FDB2-4F35-951B-65053410253D}"/>
      </w:docPartPr>
      <w:docPartBody>
        <w:p w:rsidR="00B448F4" w:rsidRDefault="00B448F4">
          <w:pPr>
            <w:pStyle w:val="785529950F9841BDA6CB4870D54A2DF0"/>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November 2</w:t>
          </w:r>
          <w:r w:rsidRPr="00D86945">
            <w:rPr>
              <w:rStyle w:val="SubtitleChar"/>
              <w:b/>
            </w:rPr>
            <w:fldChar w:fldCharType="end"/>
          </w:r>
        </w:p>
      </w:docPartBody>
    </w:docPart>
    <w:docPart>
      <w:docPartPr>
        <w:name w:val="1DF08B0DBB374FDDB2B3A9136BE8BC62"/>
        <w:category>
          <w:name w:val="General"/>
          <w:gallery w:val="placeholder"/>
        </w:category>
        <w:types>
          <w:type w:val="bbPlcHdr"/>
        </w:types>
        <w:behaviors>
          <w:behavior w:val="content"/>
        </w:behaviors>
        <w:guid w:val="{A3879A0C-D137-4ABE-BEBA-528D54D3136E}"/>
      </w:docPartPr>
      <w:docPartBody>
        <w:p w:rsidR="00B448F4" w:rsidRDefault="00B448F4">
          <w:pPr>
            <w:pStyle w:val="1DF08B0DBB374FDDB2B3A9136BE8BC62"/>
          </w:pPr>
          <w:r>
            <w:t>COMPANY NAME</w:t>
          </w:r>
        </w:p>
      </w:docPartBody>
    </w:docPart>
    <w:docPart>
      <w:docPartPr>
        <w:name w:val="E7DCA1DEEB364968A6611DC2D00AC728"/>
        <w:category>
          <w:name w:val="General"/>
          <w:gallery w:val="placeholder"/>
        </w:category>
        <w:types>
          <w:type w:val="bbPlcHdr"/>
        </w:types>
        <w:behaviors>
          <w:behavior w:val="content"/>
        </w:behaviors>
        <w:guid w:val="{30AF9C79-DD95-429F-97C5-5DD8935414EB}"/>
      </w:docPartPr>
      <w:docPartBody>
        <w:p w:rsidR="00B448F4" w:rsidRDefault="00B448F4">
          <w:pPr>
            <w:pStyle w:val="E7DCA1DEEB364968A6611DC2D00AC728"/>
          </w:pPr>
          <w:r>
            <w:t>Your Name</w:t>
          </w:r>
        </w:p>
      </w:docPartBody>
    </w:docPart>
    <w:docPart>
      <w:docPartPr>
        <w:name w:val="EDD30B6EC4AD463EA3FB01BA0C8C7ECB"/>
        <w:category>
          <w:name w:val="General"/>
          <w:gallery w:val="placeholder"/>
        </w:category>
        <w:types>
          <w:type w:val="bbPlcHdr"/>
        </w:types>
        <w:behaviors>
          <w:behavior w:val="content"/>
        </w:behaviors>
        <w:guid w:val="{846FFF66-F42A-41CC-A21C-F8C5695E455B}"/>
      </w:docPartPr>
      <w:docPartBody>
        <w:p w:rsidR="00B448F4" w:rsidRDefault="00B448F4">
          <w:pPr>
            <w:pStyle w:val="EDD30B6EC4AD463EA3FB01BA0C8C7ECB"/>
          </w:pPr>
          <w:r w:rsidRPr="00DF027C">
            <w:t>Subtitle Text Here</w:t>
          </w:r>
        </w:p>
      </w:docPartBody>
    </w:docPart>
    <w:docPart>
      <w:docPartPr>
        <w:name w:val="628C7734E4DA4F7391DE28B6DF0A191D"/>
        <w:category>
          <w:name w:val="General"/>
          <w:gallery w:val="placeholder"/>
        </w:category>
        <w:types>
          <w:type w:val="bbPlcHdr"/>
        </w:types>
        <w:behaviors>
          <w:behavior w:val="content"/>
        </w:behaviors>
        <w:guid w:val="{F058C04C-8898-42E9-884E-4099A7EC2878}"/>
      </w:docPartPr>
      <w:docPartBody>
        <w:p w:rsidR="00B448F4" w:rsidRDefault="00B448F4" w:rsidP="00B448F4">
          <w:pPr>
            <w:pStyle w:val="628C7734E4DA4F7391DE28B6DF0A191D"/>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8F4"/>
    <w:rsid w:val="00B064CA"/>
    <w:rsid w:val="00B448F4"/>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785529950F9841BDA6CB4870D54A2DF0">
    <w:name w:val="785529950F9841BDA6CB4870D54A2DF0"/>
  </w:style>
  <w:style w:type="paragraph" w:customStyle="1" w:styleId="1DF08B0DBB374FDDB2B3A9136BE8BC62">
    <w:name w:val="1DF08B0DBB374FDDB2B3A9136BE8BC62"/>
  </w:style>
  <w:style w:type="paragraph" w:customStyle="1" w:styleId="E7DCA1DEEB364968A6611DC2D00AC728">
    <w:name w:val="E7DCA1DEEB364968A6611DC2D00AC728"/>
  </w:style>
  <w:style w:type="paragraph" w:customStyle="1" w:styleId="EDD30B6EC4AD463EA3FB01BA0C8C7ECB">
    <w:name w:val="EDD30B6EC4AD463EA3FB01BA0C8C7ECB"/>
  </w:style>
  <w:style w:type="paragraph" w:customStyle="1" w:styleId="9430788E0513482F8C8164B5C2A538DA">
    <w:name w:val="9430788E0513482F8C8164B5C2A538DA"/>
  </w:style>
  <w:style w:type="paragraph" w:customStyle="1" w:styleId="DB84F9C1C3194C1584D37DD24B820AA5">
    <w:name w:val="DB84F9C1C3194C1584D37DD24B820AA5"/>
  </w:style>
  <w:style w:type="paragraph" w:customStyle="1" w:styleId="C7289216A76B49249A6774D497CE5940">
    <w:name w:val="C7289216A76B49249A6774D497CE5940"/>
  </w:style>
  <w:style w:type="paragraph" w:customStyle="1" w:styleId="E2E63322B1C14D71B11AC4D2CD5B0855">
    <w:name w:val="E2E63322B1C14D71B11AC4D2CD5B0855"/>
  </w:style>
  <w:style w:type="paragraph" w:customStyle="1" w:styleId="628C7734E4DA4F7391DE28B6DF0A191D">
    <w:name w:val="628C7734E4DA4F7391DE28B6DF0A191D"/>
    <w:rsid w:val="00B448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WebScape Team</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47EC5A-8FA3-4C6D-84DC-41D2299BC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138</TotalTime>
  <Pages>40</Pages>
  <Words>5430</Words>
  <Characters>30957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 Hoang Do</dc:creator>
  <cp:keywords/>
  <cp:lastModifiedBy>Viet Hoang Do</cp:lastModifiedBy>
  <cp:revision>4</cp:revision>
  <cp:lastPrinted>2021-11-02T06:29:00Z</cp:lastPrinted>
  <dcterms:created xsi:type="dcterms:W3CDTF">2021-11-02T04:06:00Z</dcterms:created>
  <dcterms:modified xsi:type="dcterms:W3CDTF">2021-11-02T06:30:00Z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